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DC025" w14:textId="095A4AA2" w:rsidR="00AE2032" w:rsidRDefault="00AE2032" w:rsidP="009C5E11">
      <w:pPr>
        <w:pStyle w:val="a4"/>
        <w:jc w:val="both"/>
        <w:rPr>
          <w:rFonts w:cs="Arial"/>
          <w:rtl/>
        </w:rPr>
      </w:pPr>
    </w:p>
    <w:p w14:paraId="2C11335E" w14:textId="77777777" w:rsidR="00AE2032" w:rsidRPr="00AE2032" w:rsidRDefault="00AE2032" w:rsidP="00AE2032"/>
    <w:p w14:paraId="2AEC7497" w14:textId="77777777" w:rsidR="001971E9" w:rsidRDefault="001971E9" w:rsidP="009C5E11">
      <w:pPr>
        <w:pStyle w:val="a4"/>
        <w:jc w:val="both"/>
        <w:rPr>
          <w:rtl/>
        </w:rPr>
      </w:pPr>
    </w:p>
    <w:p w14:paraId="4C419DB8" w14:textId="77777777" w:rsidR="001971E9" w:rsidRDefault="001971E9" w:rsidP="009C5E11">
      <w:pPr>
        <w:pStyle w:val="a4"/>
        <w:jc w:val="both"/>
        <w:rPr>
          <w:rtl/>
        </w:rPr>
      </w:pPr>
    </w:p>
    <w:p w14:paraId="0C4C8605" w14:textId="77777777" w:rsidR="00574BE5" w:rsidRDefault="00574BE5" w:rsidP="00D30B51">
      <w:pPr>
        <w:pStyle w:val="a4"/>
        <w:rPr>
          <w:rtl/>
        </w:rPr>
      </w:pPr>
    </w:p>
    <w:p w14:paraId="6EBE300D" w14:textId="5B71761A" w:rsidR="001971E9" w:rsidRDefault="001971E9" w:rsidP="00483C35">
      <w:pPr>
        <w:pStyle w:val="a4"/>
        <w:rPr>
          <w:rtl/>
        </w:rPr>
      </w:pPr>
      <w:r w:rsidRPr="00D30B51">
        <w:rPr>
          <w:rFonts w:hint="cs"/>
          <w:rtl/>
        </w:rPr>
        <w:t>פרויקט</w:t>
      </w:r>
      <w:r w:rsidRPr="0079049E">
        <w:rPr>
          <w:rFonts w:hint="cs"/>
          <w:color w:val="000000" w:themeColor="text1"/>
          <w:rtl/>
        </w:rPr>
        <w:t xml:space="preserve"> </w:t>
      </w:r>
      <w:r w:rsidR="0079049E" w:rsidRPr="0079049E">
        <w:rPr>
          <w:color w:val="000000" w:themeColor="text1"/>
        </w:rPr>
        <w:t>SmartMovie</w:t>
      </w:r>
    </w:p>
    <w:p w14:paraId="11465272" w14:textId="77777777" w:rsidR="00B813A6" w:rsidRDefault="00B813A6" w:rsidP="00B813A6">
      <w:pPr>
        <w:rPr>
          <w:rtl/>
        </w:rPr>
      </w:pPr>
    </w:p>
    <w:p w14:paraId="51D58C4C" w14:textId="77777777" w:rsidR="005F7F81" w:rsidRPr="003A6E79" w:rsidRDefault="003A6E79" w:rsidP="003A6E79">
      <w:pPr>
        <w:pStyle w:val="a4"/>
        <w:rPr>
          <w:rFonts w:ascii="David" w:hAnsi="David"/>
        </w:rPr>
      </w:pPr>
      <w:bookmarkStart w:id="0" w:name="_Hlk7642725"/>
      <w:r w:rsidRPr="003A6E79">
        <w:rPr>
          <w:rFonts w:ascii="David" w:hAnsi="David"/>
          <w:rtl/>
        </w:rPr>
        <w:t xml:space="preserve">מפרט ארכיטקטורת מערכת/תוכנה </w:t>
      </w:r>
      <w:r w:rsidR="005F7F81" w:rsidRPr="003A6E79">
        <w:rPr>
          <w:rFonts w:ascii="David" w:hAnsi="David"/>
          <w:rtl/>
        </w:rPr>
        <w:br/>
      </w:r>
      <w:r w:rsidRPr="003A6E79">
        <w:rPr>
          <w:rFonts w:ascii="David" w:hAnsi="David"/>
        </w:rPr>
        <w:t>System/Software Architecture Document (SAD)</w:t>
      </w:r>
    </w:p>
    <w:bookmarkEnd w:id="0"/>
    <w:p w14:paraId="087411E2" w14:textId="3350B588" w:rsidR="00AE2032" w:rsidRDefault="00AE2032" w:rsidP="00AE2032">
      <w:pPr>
        <w:jc w:val="center"/>
        <w:rPr>
          <w:rtl/>
        </w:rPr>
      </w:pPr>
      <w:r>
        <w:rPr>
          <w:rFonts w:hint="cs"/>
          <w:rtl/>
        </w:rPr>
        <w:t xml:space="preserve">גרסה </w:t>
      </w:r>
      <w:r w:rsidR="0079049E" w:rsidRPr="0079049E">
        <w:rPr>
          <w:color w:val="000000" w:themeColor="text1"/>
        </w:rPr>
        <w:t>1</w:t>
      </w:r>
    </w:p>
    <w:p w14:paraId="67DECF82" w14:textId="77777777" w:rsidR="001971E9" w:rsidRDefault="001971E9" w:rsidP="001971E9">
      <w:pPr>
        <w:rPr>
          <w:rtl/>
        </w:rPr>
      </w:pPr>
    </w:p>
    <w:tbl>
      <w:tblPr>
        <w:tblStyle w:val="a5"/>
        <w:tblpPr w:leftFromText="180" w:rightFromText="180" w:vertAnchor="text" w:horzAnchor="margin" w:tblpY="-17"/>
        <w:tblOverlap w:val="never"/>
        <w:bidiVisual/>
        <w:tblW w:w="0" w:type="auto"/>
        <w:tblLook w:val="04A0" w:firstRow="1" w:lastRow="0" w:firstColumn="1" w:lastColumn="0" w:noHBand="0" w:noVBand="1"/>
      </w:tblPr>
      <w:tblGrid>
        <w:gridCol w:w="7797"/>
      </w:tblGrid>
      <w:tr w:rsidR="005F7F81" w:rsidRPr="00AE2032" w14:paraId="4500EE5E" w14:textId="77777777" w:rsidTr="00566509">
        <w:tc>
          <w:tcPr>
            <w:tcW w:w="7797" w:type="dxa"/>
            <w:shd w:val="clear" w:color="auto" w:fill="D9D9D9" w:themeFill="background1" w:themeFillShade="D9"/>
          </w:tcPr>
          <w:p w14:paraId="69CBA835" w14:textId="77777777" w:rsidR="005F7F81" w:rsidRPr="003E690F" w:rsidRDefault="005F7F81" w:rsidP="00566509">
            <w:pPr>
              <w:spacing w:before="60" w:after="60" w:line="240" w:lineRule="auto"/>
              <w:ind w:left="0"/>
              <w:rPr>
                <w:b/>
                <w:bCs/>
                <w:rtl/>
              </w:rPr>
            </w:pPr>
            <w:r w:rsidRPr="003E690F">
              <w:rPr>
                <w:rFonts w:hint="cs"/>
                <w:b/>
                <w:bCs/>
                <w:rtl/>
              </w:rPr>
              <w:t>מבצעי הפרויקט</w:t>
            </w:r>
          </w:p>
        </w:tc>
      </w:tr>
      <w:tr w:rsidR="005F7F81" w:rsidRPr="00AE2032" w14:paraId="216624E1" w14:textId="77777777" w:rsidTr="00566509">
        <w:tc>
          <w:tcPr>
            <w:tcW w:w="7797" w:type="dxa"/>
          </w:tcPr>
          <w:p w14:paraId="4FC56251" w14:textId="65C287B1" w:rsidR="005F7F81" w:rsidRPr="0079049E" w:rsidRDefault="0079049E" w:rsidP="00566509">
            <w:pPr>
              <w:spacing w:before="60" w:after="60" w:line="240" w:lineRule="auto"/>
              <w:ind w:left="0"/>
              <w:rPr>
                <w:color w:val="000000" w:themeColor="text1"/>
                <w:rtl/>
              </w:rPr>
            </w:pPr>
            <w:r w:rsidRPr="0079049E">
              <w:rPr>
                <w:rFonts w:hint="cs"/>
                <w:color w:val="000000" w:themeColor="text1"/>
                <w:rtl/>
              </w:rPr>
              <w:t xml:space="preserve">בשאר דיראוי </w:t>
            </w:r>
            <w:r w:rsidR="005F7F81" w:rsidRPr="0079049E">
              <w:rPr>
                <w:rFonts w:hint="cs"/>
                <w:color w:val="000000" w:themeColor="text1"/>
                <w:rtl/>
              </w:rPr>
              <w:t xml:space="preserve">, ת.ז. </w:t>
            </w:r>
            <w:r w:rsidRPr="0079049E">
              <w:rPr>
                <w:rFonts w:hint="cs"/>
                <w:color w:val="000000" w:themeColor="text1"/>
                <w:rtl/>
              </w:rPr>
              <w:t>322792045</w:t>
            </w:r>
            <w:r w:rsidR="005F7F81" w:rsidRPr="0079049E">
              <w:rPr>
                <w:rFonts w:hint="cs"/>
                <w:color w:val="000000" w:themeColor="text1"/>
                <w:rtl/>
              </w:rPr>
              <w:t xml:space="preserve">, </w:t>
            </w:r>
            <w:r w:rsidRPr="0079049E">
              <w:rPr>
                <w:rFonts w:hint="cs"/>
                <w:color w:val="000000" w:themeColor="text1"/>
                <w:rtl/>
              </w:rPr>
              <w:t>הנדסת תוכנה</w:t>
            </w:r>
          </w:p>
          <w:p w14:paraId="625992EB" w14:textId="0968B73D" w:rsidR="005F7F81" w:rsidRPr="00AE2032" w:rsidRDefault="0079049E" w:rsidP="00566509">
            <w:pPr>
              <w:spacing w:before="60" w:after="60" w:line="240" w:lineRule="auto"/>
              <w:ind w:left="0"/>
              <w:rPr>
                <w:rtl/>
              </w:rPr>
            </w:pPr>
            <w:r>
              <w:rPr>
                <w:rFonts w:hint="cs"/>
                <w:color w:val="000000" w:themeColor="text1"/>
                <w:rtl/>
              </w:rPr>
              <w:t>עלי קייס</w:t>
            </w:r>
            <w:r w:rsidR="005F7F81" w:rsidRPr="0079049E">
              <w:rPr>
                <w:rFonts w:hint="cs"/>
                <w:color w:val="000000" w:themeColor="text1"/>
                <w:rtl/>
              </w:rPr>
              <w:t xml:space="preserve">, ת.ז. </w:t>
            </w:r>
            <w:r w:rsidRPr="0079049E">
              <w:rPr>
                <w:rFonts w:hint="cs"/>
                <w:color w:val="000000" w:themeColor="text1"/>
                <w:rtl/>
              </w:rPr>
              <w:t>32288242</w:t>
            </w:r>
            <w:r w:rsidR="005F7F81" w:rsidRPr="0079049E">
              <w:rPr>
                <w:rFonts w:hint="cs"/>
                <w:color w:val="000000" w:themeColor="text1"/>
                <w:rtl/>
              </w:rPr>
              <w:t xml:space="preserve">, </w:t>
            </w:r>
            <w:r w:rsidRPr="0079049E">
              <w:rPr>
                <w:rFonts w:hint="cs"/>
                <w:color w:val="000000" w:themeColor="text1"/>
                <w:rtl/>
              </w:rPr>
              <w:t>הנדסת תוכנה</w:t>
            </w:r>
          </w:p>
        </w:tc>
      </w:tr>
    </w:tbl>
    <w:p w14:paraId="66A1879B" w14:textId="77777777" w:rsidR="005F7F81" w:rsidRPr="005F7F81" w:rsidRDefault="005F7F81" w:rsidP="001971E9">
      <w:pPr>
        <w:rPr>
          <w:rtl/>
        </w:rPr>
      </w:pPr>
    </w:p>
    <w:p w14:paraId="5DDC242B" w14:textId="77777777" w:rsidR="005F7F81" w:rsidRDefault="005F7F81" w:rsidP="00892516">
      <w:pPr>
        <w:rPr>
          <w:b/>
          <w:bCs/>
          <w:rtl/>
        </w:rPr>
      </w:pPr>
      <w:r w:rsidRPr="005F7F81">
        <w:rPr>
          <w:rFonts w:hint="cs"/>
          <w:b/>
          <w:bCs/>
          <w:rtl/>
        </w:rPr>
        <w:t>מקורות:</w:t>
      </w:r>
    </w:p>
    <w:p w14:paraId="626691A2" w14:textId="7E122D53" w:rsidR="0079049E" w:rsidRPr="005F7F81" w:rsidRDefault="0079049E" w:rsidP="00892516">
      <w:pPr>
        <w:rPr>
          <w:b/>
          <w:bCs/>
          <w:rtl/>
        </w:rPr>
      </w:pPr>
      <w:r>
        <w:rPr>
          <w:rFonts w:hint="cs"/>
          <w:b/>
          <w:bCs/>
          <w:rtl/>
        </w:rPr>
        <w:t>סיפור לקוח</w:t>
      </w:r>
    </w:p>
    <w:p w14:paraId="626FC662" w14:textId="2450DA2F" w:rsidR="00574BE5" w:rsidRPr="00574BE5" w:rsidRDefault="00574BE5" w:rsidP="00B813A6">
      <w:pPr>
        <w:pageBreakBefore/>
        <w:jc w:val="center"/>
        <w:rPr>
          <w:b/>
          <w:bCs/>
          <w:sz w:val="24"/>
          <w:szCs w:val="24"/>
          <w:rtl/>
        </w:rPr>
      </w:pPr>
      <w:r w:rsidRPr="00574BE5">
        <w:rPr>
          <w:rFonts w:hint="cs"/>
          <w:b/>
          <w:bCs/>
          <w:sz w:val="24"/>
          <w:szCs w:val="24"/>
          <w:rtl/>
        </w:rPr>
        <w:lastRenderedPageBreak/>
        <w:t>מעקב גרסאות</w:t>
      </w:r>
    </w:p>
    <w:tbl>
      <w:tblPr>
        <w:bidiVisual/>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
        <w:gridCol w:w="1079"/>
        <w:gridCol w:w="5919"/>
      </w:tblGrid>
      <w:tr w:rsidR="00574BE5" w14:paraId="5CD2FD0C" w14:textId="77777777" w:rsidTr="00B813A6">
        <w:tc>
          <w:tcPr>
            <w:tcW w:w="795" w:type="dxa"/>
            <w:shd w:val="clear" w:color="auto" w:fill="D9D9D9" w:themeFill="background1" w:themeFillShade="D9"/>
          </w:tcPr>
          <w:p w14:paraId="751A84ED" w14:textId="77777777" w:rsidR="00574BE5" w:rsidRPr="00B813A6" w:rsidRDefault="00574BE5" w:rsidP="004370C1">
            <w:pPr>
              <w:spacing w:line="240" w:lineRule="auto"/>
              <w:ind w:left="0"/>
              <w:rPr>
                <w:b/>
                <w:bCs/>
                <w:rtl/>
              </w:rPr>
            </w:pPr>
            <w:r w:rsidRPr="00B813A6">
              <w:rPr>
                <w:rFonts w:hint="cs"/>
                <w:b/>
                <w:bCs/>
                <w:rtl/>
              </w:rPr>
              <w:t>גרסה</w:t>
            </w:r>
          </w:p>
        </w:tc>
        <w:tc>
          <w:tcPr>
            <w:tcW w:w="1080" w:type="dxa"/>
            <w:shd w:val="clear" w:color="auto" w:fill="D9D9D9" w:themeFill="background1" w:themeFillShade="D9"/>
          </w:tcPr>
          <w:p w14:paraId="156A6472" w14:textId="77777777" w:rsidR="00574BE5" w:rsidRPr="00B813A6" w:rsidRDefault="00574BE5" w:rsidP="004370C1">
            <w:pPr>
              <w:spacing w:line="240" w:lineRule="auto"/>
              <w:ind w:left="0"/>
              <w:rPr>
                <w:b/>
                <w:bCs/>
                <w:rtl/>
              </w:rPr>
            </w:pPr>
            <w:r w:rsidRPr="00B813A6">
              <w:rPr>
                <w:rFonts w:hint="cs"/>
                <w:b/>
                <w:bCs/>
                <w:rtl/>
              </w:rPr>
              <w:t>תאריך</w:t>
            </w:r>
          </w:p>
        </w:tc>
        <w:tc>
          <w:tcPr>
            <w:tcW w:w="6138" w:type="dxa"/>
            <w:shd w:val="clear" w:color="auto" w:fill="D9D9D9" w:themeFill="background1" w:themeFillShade="D9"/>
          </w:tcPr>
          <w:p w14:paraId="2D9C3611" w14:textId="77777777" w:rsidR="00574BE5" w:rsidRPr="00B813A6" w:rsidRDefault="00574BE5" w:rsidP="004370C1">
            <w:pPr>
              <w:spacing w:line="240" w:lineRule="auto"/>
              <w:ind w:left="0"/>
              <w:rPr>
                <w:b/>
                <w:bCs/>
                <w:rtl/>
              </w:rPr>
            </w:pPr>
            <w:r w:rsidRPr="00B813A6">
              <w:rPr>
                <w:rFonts w:hint="cs"/>
                <w:b/>
                <w:bCs/>
                <w:rtl/>
              </w:rPr>
              <w:t>מהות השינויים מהגרסה קודמת</w:t>
            </w:r>
          </w:p>
        </w:tc>
      </w:tr>
      <w:tr w:rsidR="00574BE5" w14:paraId="4949F4A6" w14:textId="77777777" w:rsidTr="004370C1">
        <w:tc>
          <w:tcPr>
            <w:tcW w:w="795" w:type="dxa"/>
          </w:tcPr>
          <w:p w14:paraId="25428B27" w14:textId="77777777" w:rsidR="00574BE5" w:rsidRDefault="00F36D41" w:rsidP="004370C1">
            <w:pPr>
              <w:spacing w:line="240" w:lineRule="auto"/>
              <w:ind w:left="0"/>
              <w:rPr>
                <w:rtl/>
              </w:rPr>
            </w:pPr>
            <w:r>
              <w:rPr>
                <w:rFonts w:hint="cs"/>
                <w:rtl/>
              </w:rPr>
              <w:t>1</w:t>
            </w:r>
          </w:p>
        </w:tc>
        <w:tc>
          <w:tcPr>
            <w:tcW w:w="1080" w:type="dxa"/>
          </w:tcPr>
          <w:p w14:paraId="04E13030" w14:textId="64D396E6" w:rsidR="00574BE5" w:rsidRDefault="0079049E" w:rsidP="004370C1">
            <w:pPr>
              <w:spacing w:line="240" w:lineRule="auto"/>
              <w:ind w:left="0"/>
              <w:rPr>
                <w:rtl/>
              </w:rPr>
            </w:pPr>
            <w:r>
              <w:rPr>
                <w:rFonts w:hint="cs"/>
                <w:rtl/>
              </w:rPr>
              <w:t>11.6.2025</w:t>
            </w:r>
          </w:p>
        </w:tc>
        <w:tc>
          <w:tcPr>
            <w:tcW w:w="6138" w:type="dxa"/>
          </w:tcPr>
          <w:p w14:paraId="4E024CD2" w14:textId="77777777" w:rsidR="00574BE5" w:rsidRDefault="00F36D41" w:rsidP="004370C1">
            <w:pPr>
              <w:spacing w:line="240" w:lineRule="auto"/>
              <w:ind w:left="0"/>
              <w:rPr>
                <w:rtl/>
              </w:rPr>
            </w:pPr>
            <w:r>
              <w:rPr>
                <w:rFonts w:hint="cs"/>
                <w:rtl/>
              </w:rPr>
              <w:t>גרסת בסיס ראשונה</w:t>
            </w:r>
          </w:p>
        </w:tc>
      </w:tr>
      <w:tr w:rsidR="00574BE5" w14:paraId="61C82FBD" w14:textId="77777777" w:rsidTr="004370C1">
        <w:tc>
          <w:tcPr>
            <w:tcW w:w="795" w:type="dxa"/>
          </w:tcPr>
          <w:p w14:paraId="353B4E69" w14:textId="77777777" w:rsidR="00574BE5" w:rsidRDefault="00574BE5" w:rsidP="004370C1">
            <w:pPr>
              <w:spacing w:line="240" w:lineRule="auto"/>
              <w:ind w:left="0"/>
            </w:pPr>
          </w:p>
        </w:tc>
        <w:tc>
          <w:tcPr>
            <w:tcW w:w="1080" w:type="dxa"/>
          </w:tcPr>
          <w:p w14:paraId="3F3BDE46" w14:textId="764E55A8" w:rsidR="00574BE5" w:rsidRDefault="009C5E11" w:rsidP="004370C1">
            <w:pPr>
              <w:spacing w:line="240" w:lineRule="auto"/>
              <w:ind w:left="0"/>
              <w:rPr>
                <w:rtl/>
              </w:rPr>
            </w:pPr>
            <w:r>
              <w:rPr>
                <w:rFonts w:hint="cs"/>
                <w:rtl/>
              </w:rPr>
              <w:t>29/6/2025</w:t>
            </w:r>
          </w:p>
        </w:tc>
        <w:tc>
          <w:tcPr>
            <w:tcW w:w="6138" w:type="dxa"/>
          </w:tcPr>
          <w:p w14:paraId="76CAEBE2" w14:textId="00AD52E1" w:rsidR="00574BE5" w:rsidRDefault="009C5E11" w:rsidP="004370C1">
            <w:pPr>
              <w:spacing w:line="240" w:lineRule="auto"/>
              <w:ind w:left="0"/>
              <w:rPr>
                <w:rtl/>
              </w:rPr>
            </w:pPr>
            <w:r>
              <w:rPr>
                <w:rFonts w:hint="cs"/>
                <w:rtl/>
              </w:rPr>
              <w:t xml:space="preserve">עדכון אחרון לפי הערות </w:t>
            </w:r>
          </w:p>
        </w:tc>
      </w:tr>
      <w:tr w:rsidR="00574BE5" w14:paraId="7D1917FE" w14:textId="77777777" w:rsidTr="004370C1">
        <w:tc>
          <w:tcPr>
            <w:tcW w:w="795" w:type="dxa"/>
          </w:tcPr>
          <w:p w14:paraId="57DC6291" w14:textId="77777777" w:rsidR="00574BE5" w:rsidRDefault="00574BE5" w:rsidP="004370C1">
            <w:pPr>
              <w:spacing w:line="240" w:lineRule="auto"/>
              <w:ind w:left="0"/>
              <w:rPr>
                <w:rtl/>
              </w:rPr>
            </w:pPr>
          </w:p>
        </w:tc>
        <w:tc>
          <w:tcPr>
            <w:tcW w:w="1080" w:type="dxa"/>
          </w:tcPr>
          <w:p w14:paraId="3CBE26A6" w14:textId="77777777" w:rsidR="00574BE5" w:rsidRDefault="00574BE5" w:rsidP="004370C1">
            <w:pPr>
              <w:spacing w:line="240" w:lineRule="auto"/>
              <w:ind w:left="0"/>
              <w:rPr>
                <w:rtl/>
              </w:rPr>
            </w:pPr>
          </w:p>
        </w:tc>
        <w:tc>
          <w:tcPr>
            <w:tcW w:w="6138" w:type="dxa"/>
          </w:tcPr>
          <w:p w14:paraId="65DD7D34" w14:textId="77777777" w:rsidR="00574BE5" w:rsidRDefault="00574BE5" w:rsidP="004370C1">
            <w:pPr>
              <w:spacing w:line="240" w:lineRule="auto"/>
              <w:ind w:left="0"/>
              <w:rPr>
                <w:rtl/>
              </w:rPr>
            </w:pPr>
          </w:p>
        </w:tc>
      </w:tr>
      <w:tr w:rsidR="00574BE5" w14:paraId="6D886CF5" w14:textId="77777777" w:rsidTr="004370C1">
        <w:tc>
          <w:tcPr>
            <w:tcW w:w="795" w:type="dxa"/>
          </w:tcPr>
          <w:p w14:paraId="46BA5EE3" w14:textId="77777777" w:rsidR="00574BE5" w:rsidRDefault="00574BE5" w:rsidP="004370C1">
            <w:pPr>
              <w:spacing w:line="240" w:lineRule="auto"/>
              <w:ind w:left="0"/>
              <w:rPr>
                <w:rtl/>
              </w:rPr>
            </w:pPr>
          </w:p>
        </w:tc>
        <w:tc>
          <w:tcPr>
            <w:tcW w:w="1080" w:type="dxa"/>
          </w:tcPr>
          <w:p w14:paraId="76D70ECA" w14:textId="77777777" w:rsidR="00574BE5" w:rsidRDefault="00574BE5" w:rsidP="004370C1">
            <w:pPr>
              <w:spacing w:line="240" w:lineRule="auto"/>
              <w:ind w:left="0"/>
              <w:rPr>
                <w:rtl/>
              </w:rPr>
            </w:pPr>
          </w:p>
        </w:tc>
        <w:tc>
          <w:tcPr>
            <w:tcW w:w="6138" w:type="dxa"/>
          </w:tcPr>
          <w:p w14:paraId="335F63E7" w14:textId="77777777" w:rsidR="00574BE5" w:rsidRDefault="00574BE5" w:rsidP="004370C1">
            <w:pPr>
              <w:spacing w:line="240" w:lineRule="auto"/>
              <w:ind w:left="0"/>
              <w:rPr>
                <w:rtl/>
              </w:rPr>
            </w:pPr>
          </w:p>
        </w:tc>
      </w:tr>
      <w:tr w:rsidR="00574BE5" w14:paraId="17FF6C02" w14:textId="77777777" w:rsidTr="004370C1">
        <w:tc>
          <w:tcPr>
            <w:tcW w:w="795" w:type="dxa"/>
          </w:tcPr>
          <w:p w14:paraId="25C8DD41" w14:textId="77777777" w:rsidR="00574BE5" w:rsidRDefault="00574BE5" w:rsidP="004370C1">
            <w:pPr>
              <w:spacing w:line="240" w:lineRule="auto"/>
              <w:ind w:left="0"/>
              <w:rPr>
                <w:rtl/>
              </w:rPr>
            </w:pPr>
          </w:p>
        </w:tc>
        <w:tc>
          <w:tcPr>
            <w:tcW w:w="1080" w:type="dxa"/>
          </w:tcPr>
          <w:p w14:paraId="25DCCFF8" w14:textId="77777777" w:rsidR="00574BE5" w:rsidRDefault="00574BE5" w:rsidP="004370C1">
            <w:pPr>
              <w:spacing w:line="240" w:lineRule="auto"/>
              <w:ind w:left="0"/>
              <w:rPr>
                <w:rtl/>
              </w:rPr>
            </w:pPr>
          </w:p>
        </w:tc>
        <w:tc>
          <w:tcPr>
            <w:tcW w:w="6138" w:type="dxa"/>
          </w:tcPr>
          <w:p w14:paraId="23233044" w14:textId="77777777" w:rsidR="00574BE5" w:rsidRDefault="00574BE5" w:rsidP="004370C1">
            <w:pPr>
              <w:spacing w:line="240" w:lineRule="auto"/>
              <w:ind w:left="0"/>
              <w:rPr>
                <w:rtl/>
              </w:rPr>
            </w:pPr>
          </w:p>
        </w:tc>
      </w:tr>
    </w:tbl>
    <w:p w14:paraId="3CDF5142" w14:textId="77777777" w:rsidR="00574BE5" w:rsidRDefault="00574BE5" w:rsidP="001971E9">
      <w:pPr>
        <w:rPr>
          <w:rtl/>
        </w:rPr>
      </w:pPr>
    </w:p>
    <w:p w14:paraId="5E3D2438" w14:textId="77777777" w:rsidR="001971E9" w:rsidRDefault="00574BE5" w:rsidP="004370C1">
      <w:pPr>
        <w:tabs>
          <w:tab w:val="right" w:pos="836"/>
        </w:tabs>
        <w:rPr>
          <w:rtl/>
        </w:rPr>
      </w:pPr>
      <w:r>
        <w:br w:type="page"/>
      </w:r>
    </w:p>
    <w:p w14:paraId="6AA370FA" w14:textId="77777777" w:rsidR="000F11E4" w:rsidRDefault="000F11E4">
      <w:pPr>
        <w:bidi w:val="0"/>
        <w:spacing w:before="0" w:after="0" w:line="240" w:lineRule="auto"/>
        <w:ind w:left="0"/>
        <w:jc w:val="left"/>
        <w:rPr>
          <w:rtl/>
        </w:rPr>
      </w:pPr>
    </w:p>
    <w:p w14:paraId="1B321198" w14:textId="77777777" w:rsidR="005F7F81" w:rsidRDefault="001942D8" w:rsidP="00834F94">
      <w:pPr>
        <w:pStyle w:val="1"/>
        <w:rPr>
          <w:rtl/>
        </w:rPr>
      </w:pPr>
      <w:r w:rsidRPr="001942D8">
        <w:rPr>
          <w:rtl/>
        </w:rPr>
        <w:t>ארכיטקטורה פיזית</w:t>
      </w:r>
    </w:p>
    <w:p w14:paraId="280DFDC9" w14:textId="77777777" w:rsidR="00402BEC" w:rsidRPr="00402BEC" w:rsidRDefault="00402BEC" w:rsidP="00402BEC">
      <w:pPr>
        <w:rPr>
          <w:rtl/>
        </w:rPr>
      </w:pPr>
    </w:p>
    <w:p w14:paraId="6AD9C7D6" w14:textId="6A38F2D2" w:rsidR="001942D8" w:rsidRDefault="001942D8" w:rsidP="001942D8">
      <w:pPr>
        <w:pStyle w:val="2"/>
        <w:rPr>
          <w:rtl/>
        </w:rPr>
      </w:pPr>
      <w:r>
        <w:rPr>
          <w:rFonts w:hint="cs"/>
          <w:rtl/>
        </w:rPr>
        <w:t xml:space="preserve">תרשים פריסה </w:t>
      </w:r>
      <w:r>
        <w:t>(Deployment Diagram)</w:t>
      </w:r>
      <w:r w:rsidR="00402BEC">
        <w:rPr>
          <w:rFonts w:hint="cs"/>
          <w:rtl/>
        </w:rPr>
        <w:t>\</w:t>
      </w:r>
    </w:p>
    <w:p w14:paraId="631F74F2" w14:textId="3C1C6000" w:rsidR="00402BEC" w:rsidRDefault="00D2599E" w:rsidP="00402BEC">
      <w:pPr>
        <w:rPr>
          <w:rtl/>
        </w:rPr>
      </w:pPr>
      <w:r w:rsidRPr="00D2599E">
        <w:rPr>
          <w:noProof/>
          <w:rtl/>
        </w:rPr>
        <w:drawing>
          <wp:inline distT="0" distB="0" distL="0" distR="0" wp14:anchorId="279BA59C" wp14:editId="704E140C">
            <wp:extent cx="5274310" cy="5236210"/>
            <wp:effectExtent l="0" t="0" r="2540" b="2540"/>
            <wp:docPr id="150384745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47452" name=""/>
                    <pic:cNvPicPr/>
                  </pic:nvPicPr>
                  <pic:blipFill>
                    <a:blip r:embed="rId8"/>
                    <a:stretch>
                      <a:fillRect/>
                    </a:stretch>
                  </pic:blipFill>
                  <pic:spPr>
                    <a:xfrm>
                      <a:off x="0" y="0"/>
                      <a:ext cx="5274310" cy="5236210"/>
                    </a:xfrm>
                    <a:prstGeom prst="rect">
                      <a:avLst/>
                    </a:prstGeom>
                  </pic:spPr>
                </pic:pic>
              </a:graphicData>
            </a:graphic>
          </wp:inline>
        </w:drawing>
      </w:r>
    </w:p>
    <w:p w14:paraId="63E3BE63" w14:textId="77777777" w:rsidR="00402BEC" w:rsidRDefault="00402BEC" w:rsidP="00402BEC">
      <w:pPr>
        <w:rPr>
          <w:rtl/>
        </w:rPr>
      </w:pPr>
    </w:p>
    <w:p w14:paraId="28E69454" w14:textId="77777777" w:rsidR="00402BEC" w:rsidRPr="00402BEC" w:rsidRDefault="00402BEC" w:rsidP="00402BEC"/>
    <w:p w14:paraId="778E2834" w14:textId="77777777" w:rsidR="003825F0" w:rsidRDefault="003825F0" w:rsidP="003825F0">
      <w:pPr>
        <w:pStyle w:val="2"/>
        <w:rPr>
          <w:i/>
          <w:iCs/>
          <w:color w:val="3333FF"/>
          <w:rtl/>
        </w:rPr>
      </w:pPr>
      <w:bookmarkStart w:id="1" w:name="_Toc7642960"/>
      <w:r>
        <w:rPr>
          <w:rFonts w:hint="cs"/>
          <w:rtl/>
        </w:rPr>
        <w:t>מחשבים</w:t>
      </w:r>
      <w:r w:rsidRPr="00834F94">
        <w:rPr>
          <w:rFonts w:hint="cs"/>
          <w:i/>
          <w:iCs/>
          <w:color w:val="3333FF"/>
          <w:rtl/>
        </w:rPr>
        <w:t xml:space="preserve"> </w:t>
      </w:r>
    </w:p>
    <w:p w14:paraId="6766F9D4" w14:textId="77777777" w:rsidR="00A04EDD" w:rsidRDefault="00A04EDD" w:rsidP="00834F94">
      <w:pPr>
        <w:rPr>
          <w:i/>
          <w:iCs/>
          <w:color w:val="3333FF"/>
          <w:rtl/>
        </w:rPr>
      </w:pPr>
    </w:p>
    <w:p w14:paraId="1B0076A2" w14:textId="77777777" w:rsidR="00A04EDD" w:rsidRDefault="00A04EDD" w:rsidP="00834F94">
      <w:pPr>
        <w:rPr>
          <w:i/>
          <w:iCs/>
          <w:color w:val="3333FF"/>
          <w:rtl/>
        </w:rPr>
      </w:pPr>
    </w:p>
    <w:p w14:paraId="09DC97A8" w14:textId="77777777" w:rsidR="00A04EDD" w:rsidRDefault="00A04EDD" w:rsidP="00834F94">
      <w:pPr>
        <w:rPr>
          <w:i/>
          <w:iCs/>
          <w:color w:val="3333FF"/>
          <w:rtl/>
        </w:rPr>
      </w:pPr>
    </w:p>
    <w:p w14:paraId="593AC29F" w14:textId="77777777" w:rsidR="00A04EDD" w:rsidRPr="00834F94" w:rsidRDefault="00A04EDD" w:rsidP="00834F94">
      <w:pPr>
        <w:rPr>
          <w:i/>
          <w:iCs/>
          <w:color w:val="3333FF"/>
          <w:rtl/>
        </w:rPr>
      </w:pPr>
    </w:p>
    <w:tbl>
      <w:tblPr>
        <w:bidiVisual/>
        <w:tblW w:w="5770" w:type="pc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92"/>
        <w:gridCol w:w="1153"/>
        <w:gridCol w:w="2106"/>
        <w:gridCol w:w="2106"/>
        <w:gridCol w:w="1923"/>
        <w:gridCol w:w="894"/>
      </w:tblGrid>
      <w:tr w:rsidR="0063295C" w:rsidRPr="00FB6EC1" w14:paraId="27714CDE" w14:textId="77777777" w:rsidTr="00D2599E">
        <w:trPr>
          <w:trHeight w:val="427"/>
        </w:trPr>
        <w:tc>
          <w:tcPr>
            <w:tcW w:w="727" w:type="pct"/>
            <w:shd w:val="clear" w:color="auto" w:fill="FFFF00"/>
          </w:tcPr>
          <w:p w14:paraId="3535E7ED" w14:textId="77777777" w:rsidR="003825F0" w:rsidRPr="00B172A1" w:rsidRDefault="003825F0" w:rsidP="00E01319">
            <w:pPr>
              <w:pStyle w:val="af1"/>
              <w:ind w:left="57"/>
              <w:jc w:val="left"/>
              <w:rPr>
                <w:b/>
                <w:bCs/>
                <w:sz w:val="22"/>
                <w:szCs w:val="22"/>
                <w:rtl/>
              </w:rPr>
            </w:pPr>
            <w:r w:rsidRPr="00B172A1">
              <w:rPr>
                <w:rFonts w:hint="cs"/>
                <w:b/>
                <w:bCs/>
                <w:sz w:val="22"/>
                <w:szCs w:val="22"/>
                <w:rtl/>
              </w:rPr>
              <w:lastRenderedPageBreak/>
              <w:t>מחשב</w:t>
            </w:r>
          </w:p>
        </w:tc>
        <w:tc>
          <w:tcPr>
            <w:tcW w:w="602" w:type="pct"/>
            <w:shd w:val="clear" w:color="auto" w:fill="FFFF00"/>
          </w:tcPr>
          <w:p w14:paraId="700F42CA" w14:textId="77777777" w:rsidR="003825F0" w:rsidRPr="00B172A1" w:rsidRDefault="003825F0" w:rsidP="00B172A1">
            <w:pPr>
              <w:pStyle w:val="af1"/>
              <w:ind w:left="57"/>
              <w:jc w:val="left"/>
              <w:rPr>
                <w:b/>
                <w:bCs/>
                <w:sz w:val="22"/>
                <w:szCs w:val="22"/>
              </w:rPr>
            </w:pPr>
            <w:r w:rsidRPr="00B172A1">
              <w:rPr>
                <w:rFonts w:hint="cs"/>
                <w:b/>
                <w:bCs/>
                <w:sz w:val="22"/>
                <w:szCs w:val="22"/>
                <w:rtl/>
              </w:rPr>
              <w:t>מרכיב</w:t>
            </w:r>
          </w:p>
        </w:tc>
        <w:tc>
          <w:tcPr>
            <w:tcW w:w="1100" w:type="pct"/>
            <w:shd w:val="clear" w:color="auto" w:fill="FFFF00"/>
          </w:tcPr>
          <w:p w14:paraId="14823B78" w14:textId="77777777" w:rsidR="003825F0" w:rsidRPr="00B172A1" w:rsidRDefault="003825F0" w:rsidP="00B172A1">
            <w:pPr>
              <w:pStyle w:val="af1"/>
              <w:ind w:left="57"/>
              <w:jc w:val="left"/>
              <w:rPr>
                <w:b/>
                <w:bCs/>
                <w:sz w:val="22"/>
                <w:szCs w:val="22"/>
                <w:rtl/>
              </w:rPr>
            </w:pPr>
            <w:r w:rsidRPr="00B172A1">
              <w:rPr>
                <w:rFonts w:hint="cs"/>
                <w:b/>
                <w:bCs/>
                <w:sz w:val="22"/>
                <w:szCs w:val="22"/>
                <w:rtl/>
              </w:rPr>
              <w:t>זיהוי בתרשים</w:t>
            </w:r>
          </w:p>
        </w:tc>
        <w:tc>
          <w:tcPr>
            <w:tcW w:w="1100" w:type="pct"/>
            <w:shd w:val="clear" w:color="auto" w:fill="FFFF00"/>
          </w:tcPr>
          <w:p w14:paraId="63301646" w14:textId="77777777" w:rsidR="003825F0" w:rsidRPr="00B172A1" w:rsidRDefault="003825F0" w:rsidP="00B172A1">
            <w:pPr>
              <w:pStyle w:val="af1"/>
              <w:ind w:left="57"/>
              <w:jc w:val="left"/>
              <w:rPr>
                <w:b/>
                <w:bCs/>
                <w:sz w:val="22"/>
                <w:szCs w:val="22"/>
                <w:rtl/>
              </w:rPr>
            </w:pPr>
            <w:r w:rsidRPr="00B172A1">
              <w:rPr>
                <w:rFonts w:hint="cs"/>
                <w:b/>
                <w:bCs/>
                <w:sz w:val="22"/>
                <w:szCs w:val="22"/>
                <w:rtl/>
              </w:rPr>
              <w:t>סוג</w:t>
            </w:r>
          </w:p>
        </w:tc>
        <w:tc>
          <w:tcPr>
            <w:tcW w:w="1004" w:type="pct"/>
            <w:shd w:val="clear" w:color="auto" w:fill="FFFF00"/>
          </w:tcPr>
          <w:p w14:paraId="46D377A9" w14:textId="77777777" w:rsidR="003825F0" w:rsidRPr="00B172A1" w:rsidRDefault="003825F0" w:rsidP="00B172A1">
            <w:pPr>
              <w:pStyle w:val="af1"/>
              <w:ind w:left="57"/>
              <w:jc w:val="left"/>
              <w:rPr>
                <w:b/>
                <w:bCs/>
                <w:sz w:val="22"/>
                <w:szCs w:val="22"/>
                <w:rtl/>
              </w:rPr>
            </w:pPr>
            <w:r w:rsidRPr="00B172A1">
              <w:rPr>
                <w:rFonts w:hint="cs"/>
                <w:b/>
                <w:bCs/>
                <w:sz w:val="22"/>
                <w:szCs w:val="22"/>
                <w:rtl/>
              </w:rPr>
              <w:t>תפקיד</w:t>
            </w:r>
          </w:p>
        </w:tc>
        <w:tc>
          <w:tcPr>
            <w:tcW w:w="467" w:type="pct"/>
            <w:shd w:val="clear" w:color="auto" w:fill="FFFF00"/>
          </w:tcPr>
          <w:p w14:paraId="39A26E61" w14:textId="77777777" w:rsidR="003825F0" w:rsidRPr="00B172A1" w:rsidRDefault="003825F0" w:rsidP="00B172A1">
            <w:pPr>
              <w:pStyle w:val="af1"/>
              <w:ind w:left="57"/>
              <w:jc w:val="left"/>
              <w:rPr>
                <w:b/>
                <w:bCs/>
                <w:sz w:val="22"/>
                <w:szCs w:val="22"/>
                <w:rtl/>
              </w:rPr>
            </w:pPr>
            <w:r w:rsidRPr="00B172A1">
              <w:rPr>
                <w:rFonts w:hint="cs"/>
                <w:b/>
                <w:bCs/>
                <w:sz w:val="22"/>
                <w:szCs w:val="22"/>
                <w:rtl/>
              </w:rPr>
              <w:t>דרישות תומכות</w:t>
            </w:r>
          </w:p>
        </w:tc>
      </w:tr>
      <w:tr w:rsidR="0063295C" w:rsidRPr="00FB6EC1" w14:paraId="03BE8D96" w14:textId="77777777" w:rsidTr="00D2599E">
        <w:trPr>
          <w:trHeight w:val="424"/>
        </w:trPr>
        <w:tc>
          <w:tcPr>
            <w:tcW w:w="727" w:type="pct"/>
            <w:vMerge w:val="restart"/>
            <w:shd w:val="clear" w:color="auto" w:fill="auto"/>
          </w:tcPr>
          <w:p w14:paraId="409E9B05" w14:textId="11B3A5A1" w:rsidR="00B172A1" w:rsidRPr="00834F94" w:rsidRDefault="00F235D1" w:rsidP="00B172A1">
            <w:pPr>
              <w:pStyle w:val="af1"/>
              <w:ind w:left="57"/>
              <w:jc w:val="left"/>
              <w:rPr>
                <w:rFonts w:eastAsia="Calibri"/>
                <w:i/>
                <w:iCs/>
                <w:color w:val="3333FF"/>
                <w:sz w:val="22"/>
                <w:szCs w:val="22"/>
              </w:rPr>
            </w:pPr>
            <w:r>
              <w:rPr>
                <w:rFonts w:eastAsia="Calibri"/>
                <w:i/>
                <w:iCs/>
                <w:color w:val="3333FF"/>
                <w:sz w:val="22"/>
                <w:szCs w:val="22"/>
              </w:rPr>
              <w:t xml:space="preserve">Smartphone </w:t>
            </w:r>
          </w:p>
        </w:tc>
        <w:tc>
          <w:tcPr>
            <w:tcW w:w="602" w:type="pct"/>
            <w:shd w:val="clear" w:color="auto" w:fill="auto"/>
          </w:tcPr>
          <w:p w14:paraId="1FADD567" w14:textId="77777777" w:rsidR="00B172A1" w:rsidRPr="00B172A1" w:rsidRDefault="00B172A1" w:rsidP="00B172A1">
            <w:pPr>
              <w:pStyle w:val="af1"/>
              <w:ind w:left="57"/>
              <w:jc w:val="left"/>
              <w:rPr>
                <w:rFonts w:eastAsia="Calibri"/>
                <w:color w:val="3333FF"/>
                <w:sz w:val="22"/>
                <w:szCs w:val="22"/>
              </w:rPr>
            </w:pPr>
            <w:r w:rsidRPr="00B172A1">
              <w:rPr>
                <w:rFonts w:eastAsia="Calibri" w:hint="cs"/>
                <w:sz w:val="22"/>
                <w:szCs w:val="22"/>
                <w:rtl/>
              </w:rPr>
              <w:t>חומרה</w:t>
            </w:r>
          </w:p>
        </w:tc>
        <w:tc>
          <w:tcPr>
            <w:tcW w:w="1100" w:type="pct"/>
          </w:tcPr>
          <w:p w14:paraId="6AE087F0" w14:textId="10C7C926" w:rsidR="00B172A1" w:rsidRPr="00834F94" w:rsidRDefault="00F235D1" w:rsidP="00B172A1">
            <w:pPr>
              <w:pStyle w:val="af1"/>
              <w:ind w:left="57"/>
              <w:jc w:val="left"/>
              <w:rPr>
                <w:rFonts w:eastAsia="Calibri"/>
                <w:i/>
                <w:iCs/>
                <w:color w:val="3333FF"/>
                <w:sz w:val="22"/>
                <w:szCs w:val="22"/>
                <w:rtl/>
              </w:rPr>
            </w:pPr>
            <w:r>
              <w:rPr>
                <w:rFonts w:eastAsia="Calibri"/>
                <w:i/>
                <w:iCs/>
                <w:color w:val="3333FF"/>
                <w:sz w:val="22"/>
                <w:szCs w:val="22"/>
              </w:rPr>
              <w:t>Smartphone</w:t>
            </w:r>
          </w:p>
        </w:tc>
        <w:tc>
          <w:tcPr>
            <w:tcW w:w="1100" w:type="pct"/>
          </w:tcPr>
          <w:p w14:paraId="42CBF2E1" w14:textId="6582AADE" w:rsidR="00B172A1" w:rsidRPr="00834F94" w:rsidRDefault="00D36690" w:rsidP="00B172A1">
            <w:pPr>
              <w:pStyle w:val="af1"/>
              <w:ind w:left="57"/>
              <w:jc w:val="left"/>
              <w:rPr>
                <w:rFonts w:eastAsia="Calibri"/>
                <w:i/>
                <w:iCs/>
                <w:color w:val="3333FF"/>
                <w:sz w:val="22"/>
                <w:szCs w:val="22"/>
                <w:rtl/>
              </w:rPr>
            </w:pPr>
            <w:r w:rsidRPr="00D36690">
              <w:rPr>
                <w:rFonts w:eastAsia="Calibri"/>
                <w:i/>
                <w:iCs/>
                <w:color w:val="3333FF"/>
                <w:sz w:val="22"/>
                <w:szCs w:val="22"/>
                <w:rtl/>
              </w:rPr>
              <w:t>טלפון חכם</w:t>
            </w:r>
          </w:p>
        </w:tc>
        <w:tc>
          <w:tcPr>
            <w:tcW w:w="1004" w:type="pct"/>
            <w:shd w:val="clear" w:color="auto" w:fill="auto"/>
          </w:tcPr>
          <w:p w14:paraId="253182C6" w14:textId="70F87F90" w:rsidR="00B172A1" w:rsidRPr="00834F94" w:rsidRDefault="00D36690" w:rsidP="00B172A1">
            <w:pPr>
              <w:pStyle w:val="af1"/>
              <w:ind w:left="57"/>
              <w:jc w:val="left"/>
              <w:rPr>
                <w:rFonts w:eastAsia="Calibri"/>
                <w:i/>
                <w:iCs/>
                <w:color w:val="3333FF"/>
                <w:sz w:val="22"/>
                <w:szCs w:val="22"/>
                <w:rtl/>
              </w:rPr>
            </w:pPr>
            <w:r w:rsidRPr="00D36690">
              <w:rPr>
                <w:rFonts w:eastAsia="Calibri"/>
                <w:i/>
                <w:iCs/>
                <w:color w:val="3333FF"/>
                <w:sz w:val="22"/>
                <w:szCs w:val="22"/>
                <w:rtl/>
              </w:rPr>
              <w:t xml:space="preserve">הפעלת אפליקציית </w:t>
            </w:r>
            <w:r w:rsidRPr="00D36690">
              <w:rPr>
                <w:rFonts w:eastAsia="Calibri"/>
                <w:i/>
                <w:iCs/>
                <w:color w:val="3333FF"/>
                <w:sz w:val="22"/>
                <w:szCs w:val="22"/>
              </w:rPr>
              <w:t>SmartMovie</w:t>
            </w:r>
          </w:p>
        </w:tc>
        <w:tc>
          <w:tcPr>
            <w:tcW w:w="467" w:type="pct"/>
          </w:tcPr>
          <w:p w14:paraId="7772A205" w14:textId="77777777" w:rsidR="00B172A1" w:rsidRPr="00834F94" w:rsidRDefault="00B172A1" w:rsidP="00B172A1">
            <w:pPr>
              <w:pStyle w:val="af1"/>
              <w:ind w:left="57"/>
              <w:jc w:val="left"/>
              <w:rPr>
                <w:rFonts w:eastAsia="Calibri"/>
                <w:i/>
                <w:iCs/>
                <w:color w:val="3333FF"/>
                <w:sz w:val="22"/>
                <w:szCs w:val="22"/>
                <w:rtl/>
              </w:rPr>
            </w:pPr>
          </w:p>
        </w:tc>
      </w:tr>
      <w:tr w:rsidR="0063295C" w:rsidRPr="00FB6EC1" w14:paraId="1BD149F1" w14:textId="77777777" w:rsidTr="00D2599E">
        <w:trPr>
          <w:trHeight w:val="424"/>
        </w:trPr>
        <w:tc>
          <w:tcPr>
            <w:tcW w:w="727" w:type="pct"/>
            <w:vMerge/>
            <w:shd w:val="clear" w:color="auto" w:fill="auto"/>
          </w:tcPr>
          <w:p w14:paraId="404A5908" w14:textId="77777777" w:rsidR="00B172A1" w:rsidRPr="0048274E" w:rsidRDefault="00B172A1" w:rsidP="00B172A1">
            <w:pPr>
              <w:pStyle w:val="af1"/>
              <w:ind w:left="57"/>
              <w:jc w:val="left"/>
              <w:rPr>
                <w:sz w:val="22"/>
                <w:szCs w:val="22"/>
              </w:rPr>
            </w:pPr>
          </w:p>
        </w:tc>
        <w:tc>
          <w:tcPr>
            <w:tcW w:w="602" w:type="pct"/>
            <w:shd w:val="clear" w:color="auto" w:fill="auto"/>
          </w:tcPr>
          <w:p w14:paraId="7F4661D1" w14:textId="77777777" w:rsidR="00B172A1" w:rsidRPr="0048274E" w:rsidRDefault="00B172A1" w:rsidP="00B172A1">
            <w:pPr>
              <w:pStyle w:val="af1"/>
              <w:ind w:left="57"/>
              <w:jc w:val="left"/>
              <w:rPr>
                <w:sz w:val="22"/>
                <w:szCs w:val="22"/>
              </w:rPr>
            </w:pPr>
            <w:r>
              <w:rPr>
                <w:rFonts w:hint="cs"/>
                <w:sz w:val="22"/>
                <w:szCs w:val="22"/>
                <w:rtl/>
              </w:rPr>
              <w:t>מערכת הפעלה</w:t>
            </w:r>
          </w:p>
        </w:tc>
        <w:tc>
          <w:tcPr>
            <w:tcW w:w="1100" w:type="pct"/>
          </w:tcPr>
          <w:p w14:paraId="4A238DEE" w14:textId="1B27FF18" w:rsidR="00B172A1" w:rsidRPr="0048274E" w:rsidRDefault="00D36690" w:rsidP="00B172A1">
            <w:pPr>
              <w:pStyle w:val="af1"/>
              <w:ind w:left="57"/>
              <w:jc w:val="left"/>
              <w:rPr>
                <w:sz w:val="22"/>
                <w:szCs w:val="22"/>
              </w:rPr>
            </w:pPr>
            <w:r w:rsidRPr="00D36690">
              <w:rPr>
                <w:sz w:val="22"/>
                <w:szCs w:val="22"/>
              </w:rPr>
              <w:t>Android OS</w:t>
            </w:r>
          </w:p>
        </w:tc>
        <w:tc>
          <w:tcPr>
            <w:tcW w:w="1100" w:type="pct"/>
          </w:tcPr>
          <w:p w14:paraId="5108B8CE" w14:textId="752BFBE6" w:rsidR="00B172A1" w:rsidRPr="0048274E" w:rsidRDefault="00D36690" w:rsidP="00B172A1">
            <w:pPr>
              <w:pStyle w:val="af1"/>
              <w:ind w:left="57"/>
              <w:jc w:val="left"/>
              <w:rPr>
                <w:sz w:val="22"/>
                <w:szCs w:val="22"/>
              </w:rPr>
            </w:pPr>
            <w:r>
              <w:rPr>
                <w:sz w:val="22"/>
                <w:szCs w:val="22"/>
              </w:rPr>
              <w:t xml:space="preserve">IOS </w:t>
            </w:r>
            <w:r>
              <w:rPr>
                <w:rFonts w:hint="cs"/>
                <w:sz w:val="22"/>
                <w:szCs w:val="22"/>
                <w:rtl/>
              </w:rPr>
              <w:t>/</w:t>
            </w:r>
            <w:r>
              <w:t xml:space="preserve"> </w:t>
            </w:r>
            <w:r w:rsidRPr="00D36690">
              <w:rPr>
                <w:sz w:val="22"/>
                <w:szCs w:val="22"/>
              </w:rPr>
              <w:t xml:space="preserve">Android </w:t>
            </w:r>
          </w:p>
        </w:tc>
        <w:tc>
          <w:tcPr>
            <w:tcW w:w="1004" w:type="pct"/>
            <w:shd w:val="clear" w:color="auto" w:fill="auto"/>
          </w:tcPr>
          <w:p w14:paraId="56A68C67" w14:textId="5F005D4D" w:rsidR="00B172A1" w:rsidRPr="0048274E" w:rsidRDefault="00D36690" w:rsidP="00B172A1">
            <w:pPr>
              <w:pStyle w:val="af1"/>
              <w:ind w:left="57"/>
              <w:jc w:val="left"/>
              <w:rPr>
                <w:sz w:val="22"/>
                <w:szCs w:val="22"/>
              </w:rPr>
            </w:pPr>
            <w:r w:rsidRPr="00D36690">
              <w:rPr>
                <w:sz w:val="22"/>
                <w:szCs w:val="22"/>
                <w:rtl/>
              </w:rPr>
              <w:t>הרצת סביבת האפליקציה</w:t>
            </w:r>
          </w:p>
        </w:tc>
        <w:tc>
          <w:tcPr>
            <w:tcW w:w="467" w:type="pct"/>
          </w:tcPr>
          <w:p w14:paraId="4E6535E4" w14:textId="77777777" w:rsidR="00B172A1" w:rsidRPr="0048274E" w:rsidRDefault="00B172A1" w:rsidP="00B172A1">
            <w:pPr>
              <w:pStyle w:val="af1"/>
              <w:ind w:left="57"/>
              <w:jc w:val="left"/>
              <w:rPr>
                <w:sz w:val="22"/>
                <w:szCs w:val="22"/>
              </w:rPr>
            </w:pPr>
          </w:p>
        </w:tc>
      </w:tr>
      <w:tr w:rsidR="0063295C" w:rsidRPr="00FB6EC1" w14:paraId="25982A0D" w14:textId="77777777" w:rsidTr="00D2599E">
        <w:trPr>
          <w:trHeight w:val="424"/>
        </w:trPr>
        <w:tc>
          <w:tcPr>
            <w:tcW w:w="727" w:type="pct"/>
            <w:vMerge/>
            <w:shd w:val="clear" w:color="auto" w:fill="auto"/>
          </w:tcPr>
          <w:p w14:paraId="470E5B6C" w14:textId="77777777" w:rsidR="00B172A1" w:rsidRPr="0048274E" w:rsidRDefault="00B172A1" w:rsidP="00B172A1">
            <w:pPr>
              <w:pStyle w:val="af1"/>
              <w:ind w:left="57"/>
              <w:jc w:val="left"/>
              <w:rPr>
                <w:sz w:val="22"/>
                <w:szCs w:val="22"/>
                <w:rtl/>
              </w:rPr>
            </w:pPr>
          </w:p>
        </w:tc>
        <w:tc>
          <w:tcPr>
            <w:tcW w:w="602" w:type="pct"/>
            <w:shd w:val="clear" w:color="auto" w:fill="auto"/>
          </w:tcPr>
          <w:p w14:paraId="0CD612E8" w14:textId="77777777" w:rsidR="00B172A1" w:rsidRPr="0048274E" w:rsidRDefault="00B172A1" w:rsidP="00B172A1">
            <w:pPr>
              <w:pStyle w:val="af1"/>
              <w:ind w:left="57"/>
              <w:jc w:val="left"/>
              <w:rPr>
                <w:sz w:val="22"/>
                <w:szCs w:val="22"/>
                <w:rtl/>
              </w:rPr>
            </w:pPr>
            <w:r>
              <w:rPr>
                <w:rFonts w:hint="cs"/>
                <w:sz w:val="22"/>
                <w:szCs w:val="22"/>
                <w:rtl/>
              </w:rPr>
              <w:t>סביבת ריצה</w:t>
            </w:r>
          </w:p>
        </w:tc>
        <w:tc>
          <w:tcPr>
            <w:tcW w:w="1100" w:type="pct"/>
          </w:tcPr>
          <w:p w14:paraId="0BA00B80" w14:textId="2EEEE840" w:rsidR="00B172A1" w:rsidRPr="0048274E" w:rsidRDefault="00D36690" w:rsidP="00B172A1">
            <w:pPr>
              <w:pStyle w:val="af1"/>
              <w:jc w:val="left"/>
              <w:rPr>
                <w:sz w:val="22"/>
                <w:szCs w:val="22"/>
                <w:rtl/>
              </w:rPr>
            </w:pPr>
            <w:r w:rsidRPr="00D36690">
              <w:rPr>
                <w:sz w:val="22"/>
                <w:szCs w:val="22"/>
              </w:rPr>
              <w:t>SmartMovie Mobile App</w:t>
            </w:r>
          </w:p>
        </w:tc>
        <w:tc>
          <w:tcPr>
            <w:tcW w:w="1100" w:type="pct"/>
          </w:tcPr>
          <w:p w14:paraId="15E5F057" w14:textId="19F01D4A" w:rsidR="00B172A1" w:rsidRPr="0048274E" w:rsidRDefault="00D36690" w:rsidP="00B172A1">
            <w:pPr>
              <w:pStyle w:val="af1"/>
              <w:jc w:val="left"/>
              <w:rPr>
                <w:sz w:val="22"/>
                <w:szCs w:val="22"/>
                <w:rtl/>
              </w:rPr>
            </w:pPr>
            <w:r w:rsidRPr="00D36690">
              <w:rPr>
                <w:sz w:val="22"/>
                <w:szCs w:val="22"/>
              </w:rPr>
              <w:t>SmartMovie Mobile App</w:t>
            </w:r>
          </w:p>
        </w:tc>
        <w:tc>
          <w:tcPr>
            <w:tcW w:w="1004" w:type="pct"/>
            <w:shd w:val="clear" w:color="auto" w:fill="auto"/>
          </w:tcPr>
          <w:p w14:paraId="3141EDFB" w14:textId="3E2FFB42" w:rsidR="00B172A1" w:rsidRPr="0048274E" w:rsidRDefault="00D36690" w:rsidP="00D36690">
            <w:pPr>
              <w:pStyle w:val="af1"/>
              <w:tabs>
                <w:tab w:val="left" w:pos="463"/>
              </w:tabs>
              <w:rPr>
                <w:sz w:val="22"/>
                <w:szCs w:val="22"/>
                <w:rtl/>
              </w:rPr>
            </w:pPr>
            <w:r>
              <w:rPr>
                <w:sz w:val="22"/>
                <w:szCs w:val="22"/>
                <w:rtl/>
              </w:rPr>
              <w:tab/>
            </w:r>
            <w:r w:rsidRPr="00D36690">
              <w:rPr>
                <w:sz w:val="22"/>
                <w:szCs w:val="22"/>
                <w:rtl/>
              </w:rPr>
              <w:t xml:space="preserve">הזמנת כרטיסים, תשלום, קבלת </w:t>
            </w:r>
            <w:r w:rsidRPr="00D36690">
              <w:rPr>
                <w:sz w:val="22"/>
                <w:szCs w:val="22"/>
              </w:rPr>
              <w:t>QR</w:t>
            </w:r>
          </w:p>
        </w:tc>
        <w:tc>
          <w:tcPr>
            <w:tcW w:w="467" w:type="pct"/>
          </w:tcPr>
          <w:p w14:paraId="49538EC0" w14:textId="77777777" w:rsidR="00B172A1" w:rsidRPr="0048274E" w:rsidRDefault="00B172A1" w:rsidP="00B172A1">
            <w:pPr>
              <w:pStyle w:val="af1"/>
              <w:jc w:val="left"/>
              <w:rPr>
                <w:sz w:val="22"/>
                <w:szCs w:val="22"/>
                <w:rtl/>
              </w:rPr>
            </w:pPr>
          </w:p>
        </w:tc>
      </w:tr>
      <w:tr w:rsidR="0063295C" w:rsidRPr="00FB6EC1" w14:paraId="3B0825A3" w14:textId="77777777" w:rsidTr="00D2599E">
        <w:trPr>
          <w:trHeight w:val="665"/>
        </w:trPr>
        <w:tc>
          <w:tcPr>
            <w:tcW w:w="727" w:type="pct"/>
            <w:vMerge/>
            <w:shd w:val="clear" w:color="auto" w:fill="auto"/>
          </w:tcPr>
          <w:p w14:paraId="59920771" w14:textId="77777777" w:rsidR="00B172A1" w:rsidRPr="0048274E" w:rsidRDefault="00B172A1" w:rsidP="00B172A1">
            <w:pPr>
              <w:pStyle w:val="af1"/>
              <w:ind w:left="57"/>
              <w:jc w:val="left"/>
              <w:rPr>
                <w:sz w:val="22"/>
                <w:szCs w:val="22"/>
                <w:rtl/>
              </w:rPr>
            </w:pPr>
          </w:p>
        </w:tc>
        <w:tc>
          <w:tcPr>
            <w:tcW w:w="602" w:type="pct"/>
            <w:shd w:val="clear" w:color="auto" w:fill="auto"/>
          </w:tcPr>
          <w:p w14:paraId="52346845" w14:textId="77777777" w:rsidR="00B172A1" w:rsidRPr="0048274E" w:rsidRDefault="00B172A1" w:rsidP="00B172A1">
            <w:pPr>
              <w:pStyle w:val="af1"/>
              <w:ind w:left="57"/>
              <w:jc w:val="left"/>
              <w:rPr>
                <w:sz w:val="22"/>
                <w:szCs w:val="22"/>
                <w:rtl/>
              </w:rPr>
            </w:pPr>
            <w:r>
              <w:rPr>
                <w:rFonts w:hint="cs"/>
                <w:sz w:val="22"/>
                <w:szCs w:val="22"/>
                <w:rtl/>
              </w:rPr>
              <w:t>פריטי תוכנה (</w:t>
            </w:r>
            <w:r>
              <w:rPr>
                <w:sz w:val="22"/>
                <w:szCs w:val="22"/>
              </w:rPr>
              <w:t>Artifacts</w:t>
            </w:r>
            <w:r>
              <w:rPr>
                <w:rFonts w:hint="cs"/>
                <w:sz w:val="22"/>
                <w:szCs w:val="22"/>
                <w:rtl/>
              </w:rPr>
              <w:t>)</w:t>
            </w:r>
          </w:p>
        </w:tc>
        <w:tc>
          <w:tcPr>
            <w:tcW w:w="1100" w:type="pct"/>
          </w:tcPr>
          <w:p w14:paraId="3F910053" w14:textId="4C95C380" w:rsidR="00B172A1" w:rsidRPr="0048274E" w:rsidRDefault="00AE468A" w:rsidP="00B172A1">
            <w:pPr>
              <w:pStyle w:val="af1"/>
              <w:ind w:left="57"/>
              <w:jc w:val="left"/>
              <w:rPr>
                <w:sz w:val="22"/>
                <w:szCs w:val="22"/>
                <w:rtl/>
              </w:rPr>
            </w:pPr>
            <w:r w:rsidRPr="00AE468A">
              <w:rPr>
                <w:sz w:val="22"/>
                <w:szCs w:val="22"/>
              </w:rPr>
              <w:t>Artifacts</w:t>
            </w:r>
          </w:p>
        </w:tc>
        <w:tc>
          <w:tcPr>
            <w:tcW w:w="1100" w:type="pct"/>
          </w:tcPr>
          <w:p w14:paraId="38C64127" w14:textId="77777777" w:rsidR="00B172A1" w:rsidRPr="0048274E" w:rsidRDefault="00B172A1" w:rsidP="00B172A1">
            <w:pPr>
              <w:pStyle w:val="af1"/>
              <w:ind w:left="57"/>
              <w:jc w:val="left"/>
              <w:rPr>
                <w:sz w:val="22"/>
                <w:szCs w:val="22"/>
                <w:rtl/>
              </w:rPr>
            </w:pPr>
          </w:p>
        </w:tc>
        <w:tc>
          <w:tcPr>
            <w:tcW w:w="1004" w:type="pct"/>
            <w:shd w:val="clear" w:color="auto" w:fill="auto"/>
          </w:tcPr>
          <w:p w14:paraId="28BE3635" w14:textId="7C23D539" w:rsidR="00B172A1" w:rsidRPr="0048274E" w:rsidRDefault="00AE468A" w:rsidP="00B172A1">
            <w:pPr>
              <w:pStyle w:val="af1"/>
              <w:ind w:left="57"/>
              <w:jc w:val="left"/>
              <w:rPr>
                <w:sz w:val="22"/>
                <w:szCs w:val="22"/>
              </w:rPr>
            </w:pPr>
            <w:r w:rsidRPr="00AE468A">
              <w:rPr>
                <w:sz w:val="22"/>
                <w:szCs w:val="22"/>
              </w:rPr>
              <w:t>SmartMovie.apk</w:t>
            </w:r>
            <w:r w:rsidRPr="00AE468A">
              <w:rPr>
                <w:sz w:val="22"/>
                <w:szCs w:val="22"/>
                <w:rtl/>
              </w:rPr>
              <w:t xml:space="preserve">, ממשק גרפי, הצגת </w:t>
            </w:r>
            <w:r w:rsidRPr="00AE468A">
              <w:rPr>
                <w:sz w:val="22"/>
                <w:szCs w:val="22"/>
              </w:rPr>
              <w:t>QR</w:t>
            </w:r>
            <w:r w:rsidRPr="00AE468A">
              <w:rPr>
                <w:sz w:val="22"/>
                <w:szCs w:val="22"/>
                <w:rtl/>
              </w:rPr>
              <w:t>, חיבור לשרת</w:t>
            </w:r>
          </w:p>
        </w:tc>
        <w:tc>
          <w:tcPr>
            <w:tcW w:w="467" w:type="pct"/>
          </w:tcPr>
          <w:p w14:paraId="24325C35" w14:textId="77777777" w:rsidR="00B172A1" w:rsidRPr="0048274E" w:rsidRDefault="00B172A1" w:rsidP="00B172A1">
            <w:pPr>
              <w:pStyle w:val="af1"/>
              <w:ind w:left="57"/>
              <w:jc w:val="left"/>
              <w:rPr>
                <w:sz w:val="22"/>
                <w:szCs w:val="22"/>
                <w:rtl/>
              </w:rPr>
            </w:pPr>
          </w:p>
        </w:tc>
      </w:tr>
      <w:tr w:rsidR="0063295C" w:rsidRPr="00FB6EC1" w14:paraId="3EEB7163" w14:textId="77777777" w:rsidTr="00D2599E">
        <w:trPr>
          <w:trHeight w:val="424"/>
        </w:trPr>
        <w:tc>
          <w:tcPr>
            <w:tcW w:w="727" w:type="pct"/>
            <w:vMerge w:val="restart"/>
            <w:shd w:val="clear" w:color="auto" w:fill="auto"/>
          </w:tcPr>
          <w:p w14:paraId="4298A386" w14:textId="6FAFAE51" w:rsidR="00B172A1" w:rsidRPr="0048274E" w:rsidRDefault="00D2599E" w:rsidP="00D2599E">
            <w:pPr>
              <w:pStyle w:val="af1"/>
              <w:ind w:left="57"/>
              <w:jc w:val="left"/>
              <w:rPr>
                <w:sz w:val="22"/>
                <w:szCs w:val="22"/>
                <w:rtl/>
              </w:rPr>
            </w:pPr>
            <w:r w:rsidRPr="00D2599E">
              <w:rPr>
                <w:sz w:val="22"/>
                <w:szCs w:val="22"/>
              </w:rPr>
              <w:t>Cloud Server</w:t>
            </w:r>
          </w:p>
        </w:tc>
        <w:tc>
          <w:tcPr>
            <w:tcW w:w="602" w:type="pct"/>
            <w:shd w:val="clear" w:color="auto" w:fill="auto"/>
          </w:tcPr>
          <w:p w14:paraId="74C62631" w14:textId="77777777" w:rsidR="00B172A1" w:rsidRDefault="00B172A1" w:rsidP="00B172A1">
            <w:pPr>
              <w:pStyle w:val="af1"/>
              <w:ind w:left="57"/>
              <w:jc w:val="left"/>
              <w:rPr>
                <w:sz w:val="22"/>
                <w:szCs w:val="22"/>
                <w:rtl/>
              </w:rPr>
            </w:pPr>
            <w:r w:rsidRPr="00B172A1">
              <w:rPr>
                <w:rFonts w:eastAsia="Calibri" w:hint="cs"/>
                <w:sz w:val="22"/>
                <w:szCs w:val="22"/>
                <w:rtl/>
              </w:rPr>
              <w:t>חומרה</w:t>
            </w:r>
          </w:p>
        </w:tc>
        <w:tc>
          <w:tcPr>
            <w:tcW w:w="1100" w:type="pct"/>
          </w:tcPr>
          <w:p w14:paraId="70B40FD2" w14:textId="6391C5B5" w:rsidR="00B172A1" w:rsidRPr="0048274E" w:rsidRDefault="00D2599E" w:rsidP="00D2599E">
            <w:pPr>
              <w:pStyle w:val="af1"/>
              <w:ind w:left="57"/>
              <w:jc w:val="left"/>
              <w:rPr>
                <w:sz w:val="22"/>
                <w:szCs w:val="22"/>
                <w:rtl/>
              </w:rPr>
            </w:pPr>
            <w:r w:rsidRPr="00D2599E">
              <w:rPr>
                <w:sz w:val="22"/>
                <w:szCs w:val="22"/>
              </w:rPr>
              <w:t>Cloud Server</w:t>
            </w:r>
          </w:p>
        </w:tc>
        <w:tc>
          <w:tcPr>
            <w:tcW w:w="1100" w:type="pct"/>
          </w:tcPr>
          <w:p w14:paraId="46CFEC64" w14:textId="45F5A553" w:rsidR="00B172A1" w:rsidRPr="0048274E" w:rsidRDefault="00AE468A" w:rsidP="00AE468A">
            <w:pPr>
              <w:pStyle w:val="af1"/>
              <w:tabs>
                <w:tab w:val="left" w:pos="586"/>
              </w:tabs>
              <w:ind w:left="57"/>
              <w:jc w:val="left"/>
              <w:rPr>
                <w:sz w:val="22"/>
                <w:szCs w:val="22"/>
                <w:rtl/>
              </w:rPr>
            </w:pPr>
            <w:r>
              <w:rPr>
                <w:sz w:val="22"/>
                <w:szCs w:val="22"/>
                <w:rtl/>
              </w:rPr>
              <w:tab/>
            </w:r>
            <w:r w:rsidRPr="00AE468A">
              <w:rPr>
                <w:sz w:val="22"/>
                <w:szCs w:val="22"/>
                <w:rtl/>
              </w:rPr>
              <w:t>שרת אינטרנט</w:t>
            </w:r>
          </w:p>
        </w:tc>
        <w:tc>
          <w:tcPr>
            <w:tcW w:w="1004" w:type="pct"/>
            <w:shd w:val="clear" w:color="auto" w:fill="auto"/>
          </w:tcPr>
          <w:p w14:paraId="31AC90F8" w14:textId="6A7958E0" w:rsidR="00B172A1" w:rsidRPr="0048274E" w:rsidRDefault="00D2599E" w:rsidP="00D2599E">
            <w:pPr>
              <w:pStyle w:val="af1"/>
              <w:ind w:left="57"/>
              <w:jc w:val="center"/>
              <w:rPr>
                <w:sz w:val="22"/>
                <w:szCs w:val="22"/>
                <w:rtl/>
              </w:rPr>
            </w:pPr>
            <w:r w:rsidRPr="00D2599E">
              <w:rPr>
                <w:sz w:val="22"/>
                <w:szCs w:val="22"/>
                <w:rtl/>
              </w:rPr>
              <w:t>הפעלת כל רכיבי האפליקציה</w:t>
            </w:r>
          </w:p>
        </w:tc>
        <w:tc>
          <w:tcPr>
            <w:tcW w:w="467" w:type="pct"/>
          </w:tcPr>
          <w:p w14:paraId="44424F5D" w14:textId="77777777" w:rsidR="00B172A1" w:rsidRPr="0048274E" w:rsidRDefault="00B172A1" w:rsidP="00B172A1">
            <w:pPr>
              <w:pStyle w:val="af1"/>
              <w:ind w:left="57"/>
              <w:jc w:val="left"/>
              <w:rPr>
                <w:sz w:val="22"/>
                <w:szCs w:val="22"/>
                <w:rtl/>
              </w:rPr>
            </w:pPr>
          </w:p>
        </w:tc>
      </w:tr>
      <w:tr w:rsidR="0063295C" w:rsidRPr="00FB6EC1" w14:paraId="23877424" w14:textId="77777777" w:rsidTr="00D2599E">
        <w:trPr>
          <w:trHeight w:val="424"/>
        </w:trPr>
        <w:tc>
          <w:tcPr>
            <w:tcW w:w="727" w:type="pct"/>
            <w:vMerge/>
            <w:shd w:val="clear" w:color="auto" w:fill="auto"/>
          </w:tcPr>
          <w:p w14:paraId="6969AB32" w14:textId="77777777" w:rsidR="00B172A1" w:rsidRPr="0048274E" w:rsidRDefault="00B172A1" w:rsidP="00B172A1">
            <w:pPr>
              <w:pStyle w:val="af1"/>
              <w:ind w:left="57"/>
              <w:jc w:val="left"/>
              <w:rPr>
                <w:sz w:val="22"/>
                <w:szCs w:val="22"/>
                <w:rtl/>
              </w:rPr>
            </w:pPr>
          </w:p>
        </w:tc>
        <w:tc>
          <w:tcPr>
            <w:tcW w:w="602" w:type="pct"/>
            <w:shd w:val="clear" w:color="auto" w:fill="auto"/>
          </w:tcPr>
          <w:p w14:paraId="15D97AE7" w14:textId="77777777" w:rsidR="00B172A1" w:rsidRPr="00B172A1" w:rsidRDefault="00B172A1" w:rsidP="00B172A1">
            <w:pPr>
              <w:pStyle w:val="af1"/>
              <w:ind w:left="57"/>
              <w:jc w:val="left"/>
              <w:rPr>
                <w:rFonts w:eastAsia="Calibri"/>
                <w:sz w:val="22"/>
                <w:szCs w:val="22"/>
                <w:rtl/>
              </w:rPr>
            </w:pPr>
            <w:r>
              <w:rPr>
                <w:rFonts w:hint="cs"/>
                <w:sz w:val="22"/>
                <w:szCs w:val="22"/>
                <w:rtl/>
              </w:rPr>
              <w:t>מערכת הפעלה</w:t>
            </w:r>
          </w:p>
        </w:tc>
        <w:tc>
          <w:tcPr>
            <w:tcW w:w="1100" w:type="pct"/>
          </w:tcPr>
          <w:p w14:paraId="5902F1FF" w14:textId="77777777" w:rsidR="00B172A1" w:rsidRDefault="00B172A1" w:rsidP="00B172A1">
            <w:pPr>
              <w:pStyle w:val="af1"/>
              <w:ind w:left="57"/>
              <w:jc w:val="left"/>
              <w:rPr>
                <w:sz w:val="22"/>
                <w:szCs w:val="22"/>
              </w:rPr>
            </w:pPr>
          </w:p>
          <w:p w14:paraId="534CAC4F" w14:textId="142786AC" w:rsidR="00D2599E" w:rsidRPr="0048274E" w:rsidRDefault="00D2599E" w:rsidP="00B172A1">
            <w:pPr>
              <w:pStyle w:val="af1"/>
              <w:ind w:left="57"/>
              <w:jc w:val="left"/>
              <w:rPr>
                <w:sz w:val="22"/>
                <w:szCs w:val="22"/>
                <w:rtl/>
              </w:rPr>
            </w:pPr>
            <w:r>
              <w:rPr>
                <w:sz w:val="22"/>
                <w:szCs w:val="22"/>
              </w:rPr>
              <w:t>Liunx os</w:t>
            </w:r>
          </w:p>
        </w:tc>
        <w:tc>
          <w:tcPr>
            <w:tcW w:w="1100" w:type="pct"/>
          </w:tcPr>
          <w:p w14:paraId="3F7B3BF9" w14:textId="4B6631B3" w:rsidR="00B172A1" w:rsidRPr="0048274E" w:rsidRDefault="00D2599E" w:rsidP="00B172A1">
            <w:pPr>
              <w:pStyle w:val="af1"/>
              <w:ind w:left="57"/>
              <w:jc w:val="left"/>
              <w:rPr>
                <w:sz w:val="22"/>
                <w:szCs w:val="22"/>
              </w:rPr>
            </w:pPr>
            <w:r>
              <w:rPr>
                <w:sz w:val="22"/>
                <w:szCs w:val="22"/>
              </w:rPr>
              <w:t xml:space="preserve">Liunx </w:t>
            </w:r>
          </w:p>
        </w:tc>
        <w:tc>
          <w:tcPr>
            <w:tcW w:w="1004" w:type="pct"/>
            <w:shd w:val="clear" w:color="auto" w:fill="auto"/>
          </w:tcPr>
          <w:p w14:paraId="75B8A129" w14:textId="6AABC6FA" w:rsidR="00B172A1" w:rsidRPr="0048274E" w:rsidRDefault="00D2599E" w:rsidP="00D2599E">
            <w:pPr>
              <w:pStyle w:val="af1"/>
              <w:ind w:left="57"/>
              <w:jc w:val="left"/>
              <w:rPr>
                <w:sz w:val="22"/>
                <w:szCs w:val="22"/>
                <w:rtl/>
              </w:rPr>
            </w:pPr>
            <w:r w:rsidRPr="00D2599E">
              <w:rPr>
                <w:sz w:val="22"/>
                <w:szCs w:val="22"/>
                <w:rtl/>
              </w:rPr>
              <w:t>הרצת רכיבי</w:t>
            </w:r>
          </w:p>
        </w:tc>
        <w:tc>
          <w:tcPr>
            <w:tcW w:w="467" w:type="pct"/>
          </w:tcPr>
          <w:p w14:paraId="470B9CB4" w14:textId="77777777" w:rsidR="00B172A1" w:rsidRPr="0048274E" w:rsidRDefault="00B172A1" w:rsidP="00B172A1">
            <w:pPr>
              <w:pStyle w:val="af1"/>
              <w:ind w:left="57"/>
              <w:jc w:val="left"/>
              <w:rPr>
                <w:sz w:val="22"/>
                <w:szCs w:val="22"/>
                <w:rtl/>
              </w:rPr>
            </w:pPr>
          </w:p>
        </w:tc>
      </w:tr>
      <w:tr w:rsidR="0063295C" w:rsidRPr="00FB6EC1" w14:paraId="3FC0D9A0" w14:textId="77777777" w:rsidTr="00D2599E">
        <w:trPr>
          <w:trHeight w:val="424"/>
        </w:trPr>
        <w:tc>
          <w:tcPr>
            <w:tcW w:w="727" w:type="pct"/>
            <w:vMerge/>
            <w:shd w:val="clear" w:color="auto" w:fill="auto"/>
          </w:tcPr>
          <w:p w14:paraId="1E7F5F3F" w14:textId="77777777" w:rsidR="00B172A1" w:rsidRPr="0048274E" w:rsidRDefault="00B172A1" w:rsidP="00B172A1">
            <w:pPr>
              <w:pStyle w:val="af1"/>
              <w:ind w:left="57"/>
              <w:jc w:val="left"/>
              <w:rPr>
                <w:sz w:val="22"/>
                <w:szCs w:val="22"/>
                <w:rtl/>
              </w:rPr>
            </w:pPr>
          </w:p>
        </w:tc>
        <w:tc>
          <w:tcPr>
            <w:tcW w:w="602" w:type="pct"/>
            <w:shd w:val="clear" w:color="auto" w:fill="auto"/>
          </w:tcPr>
          <w:p w14:paraId="1775C962" w14:textId="77777777" w:rsidR="00B172A1" w:rsidRDefault="00B172A1" w:rsidP="00B172A1">
            <w:pPr>
              <w:pStyle w:val="af1"/>
              <w:ind w:left="57"/>
              <w:jc w:val="left"/>
              <w:rPr>
                <w:sz w:val="22"/>
                <w:szCs w:val="22"/>
                <w:rtl/>
              </w:rPr>
            </w:pPr>
            <w:r>
              <w:rPr>
                <w:rFonts w:hint="cs"/>
                <w:sz w:val="22"/>
                <w:szCs w:val="22"/>
                <w:rtl/>
              </w:rPr>
              <w:t>סביבת ריצה</w:t>
            </w:r>
          </w:p>
        </w:tc>
        <w:tc>
          <w:tcPr>
            <w:tcW w:w="1100" w:type="pct"/>
          </w:tcPr>
          <w:p w14:paraId="1CBB71BF" w14:textId="522B60F6" w:rsidR="00B172A1" w:rsidRPr="0048274E" w:rsidRDefault="00D2599E" w:rsidP="00B172A1">
            <w:pPr>
              <w:pStyle w:val="af1"/>
              <w:ind w:left="57"/>
              <w:jc w:val="left"/>
              <w:rPr>
                <w:sz w:val="22"/>
                <w:szCs w:val="22"/>
                <w:rtl/>
              </w:rPr>
            </w:pPr>
            <w:r w:rsidRPr="00D2599E">
              <w:rPr>
                <w:sz w:val="22"/>
                <w:szCs w:val="22"/>
              </w:rPr>
              <w:t>smartMovieBackend</w:t>
            </w:r>
          </w:p>
        </w:tc>
        <w:tc>
          <w:tcPr>
            <w:tcW w:w="1100" w:type="pct"/>
          </w:tcPr>
          <w:p w14:paraId="5E076841" w14:textId="465030B9" w:rsidR="00B172A1" w:rsidRPr="0048274E" w:rsidRDefault="00D2599E" w:rsidP="00AE468A">
            <w:pPr>
              <w:pStyle w:val="af1"/>
              <w:tabs>
                <w:tab w:val="left" w:pos="646"/>
              </w:tabs>
              <w:ind w:left="57"/>
              <w:jc w:val="left"/>
              <w:rPr>
                <w:sz w:val="22"/>
                <w:szCs w:val="22"/>
                <w:rtl/>
              </w:rPr>
            </w:pPr>
            <w:r w:rsidRPr="00D2599E">
              <w:rPr>
                <w:sz w:val="22"/>
                <w:szCs w:val="22"/>
              </w:rPr>
              <w:t>smartMovieBackend</w:t>
            </w:r>
          </w:p>
        </w:tc>
        <w:tc>
          <w:tcPr>
            <w:tcW w:w="1004"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46276CF7" w14:textId="77777777" w:rsidTr="00D2599E">
              <w:trPr>
                <w:tblCellSpacing w:w="15" w:type="dxa"/>
              </w:trPr>
              <w:tc>
                <w:tcPr>
                  <w:tcW w:w="0" w:type="auto"/>
                  <w:vAlign w:val="center"/>
                  <w:hideMark/>
                </w:tcPr>
                <w:p w14:paraId="13192183" w14:textId="77777777" w:rsidR="00D2599E" w:rsidRPr="00D2599E" w:rsidRDefault="00D2599E" w:rsidP="00D2599E">
                  <w:pPr>
                    <w:pStyle w:val="af1"/>
                    <w:ind w:left="57"/>
                  </w:pPr>
                  <w:r w:rsidRPr="00D2599E">
                    <w:rPr>
                      <w:rtl/>
                    </w:rPr>
                    <w:t>ניהול תשלום, הזמנות</w:t>
                  </w:r>
                </w:p>
              </w:tc>
            </w:tr>
          </w:tbl>
          <w:p w14:paraId="718C196B" w14:textId="77777777" w:rsidR="00D2599E" w:rsidRPr="00D2599E" w:rsidRDefault="00D2599E" w:rsidP="00D2599E">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7D1696B9" w14:textId="77777777" w:rsidTr="00D2599E">
              <w:trPr>
                <w:tblCellSpacing w:w="15" w:type="dxa"/>
              </w:trPr>
              <w:tc>
                <w:tcPr>
                  <w:tcW w:w="0" w:type="auto"/>
                  <w:vAlign w:val="center"/>
                  <w:hideMark/>
                </w:tcPr>
                <w:p w14:paraId="26B807F9" w14:textId="77777777" w:rsidR="00D2599E" w:rsidRPr="00D2599E" w:rsidRDefault="00D2599E" w:rsidP="00D2599E">
                  <w:pPr>
                    <w:pStyle w:val="af1"/>
                    <w:ind w:left="57"/>
                  </w:pPr>
                </w:p>
              </w:tc>
            </w:tr>
          </w:tbl>
          <w:p w14:paraId="5D376479" w14:textId="3496AA89" w:rsidR="00B172A1" w:rsidRPr="0048274E" w:rsidRDefault="00B172A1" w:rsidP="00B172A1">
            <w:pPr>
              <w:pStyle w:val="af1"/>
              <w:ind w:left="57"/>
              <w:jc w:val="left"/>
              <w:rPr>
                <w:sz w:val="22"/>
                <w:szCs w:val="22"/>
                <w:rtl/>
              </w:rPr>
            </w:pPr>
          </w:p>
        </w:tc>
        <w:tc>
          <w:tcPr>
            <w:tcW w:w="467" w:type="pct"/>
          </w:tcPr>
          <w:p w14:paraId="31164E26" w14:textId="77777777" w:rsidR="00B172A1" w:rsidRPr="0048274E" w:rsidRDefault="00B172A1" w:rsidP="00B172A1">
            <w:pPr>
              <w:pStyle w:val="af1"/>
              <w:ind w:left="57"/>
              <w:jc w:val="left"/>
              <w:rPr>
                <w:sz w:val="22"/>
                <w:szCs w:val="22"/>
              </w:rPr>
            </w:pPr>
          </w:p>
        </w:tc>
      </w:tr>
      <w:tr w:rsidR="0063295C" w:rsidRPr="00FB6EC1" w14:paraId="7A575FAB" w14:textId="77777777" w:rsidTr="00D2599E">
        <w:trPr>
          <w:trHeight w:val="424"/>
        </w:trPr>
        <w:tc>
          <w:tcPr>
            <w:tcW w:w="727" w:type="pct"/>
            <w:vMerge/>
            <w:shd w:val="clear" w:color="auto" w:fill="auto"/>
          </w:tcPr>
          <w:p w14:paraId="6469B673" w14:textId="77777777" w:rsidR="00B172A1" w:rsidRPr="0048274E" w:rsidRDefault="00B172A1" w:rsidP="00B172A1">
            <w:pPr>
              <w:pStyle w:val="af1"/>
              <w:ind w:left="57"/>
              <w:jc w:val="left"/>
              <w:rPr>
                <w:sz w:val="22"/>
                <w:szCs w:val="22"/>
                <w:rtl/>
              </w:rPr>
            </w:pPr>
          </w:p>
        </w:tc>
        <w:tc>
          <w:tcPr>
            <w:tcW w:w="602" w:type="pct"/>
            <w:shd w:val="clear" w:color="auto" w:fill="auto"/>
          </w:tcPr>
          <w:p w14:paraId="46894620" w14:textId="77777777" w:rsidR="00B172A1" w:rsidRDefault="00B172A1" w:rsidP="00B172A1">
            <w:pPr>
              <w:pStyle w:val="af1"/>
              <w:ind w:left="57"/>
              <w:jc w:val="left"/>
              <w:rPr>
                <w:sz w:val="22"/>
                <w:szCs w:val="22"/>
                <w:rtl/>
              </w:rPr>
            </w:pPr>
            <w:r>
              <w:rPr>
                <w:rFonts w:hint="cs"/>
                <w:sz w:val="22"/>
                <w:szCs w:val="22"/>
                <w:rtl/>
              </w:rPr>
              <w:t>פריטי תוכנה (</w:t>
            </w:r>
            <w:r>
              <w:rPr>
                <w:sz w:val="22"/>
                <w:szCs w:val="22"/>
              </w:rPr>
              <w:t>Artifacts</w:t>
            </w:r>
            <w:r>
              <w:rPr>
                <w:rFonts w:hint="cs"/>
                <w:sz w:val="22"/>
                <w:szCs w:val="22"/>
                <w:rtl/>
              </w:rPr>
              <w:t>)</w:t>
            </w:r>
          </w:p>
        </w:tc>
        <w:tc>
          <w:tcPr>
            <w:tcW w:w="1100" w:type="pct"/>
          </w:tcPr>
          <w:p w14:paraId="1B540621" w14:textId="75425A65" w:rsidR="00B172A1" w:rsidRPr="0048274E" w:rsidRDefault="00AE468A" w:rsidP="00B172A1">
            <w:pPr>
              <w:pStyle w:val="af1"/>
              <w:ind w:left="57"/>
              <w:jc w:val="left"/>
              <w:rPr>
                <w:sz w:val="22"/>
                <w:szCs w:val="22"/>
                <w:rtl/>
              </w:rPr>
            </w:pPr>
            <w:r w:rsidRPr="00AE468A">
              <w:rPr>
                <w:sz w:val="22"/>
                <w:szCs w:val="22"/>
              </w:rPr>
              <w:t>Artifacts</w:t>
            </w:r>
          </w:p>
        </w:tc>
        <w:tc>
          <w:tcPr>
            <w:tcW w:w="1100" w:type="pct"/>
          </w:tcPr>
          <w:p w14:paraId="017BE4ED" w14:textId="4612C3ED" w:rsidR="00B172A1" w:rsidRPr="0048274E" w:rsidRDefault="00D2599E" w:rsidP="00D2599E">
            <w:pPr>
              <w:pStyle w:val="af1"/>
              <w:ind w:left="57"/>
              <w:jc w:val="left"/>
              <w:rPr>
                <w:sz w:val="22"/>
                <w:szCs w:val="22"/>
                <w:rtl/>
              </w:rPr>
            </w:pPr>
            <w:r w:rsidRPr="00D2599E">
              <w:rPr>
                <w:sz w:val="22"/>
                <w:szCs w:val="22"/>
                <w:rtl/>
              </w:rPr>
              <w:t>רכיבי אפליקציה</w:t>
            </w:r>
          </w:p>
        </w:tc>
        <w:tc>
          <w:tcPr>
            <w:tcW w:w="1004" w:type="pct"/>
            <w:shd w:val="clear" w:color="auto" w:fill="auto"/>
          </w:tcPr>
          <w:p w14:paraId="090A0FC6" w14:textId="596459A6" w:rsidR="00B172A1" w:rsidRPr="0048274E" w:rsidRDefault="00AE468A" w:rsidP="00B172A1">
            <w:pPr>
              <w:pStyle w:val="af1"/>
              <w:ind w:left="57"/>
              <w:jc w:val="left"/>
              <w:rPr>
                <w:sz w:val="22"/>
                <w:szCs w:val="22"/>
                <w:rtl/>
              </w:rPr>
            </w:pPr>
            <w:r w:rsidRPr="00AE468A">
              <w:rPr>
                <w:sz w:val="22"/>
                <w:szCs w:val="22"/>
              </w:rPr>
              <w:t>Apache 2.4 + Nginx Proxy</w:t>
            </w:r>
            <w:r w:rsidRPr="00AE468A">
              <w:rPr>
                <w:sz w:val="22"/>
                <w:szCs w:val="22"/>
                <w:rtl/>
              </w:rPr>
              <w:t xml:space="preserve"> לתיווך תעבורה בין לקוח לשרת</w:t>
            </w:r>
          </w:p>
        </w:tc>
        <w:tc>
          <w:tcPr>
            <w:tcW w:w="467" w:type="pct"/>
          </w:tcPr>
          <w:p w14:paraId="620BD0D5" w14:textId="77777777" w:rsidR="00B172A1" w:rsidRPr="0048274E" w:rsidRDefault="00B172A1" w:rsidP="00B172A1">
            <w:pPr>
              <w:pStyle w:val="af1"/>
              <w:ind w:left="57"/>
              <w:jc w:val="left"/>
              <w:rPr>
                <w:sz w:val="22"/>
                <w:szCs w:val="22"/>
                <w:rtl/>
              </w:rPr>
            </w:pPr>
          </w:p>
        </w:tc>
      </w:tr>
      <w:tr w:rsidR="0063295C" w:rsidRPr="00FB6EC1" w14:paraId="4EFB8DD9" w14:textId="77777777" w:rsidTr="00D2599E">
        <w:trPr>
          <w:trHeight w:val="424"/>
        </w:trPr>
        <w:tc>
          <w:tcPr>
            <w:tcW w:w="727" w:type="pct"/>
            <w:shd w:val="clear" w:color="auto" w:fill="auto"/>
          </w:tcPr>
          <w:p w14:paraId="04FE1504" w14:textId="7947EFB2" w:rsidR="00B172A1" w:rsidRPr="0048274E" w:rsidRDefault="00D2599E" w:rsidP="00D2599E">
            <w:pPr>
              <w:pStyle w:val="af1"/>
              <w:ind w:left="57"/>
              <w:jc w:val="left"/>
              <w:rPr>
                <w:sz w:val="22"/>
                <w:szCs w:val="22"/>
                <w:rtl/>
              </w:rPr>
            </w:pPr>
            <w:r w:rsidRPr="00D2599E">
              <w:rPr>
                <w:sz w:val="22"/>
                <w:szCs w:val="22"/>
              </w:rPr>
              <w:t>snack station terminal</w:t>
            </w:r>
          </w:p>
        </w:tc>
        <w:tc>
          <w:tcPr>
            <w:tcW w:w="602" w:type="pct"/>
            <w:shd w:val="clear" w:color="auto" w:fill="auto"/>
          </w:tcPr>
          <w:p w14:paraId="2278F187" w14:textId="1F62CADA" w:rsidR="00B172A1" w:rsidRDefault="0063295C" w:rsidP="0063295C">
            <w:pPr>
              <w:pStyle w:val="af1"/>
              <w:ind w:left="57"/>
              <w:jc w:val="center"/>
              <w:rPr>
                <w:sz w:val="22"/>
                <w:szCs w:val="22"/>
                <w:rtl/>
              </w:rPr>
            </w:pPr>
            <w:r w:rsidRPr="00B172A1">
              <w:rPr>
                <w:rFonts w:eastAsia="Calibri" w:hint="cs"/>
                <w:sz w:val="22"/>
                <w:szCs w:val="22"/>
                <w:rtl/>
              </w:rPr>
              <w:t>חומרה</w:t>
            </w:r>
          </w:p>
        </w:tc>
        <w:tc>
          <w:tcPr>
            <w:tcW w:w="1100" w:type="pct"/>
          </w:tcPr>
          <w:p w14:paraId="14D68EEE" w14:textId="61555466" w:rsidR="00B172A1" w:rsidRPr="0048274E" w:rsidRDefault="00D2599E" w:rsidP="00D2599E">
            <w:pPr>
              <w:pStyle w:val="af1"/>
              <w:ind w:left="57"/>
              <w:jc w:val="left"/>
              <w:rPr>
                <w:sz w:val="22"/>
                <w:szCs w:val="22"/>
                <w:rtl/>
              </w:rPr>
            </w:pPr>
            <w:r w:rsidRPr="00D2599E">
              <w:rPr>
                <w:sz w:val="22"/>
                <w:szCs w:val="22"/>
              </w:rPr>
              <w:t>snack station terminal</w:t>
            </w:r>
          </w:p>
        </w:tc>
        <w:tc>
          <w:tcPr>
            <w:tcW w:w="1100" w:type="pct"/>
          </w:tcPr>
          <w:p w14:paraId="0635ED7F" w14:textId="05819164" w:rsidR="00B172A1" w:rsidRPr="0048274E" w:rsidRDefault="00D2599E" w:rsidP="00D2599E">
            <w:pPr>
              <w:pStyle w:val="af1"/>
              <w:ind w:left="57" w:firstLine="720"/>
              <w:jc w:val="left"/>
              <w:rPr>
                <w:sz w:val="22"/>
                <w:szCs w:val="22"/>
                <w:rtl/>
              </w:rPr>
            </w:pPr>
            <w:r w:rsidRPr="00D2599E">
              <w:rPr>
                <w:sz w:val="22"/>
                <w:szCs w:val="22"/>
              </w:rPr>
              <w:t>device</w:t>
            </w:r>
          </w:p>
        </w:tc>
        <w:tc>
          <w:tcPr>
            <w:tcW w:w="1004"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7A3AB573" w14:textId="77777777" w:rsidTr="00D2599E">
              <w:trPr>
                <w:tblCellSpacing w:w="15" w:type="dxa"/>
              </w:trPr>
              <w:tc>
                <w:tcPr>
                  <w:tcW w:w="0" w:type="auto"/>
                  <w:vAlign w:val="center"/>
                  <w:hideMark/>
                </w:tcPr>
                <w:p w14:paraId="75207BCF" w14:textId="77777777" w:rsidR="00D2599E" w:rsidRPr="00D2599E" w:rsidRDefault="00D2599E" w:rsidP="00D2599E">
                  <w:pPr>
                    <w:pStyle w:val="af1"/>
                    <w:ind w:left="57"/>
                  </w:pPr>
                  <w:r w:rsidRPr="00D2599E">
                    <w:rPr>
                      <w:rtl/>
                    </w:rPr>
                    <w:t>הצגת הזמנות לצוות המזנון</w:t>
                  </w:r>
                </w:p>
              </w:tc>
            </w:tr>
          </w:tbl>
          <w:p w14:paraId="394FE35B" w14:textId="77777777" w:rsidR="00D2599E" w:rsidRPr="00D2599E" w:rsidRDefault="00D2599E" w:rsidP="00D2599E">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379DE636" w14:textId="77777777" w:rsidTr="00D2599E">
              <w:trPr>
                <w:tblCellSpacing w:w="15" w:type="dxa"/>
              </w:trPr>
              <w:tc>
                <w:tcPr>
                  <w:tcW w:w="0" w:type="auto"/>
                  <w:vAlign w:val="center"/>
                  <w:hideMark/>
                </w:tcPr>
                <w:p w14:paraId="48D1E729" w14:textId="77777777" w:rsidR="00D2599E" w:rsidRPr="00D2599E" w:rsidRDefault="00D2599E" w:rsidP="00D2599E">
                  <w:pPr>
                    <w:pStyle w:val="af1"/>
                    <w:ind w:left="57"/>
                  </w:pPr>
                </w:p>
              </w:tc>
            </w:tr>
          </w:tbl>
          <w:p w14:paraId="5DE4DAFB" w14:textId="239DBB20" w:rsidR="00B172A1" w:rsidRPr="0048274E" w:rsidRDefault="00B172A1" w:rsidP="00B172A1">
            <w:pPr>
              <w:pStyle w:val="af1"/>
              <w:ind w:left="57"/>
              <w:jc w:val="left"/>
              <w:rPr>
                <w:sz w:val="22"/>
                <w:szCs w:val="22"/>
                <w:rtl/>
              </w:rPr>
            </w:pPr>
          </w:p>
        </w:tc>
        <w:tc>
          <w:tcPr>
            <w:tcW w:w="467" w:type="pct"/>
          </w:tcPr>
          <w:p w14:paraId="2FB1B1B7" w14:textId="77777777" w:rsidR="00B172A1" w:rsidRPr="0048274E" w:rsidRDefault="00B172A1" w:rsidP="00B172A1">
            <w:pPr>
              <w:pStyle w:val="af1"/>
              <w:ind w:left="57"/>
              <w:jc w:val="left"/>
              <w:rPr>
                <w:sz w:val="22"/>
                <w:szCs w:val="22"/>
                <w:rtl/>
              </w:rPr>
            </w:pPr>
          </w:p>
        </w:tc>
      </w:tr>
      <w:tr w:rsidR="0063295C" w:rsidRPr="00FB6EC1" w14:paraId="56C4EDDC" w14:textId="77777777" w:rsidTr="00D2599E">
        <w:trPr>
          <w:trHeight w:val="424"/>
        </w:trPr>
        <w:tc>
          <w:tcPr>
            <w:tcW w:w="727" w:type="pct"/>
            <w:shd w:val="clear" w:color="auto" w:fill="auto"/>
          </w:tcPr>
          <w:p w14:paraId="20459A80" w14:textId="77777777" w:rsidR="0063295C" w:rsidRPr="00AE468A" w:rsidRDefault="0063295C" w:rsidP="0063295C">
            <w:pPr>
              <w:pStyle w:val="af1"/>
              <w:jc w:val="left"/>
              <w:rPr>
                <w:sz w:val="22"/>
                <w:szCs w:val="22"/>
              </w:rPr>
            </w:pPr>
          </w:p>
        </w:tc>
        <w:tc>
          <w:tcPr>
            <w:tcW w:w="602" w:type="pct"/>
            <w:shd w:val="clear" w:color="auto" w:fill="auto"/>
          </w:tcPr>
          <w:p w14:paraId="2944E210" w14:textId="24EEC2E5" w:rsidR="0063295C" w:rsidRDefault="0063295C" w:rsidP="0063295C">
            <w:pPr>
              <w:pStyle w:val="af1"/>
              <w:ind w:left="57"/>
              <w:jc w:val="center"/>
              <w:rPr>
                <w:sz w:val="22"/>
                <w:szCs w:val="22"/>
                <w:rtl/>
              </w:rPr>
            </w:pPr>
            <w:r>
              <w:rPr>
                <w:rFonts w:hint="cs"/>
                <w:sz w:val="22"/>
                <w:szCs w:val="22"/>
                <w:rtl/>
              </w:rPr>
              <w:t>מערכת הפעלה</w:t>
            </w:r>
          </w:p>
        </w:tc>
        <w:tc>
          <w:tcPr>
            <w:tcW w:w="110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tblGrid>
            <w:tr w:rsidR="00D2599E" w:rsidRPr="00D2599E" w14:paraId="6BED6B6A" w14:textId="77777777" w:rsidTr="00D2599E">
              <w:trPr>
                <w:tblCellSpacing w:w="15" w:type="dxa"/>
              </w:trPr>
              <w:tc>
                <w:tcPr>
                  <w:tcW w:w="0" w:type="auto"/>
                  <w:vAlign w:val="center"/>
                  <w:hideMark/>
                </w:tcPr>
                <w:p w14:paraId="3EE17FB7" w14:textId="77777777" w:rsidR="00D2599E" w:rsidRPr="00D2599E" w:rsidRDefault="00D2599E" w:rsidP="00D2599E">
                  <w:pPr>
                    <w:pStyle w:val="af1"/>
                    <w:ind w:left="57"/>
                  </w:pPr>
                  <w:r w:rsidRPr="00D2599E">
                    <w:t>windows os</w:t>
                  </w:r>
                </w:p>
              </w:tc>
            </w:tr>
          </w:tbl>
          <w:p w14:paraId="0E3EBCD8" w14:textId="77777777" w:rsidR="00D2599E" w:rsidRPr="00D2599E" w:rsidRDefault="00D2599E" w:rsidP="00D2599E">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6F0CDF9E" w14:textId="77777777" w:rsidTr="00D2599E">
              <w:trPr>
                <w:tblCellSpacing w:w="15" w:type="dxa"/>
              </w:trPr>
              <w:tc>
                <w:tcPr>
                  <w:tcW w:w="0" w:type="auto"/>
                  <w:vAlign w:val="center"/>
                  <w:hideMark/>
                </w:tcPr>
                <w:p w14:paraId="17DF5D59" w14:textId="77777777" w:rsidR="00D2599E" w:rsidRPr="00D2599E" w:rsidRDefault="00D2599E" w:rsidP="00D2599E">
                  <w:pPr>
                    <w:pStyle w:val="af1"/>
                    <w:ind w:left="57"/>
                  </w:pPr>
                </w:p>
              </w:tc>
            </w:tr>
          </w:tbl>
          <w:p w14:paraId="52A1572E" w14:textId="19070F45" w:rsidR="0063295C" w:rsidRPr="0048274E" w:rsidRDefault="0063295C" w:rsidP="0063295C">
            <w:pPr>
              <w:pStyle w:val="af1"/>
              <w:ind w:left="57"/>
              <w:jc w:val="left"/>
              <w:rPr>
                <w:sz w:val="22"/>
                <w:szCs w:val="22"/>
                <w:rtl/>
              </w:rPr>
            </w:pPr>
          </w:p>
        </w:tc>
        <w:tc>
          <w:tcPr>
            <w:tcW w:w="1100" w:type="pct"/>
          </w:tcPr>
          <w:p w14:paraId="129A519C" w14:textId="644B92B4" w:rsidR="0063295C" w:rsidRPr="0048274E" w:rsidRDefault="00D2599E" w:rsidP="00D2599E">
            <w:pPr>
              <w:pStyle w:val="af1"/>
              <w:ind w:left="57"/>
              <w:jc w:val="left"/>
              <w:rPr>
                <w:sz w:val="22"/>
                <w:szCs w:val="22"/>
                <w:rtl/>
              </w:rPr>
            </w:pPr>
            <w:r w:rsidRPr="00D2599E">
              <w:rPr>
                <w:sz w:val="22"/>
                <w:szCs w:val="22"/>
              </w:rPr>
              <w:t>OS</w:t>
            </w:r>
          </w:p>
        </w:tc>
        <w:tc>
          <w:tcPr>
            <w:tcW w:w="1004"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331149D2" w14:textId="77777777" w:rsidTr="00D2599E">
              <w:trPr>
                <w:tblCellSpacing w:w="15" w:type="dxa"/>
              </w:trPr>
              <w:tc>
                <w:tcPr>
                  <w:tcW w:w="0" w:type="auto"/>
                  <w:vAlign w:val="center"/>
                  <w:hideMark/>
                </w:tcPr>
                <w:p w14:paraId="139415B4" w14:textId="0981C3EC" w:rsidR="00D2599E" w:rsidRPr="00D2599E" w:rsidRDefault="00D2599E" w:rsidP="00D2599E">
                  <w:pPr>
                    <w:pStyle w:val="af1"/>
                    <w:ind w:left="57"/>
                    <w:jc w:val="center"/>
                  </w:pPr>
                  <w:r w:rsidRPr="00D2599E">
                    <w:rPr>
                      <w:rtl/>
                    </w:rPr>
                    <w:t>הצגת מידע בריל-טיים</w:t>
                  </w:r>
                </w:p>
              </w:tc>
            </w:tr>
          </w:tbl>
          <w:p w14:paraId="3949D64E" w14:textId="77777777" w:rsidR="00D2599E" w:rsidRPr="00D2599E" w:rsidRDefault="00D2599E" w:rsidP="00D2599E">
            <w:pPr>
              <w:pStyle w:val="af1"/>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3E3A45FD" w14:textId="77777777" w:rsidTr="00D2599E">
              <w:trPr>
                <w:tblCellSpacing w:w="15" w:type="dxa"/>
              </w:trPr>
              <w:tc>
                <w:tcPr>
                  <w:tcW w:w="0" w:type="auto"/>
                  <w:vAlign w:val="center"/>
                  <w:hideMark/>
                </w:tcPr>
                <w:p w14:paraId="60AF4015" w14:textId="77777777" w:rsidR="00D2599E" w:rsidRPr="00D2599E" w:rsidRDefault="00D2599E" w:rsidP="00D2599E">
                  <w:pPr>
                    <w:pStyle w:val="af1"/>
                    <w:ind w:left="57"/>
                    <w:jc w:val="center"/>
                  </w:pPr>
                </w:p>
              </w:tc>
            </w:tr>
          </w:tbl>
          <w:p w14:paraId="4539959A" w14:textId="1677F8E5" w:rsidR="0063295C" w:rsidRPr="0048274E" w:rsidRDefault="0063295C" w:rsidP="0063295C">
            <w:pPr>
              <w:pStyle w:val="af1"/>
              <w:ind w:left="57"/>
              <w:jc w:val="center"/>
              <w:rPr>
                <w:sz w:val="22"/>
                <w:szCs w:val="22"/>
                <w:rtl/>
              </w:rPr>
            </w:pPr>
          </w:p>
        </w:tc>
        <w:tc>
          <w:tcPr>
            <w:tcW w:w="467" w:type="pct"/>
          </w:tcPr>
          <w:p w14:paraId="4D2D1D2C" w14:textId="77777777" w:rsidR="0063295C" w:rsidRPr="0048274E" w:rsidRDefault="0063295C" w:rsidP="0063295C">
            <w:pPr>
              <w:pStyle w:val="af1"/>
              <w:ind w:left="57"/>
              <w:jc w:val="left"/>
              <w:rPr>
                <w:sz w:val="22"/>
                <w:szCs w:val="22"/>
              </w:rPr>
            </w:pPr>
          </w:p>
        </w:tc>
      </w:tr>
      <w:tr w:rsidR="0063295C" w:rsidRPr="00FB6EC1" w14:paraId="4425C27B" w14:textId="77777777" w:rsidTr="00D2599E">
        <w:trPr>
          <w:trHeight w:val="424"/>
        </w:trPr>
        <w:tc>
          <w:tcPr>
            <w:tcW w:w="727" w:type="pct"/>
            <w:shd w:val="clear" w:color="auto" w:fill="auto"/>
          </w:tcPr>
          <w:p w14:paraId="723F7D1B" w14:textId="77777777" w:rsidR="0063295C" w:rsidRPr="00AE468A" w:rsidRDefault="0063295C" w:rsidP="0063295C">
            <w:pPr>
              <w:pStyle w:val="af1"/>
              <w:jc w:val="left"/>
              <w:rPr>
                <w:sz w:val="22"/>
                <w:szCs w:val="22"/>
              </w:rPr>
            </w:pPr>
          </w:p>
        </w:tc>
        <w:tc>
          <w:tcPr>
            <w:tcW w:w="602" w:type="pct"/>
            <w:shd w:val="clear" w:color="auto" w:fill="auto"/>
          </w:tcPr>
          <w:p w14:paraId="08AF7B29" w14:textId="12FA2BBC" w:rsidR="0063295C" w:rsidRDefault="0063295C" w:rsidP="0063295C">
            <w:pPr>
              <w:pStyle w:val="af1"/>
              <w:ind w:left="57"/>
              <w:jc w:val="center"/>
              <w:rPr>
                <w:sz w:val="22"/>
                <w:szCs w:val="22"/>
                <w:rtl/>
              </w:rPr>
            </w:pPr>
            <w:r w:rsidRPr="0063295C">
              <w:rPr>
                <w:sz w:val="22"/>
                <w:szCs w:val="22"/>
                <w:rtl/>
              </w:rPr>
              <w:t>סביבת ריצה</w:t>
            </w:r>
          </w:p>
        </w:tc>
        <w:tc>
          <w:tcPr>
            <w:tcW w:w="1100" w:type="pct"/>
          </w:tcPr>
          <w:p w14:paraId="4F147B3B" w14:textId="6D5BED12" w:rsidR="0063295C" w:rsidRPr="0063295C" w:rsidRDefault="0063295C" w:rsidP="0063295C">
            <w:pPr>
              <w:pStyle w:val="af1"/>
              <w:ind w:left="57"/>
              <w:jc w:val="left"/>
              <w:rPr>
                <w:sz w:val="22"/>
                <w:szCs w:val="22"/>
              </w:rPr>
            </w:pPr>
          </w:p>
        </w:tc>
        <w:tc>
          <w:tcPr>
            <w:tcW w:w="1100" w:type="pct"/>
          </w:tcPr>
          <w:p w14:paraId="5FC86E22" w14:textId="26325083" w:rsidR="0063295C" w:rsidRPr="0063295C" w:rsidRDefault="00D2599E" w:rsidP="00D2599E">
            <w:pPr>
              <w:pStyle w:val="af1"/>
              <w:ind w:left="57"/>
              <w:jc w:val="left"/>
              <w:rPr>
                <w:sz w:val="22"/>
                <w:szCs w:val="22"/>
              </w:rPr>
            </w:pPr>
            <w:r w:rsidRPr="00D2599E">
              <w:rPr>
                <w:sz w:val="22"/>
                <w:szCs w:val="22"/>
              </w:rPr>
              <w:t>.NET / browser</w:t>
            </w:r>
          </w:p>
        </w:tc>
        <w:tc>
          <w:tcPr>
            <w:tcW w:w="1004" w:type="pct"/>
            <w:shd w:val="clear" w:color="auto" w:fill="auto"/>
          </w:tcPr>
          <w:p w14:paraId="2735F72E" w14:textId="0C63B368" w:rsidR="0063295C" w:rsidRPr="0063295C" w:rsidRDefault="0063295C" w:rsidP="0063295C">
            <w:pPr>
              <w:pStyle w:val="af1"/>
              <w:ind w:left="57"/>
              <w:jc w:val="center"/>
              <w:rPr>
                <w:sz w:val="22"/>
                <w:szCs w:val="22"/>
                <w:rtl/>
              </w:rPr>
            </w:pPr>
            <w:r w:rsidRPr="0063295C">
              <w:rPr>
                <w:sz w:val="22"/>
                <w:szCs w:val="22"/>
                <w:rtl/>
              </w:rPr>
              <w:t>ביצוע לוגיקה עסקית – הזמנות, תשלום, חטיפים</w:t>
            </w:r>
          </w:p>
        </w:tc>
        <w:tc>
          <w:tcPr>
            <w:tcW w:w="467" w:type="pct"/>
          </w:tcPr>
          <w:p w14:paraId="5C58579B" w14:textId="77777777" w:rsidR="0063295C" w:rsidRPr="0048274E" w:rsidRDefault="0063295C" w:rsidP="0063295C">
            <w:pPr>
              <w:pStyle w:val="af1"/>
              <w:ind w:left="57"/>
              <w:jc w:val="left"/>
              <w:rPr>
                <w:sz w:val="22"/>
                <w:szCs w:val="22"/>
                <w:rtl/>
              </w:rPr>
            </w:pPr>
          </w:p>
        </w:tc>
      </w:tr>
      <w:tr w:rsidR="0063295C" w:rsidRPr="00FB6EC1" w14:paraId="1147BAE7" w14:textId="77777777" w:rsidTr="00D2599E">
        <w:trPr>
          <w:trHeight w:val="424"/>
        </w:trPr>
        <w:tc>
          <w:tcPr>
            <w:tcW w:w="727" w:type="pct"/>
            <w:shd w:val="clear" w:color="auto" w:fill="auto"/>
          </w:tcPr>
          <w:p w14:paraId="01ADFC88" w14:textId="77777777" w:rsidR="0063295C" w:rsidRPr="00AE468A" w:rsidRDefault="0063295C" w:rsidP="0063295C">
            <w:pPr>
              <w:pStyle w:val="af1"/>
              <w:jc w:val="left"/>
              <w:rPr>
                <w:sz w:val="22"/>
                <w:szCs w:val="22"/>
              </w:rPr>
            </w:pPr>
          </w:p>
        </w:tc>
        <w:tc>
          <w:tcPr>
            <w:tcW w:w="602" w:type="pct"/>
            <w:shd w:val="clear" w:color="auto" w:fill="auto"/>
          </w:tcPr>
          <w:p w14:paraId="0ABDABE6" w14:textId="2ADC0E80" w:rsidR="0063295C" w:rsidRPr="0063295C" w:rsidRDefault="0063295C" w:rsidP="0063295C">
            <w:pPr>
              <w:pStyle w:val="af1"/>
              <w:ind w:left="57"/>
              <w:jc w:val="center"/>
              <w:rPr>
                <w:sz w:val="22"/>
                <w:szCs w:val="22"/>
                <w:rtl/>
              </w:rPr>
            </w:pPr>
            <w:r w:rsidRPr="0063295C">
              <w:rPr>
                <w:sz w:val="22"/>
                <w:szCs w:val="22"/>
                <w:rtl/>
              </w:rPr>
              <w:t>פרטי תוכנה</w:t>
            </w:r>
          </w:p>
        </w:tc>
        <w:tc>
          <w:tcPr>
            <w:tcW w:w="1100" w:type="pct"/>
          </w:tcPr>
          <w:p w14:paraId="29785CC4" w14:textId="73C024B0" w:rsidR="0063295C" w:rsidRPr="0063295C" w:rsidRDefault="0063295C" w:rsidP="0063295C">
            <w:pPr>
              <w:pStyle w:val="af1"/>
              <w:ind w:left="57"/>
              <w:jc w:val="left"/>
              <w:rPr>
                <w:sz w:val="22"/>
                <w:szCs w:val="22"/>
              </w:rPr>
            </w:pPr>
            <w:r w:rsidRPr="0063295C">
              <w:rPr>
                <w:sz w:val="22"/>
                <w:szCs w:val="22"/>
              </w:rPr>
              <w:t>Artifacts</w:t>
            </w:r>
          </w:p>
        </w:tc>
        <w:tc>
          <w:tcPr>
            <w:tcW w:w="1100" w:type="pct"/>
          </w:tcPr>
          <w:p w14:paraId="098B9D3E" w14:textId="66437E98" w:rsidR="0063295C" w:rsidRPr="0063295C" w:rsidRDefault="0063295C" w:rsidP="0063295C">
            <w:pPr>
              <w:pStyle w:val="af1"/>
              <w:ind w:left="57"/>
              <w:jc w:val="left"/>
              <w:rPr>
                <w:sz w:val="22"/>
                <w:szCs w:val="22"/>
              </w:rPr>
            </w:pPr>
            <w:r w:rsidRPr="0063295C">
              <w:rPr>
                <w:sz w:val="22"/>
                <w:szCs w:val="22"/>
                <w:rtl/>
              </w:rPr>
              <w:t>תוכנה</w:t>
            </w:r>
          </w:p>
        </w:tc>
        <w:tc>
          <w:tcPr>
            <w:tcW w:w="1004" w:type="pct"/>
            <w:shd w:val="clear" w:color="auto" w:fill="auto"/>
          </w:tcPr>
          <w:p w14:paraId="4B2364DE" w14:textId="77777777" w:rsidR="00D2599E" w:rsidRDefault="00D2599E" w:rsidP="00D2599E">
            <w:pPr>
              <w:bidi w:val="0"/>
              <w:spacing w:before="0" w:after="0" w:line="240" w:lineRule="auto"/>
              <w:ind w:left="0"/>
              <w:rPr>
                <w:rFonts w:cs="Times New Roman"/>
                <w:sz w:val="24"/>
                <w:szCs w:val="24"/>
              </w:rPr>
            </w:pPr>
            <w:r>
              <w:rPr>
                <w:rtl/>
              </w:rPr>
              <w:t>ממשק להזמנות</w:t>
            </w:r>
          </w:p>
          <w:p w14:paraId="4C1C1A25" w14:textId="4CFAB640" w:rsidR="0063295C" w:rsidRPr="0063295C" w:rsidRDefault="0063295C" w:rsidP="0063295C">
            <w:pPr>
              <w:pStyle w:val="af1"/>
              <w:tabs>
                <w:tab w:val="left" w:pos="385"/>
              </w:tabs>
              <w:ind w:left="57"/>
              <w:rPr>
                <w:sz w:val="22"/>
                <w:szCs w:val="22"/>
                <w:rtl/>
              </w:rPr>
            </w:pPr>
          </w:p>
        </w:tc>
        <w:tc>
          <w:tcPr>
            <w:tcW w:w="467" w:type="pct"/>
          </w:tcPr>
          <w:p w14:paraId="6D23CBA0" w14:textId="77777777" w:rsidR="0063295C" w:rsidRPr="0048274E" w:rsidRDefault="0063295C" w:rsidP="0063295C">
            <w:pPr>
              <w:pStyle w:val="af1"/>
              <w:ind w:left="57"/>
              <w:jc w:val="left"/>
              <w:rPr>
                <w:sz w:val="22"/>
                <w:szCs w:val="22"/>
                <w:rtl/>
              </w:rPr>
            </w:pPr>
          </w:p>
        </w:tc>
      </w:tr>
      <w:tr w:rsidR="0063295C" w:rsidRPr="00FB6EC1" w14:paraId="085B341B" w14:textId="77777777" w:rsidTr="00D2599E">
        <w:trPr>
          <w:trHeight w:val="424"/>
        </w:trPr>
        <w:tc>
          <w:tcPr>
            <w:tcW w:w="727" w:type="pct"/>
            <w:shd w:val="clear" w:color="auto" w:fill="auto"/>
          </w:tcPr>
          <w:p w14:paraId="24ED5053" w14:textId="071B617F" w:rsidR="0063295C" w:rsidRPr="00AE468A" w:rsidRDefault="0063295C" w:rsidP="0063295C">
            <w:pPr>
              <w:pStyle w:val="af1"/>
              <w:jc w:val="left"/>
              <w:rPr>
                <w:sz w:val="22"/>
                <w:szCs w:val="22"/>
              </w:rPr>
            </w:pPr>
            <w:r w:rsidRPr="0063295C">
              <w:rPr>
                <w:sz w:val="22"/>
                <w:szCs w:val="22"/>
              </w:rPr>
              <w:t>Database Server</w:t>
            </w:r>
          </w:p>
        </w:tc>
        <w:tc>
          <w:tcPr>
            <w:tcW w:w="602" w:type="pct"/>
            <w:shd w:val="clear" w:color="auto" w:fill="auto"/>
          </w:tcPr>
          <w:p w14:paraId="3F2F39FF" w14:textId="106B6C97" w:rsidR="0063295C" w:rsidRPr="0063295C" w:rsidRDefault="0063295C" w:rsidP="0063295C">
            <w:pPr>
              <w:pStyle w:val="af1"/>
              <w:ind w:left="57"/>
              <w:jc w:val="center"/>
              <w:rPr>
                <w:sz w:val="22"/>
                <w:szCs w:val="22"/>
                <w:rtl/>
              </w:rPr>
            </w:pPr>
            <w:r w:rsidRPr="0063295C">
              <w:rPr>
                <w:sz w:val="22"/>
                <w:szCs w:val="22"/>
                <w:rtl/>
              </w:rPr>
              <w:t>חומרה</w:t>
            </w:r>
          </w:p>
        </w:tc>
        <w:tc>
          <w:tcPr>
            <w:tcW w:w="1100" w:type="pct"/>
          </w:tcPr>
          <w:p w14:paraId="11D0CE2C" w14:textId="29CF8CC4" w:rsidR="0063295C" w:rsidRPr="0063295C" w:rsidRDefault="0063295C" w:rsidP="0063295C">
            <w:pPr>
              <w:pStyle w:val="af1"/>
              <w:ind w:left="57"/>
              <w:jc w:val="left"/>
              <w:rPr>
                <w:sz w:val="22"/>
                <w:szCs w:val="22"/>
              </w:rPr>
            </w:pPr>
            <w:r w:rsidRPr="0063295C">
              <w:rPr>
                <w:sz w:val="22"/>
                <w:szCs w:val="22"/>
              </w:rPr>
              <w:t>Database Server</w:t>
            </w:r>
          </w:p>
        </w:tc>
        <w:tc>
          <w:tcPr>
            <w:tcW w:w="1100" w:type="pct"/>
          </w:tcPr>
          <w:p w14:paraId="12821BFE" w14:textId="659D2CEF" w:rsidR="0063295C" w:rsidRPr="0063295C" w:rsidRDefault="0063295C" w:rsidP="0063295C">
            <w:pPr>
              <w:pStyle w:val="af1"/>
              <w:ind w:left="57"/>
              <w:jc w:val="left"/>
              <w:rPr>
                <w:sz w:val="22"/>
                <w:szCs w:val="22"/>
                <w:rtl/>
              </w:rPr>
            </w:pPr>
            <w:r w:rsidRPr="0063295C">
              <w:rPr>
                <w:sz w:val="22"/>
                <w:szCs w:val="22"/>
                <w:rtl/>
              </w:rPr>
              <w:t>שרת נתונים</w:t>
            </w:r>
          </w:p>
        </w:tc>
        <w:tc>
          <w:tcPr>
            <w:tcW w:w="1004" w:type="pct"/>
            <w:shd w:val="clear" w:color="auto" w:fill="auto"/>
          </w:tcPr>
          <w:p w14:paraId="2478A6FB" w14:textId="6768D680" w:rsidR="0063295C" w:rsidRDefault="0063295C" w:rsidP="0063295C">
            <w:pPr>
              <w:pStyle w:val="af1"/>
              <w:tabs>
                <w:tab w:val="left" w:pos="385"/>
              </w:tabs>
              <w:ind w:left="57"/>
              <w:rPr>
                <w:sz w:val="22"/>
                <w:szCs w:val="22"/>
                <w:rtl/>
              </w:rPr>
            </w:pPr>
            <w:r w:rsidRPr="0063295C">
              <w:rPr>
                <w:sz w:val="22"/>
                <w:szCs w:val="22"/>
                <w:rtl/>
              </w:rPr>
              <w:t>אחסון מידע (משתמשים, סרטים...)</w:t>
            </w:r>
          </w:p>
        </w:tc>
        <w:tc>
          <w:tcPr>
            <w:tcW w:w="467" w:type="pct"/>
          </w:tcPr>
          <w:p w14:paraId="43AABE81" w14:textId="77777777" w:rsidR="0063295C" w:rsidRPr="0048274E" w:rsidRDefault="0063295C" w:rsidP="0063295C">
            <w:pPr>
              <w:pStyle w:val="af1"/>
              <w:ind w:left="57"/>
              <w:jc w:val="left"/>
              <w:rPr>
                <w:sz w:val="22"/>
                <w:szCs w:val="22"/>
                <w:rtl/>
              </w:rPr>
            </w:pPr>
          </w:p>
        </w:tc>
      </w:tr>
      <w:tr w:rsidR="0063295C" w:rsidRPr="00FB6EC1" w14:paraId="02BBF1C3" w14:textId="77777777" w:rsidTr="00D2599E">
        <w:trPr>
          <w:trHeight w:val="424"/>
        </w:trPr>
        <w:tc>
          <w:tcPr>
            <w:tcW w:w="727" w:type="pct"/>
            <w:shd w:val="clear" w:color="auto" w:fill="auto"/>
          </w:tcPr>
          <w:p w14:paraId="47F103AC" w14:textId="77777777" w:rsidR="0063295C" w:rsidRPr="0063295C" w:rsidRDefault="0063295C" w:rsidP="0063295C">
            <w:pPr>
              <w:pStyle w:val="af1"/>
              <w:jc w:val="left"/>
              <w:rPr>
                <w:sz w:val="22"/>
                <w:szCs w:val="22"/>
              </w:rPr>
            </w:pPr>
          </w:p>
        </w:tc>
        <w:tc>
          <w:tcPr>
            <w:tcW w:w="602" w:type="pct"/>
            <w:shd w:val="clear" w:color="auto" w:fill="auto"/>
          </w:tcPr>
          <w:p w14:paraId="0426C69D" w14:textId="67F44D75" w:rsidR="0063295C" w:rsidRPr="0063295C" w:rsidRDefault="0063295C" w:rsidP="0063295C">
            <w:pPr>
              <w:pStyle w:val="af1"/>
              <w:ind w:left="57"/>
              <w:jc w:val="center"/>
              <w:rPr>
                <w:sz w:val="22"/>
                <w:szCs w:val="22"/>
                <w:rtl/>
              </w:rPr>
            </w:pPr>
            <w:r w:rsidRPr="0063295C">
              <w:rPr>
                <w:sz w:val="22"/>
                <w:szCs w:val="22"/>
                <w:rtl/>
              </w:rPr>
              <w:t>מערכת הפעלה</w:t>
            </w:r>
          </w:p>
        </w:tc>
        <w:tc>
          <w:tcPr>
            <w:tcW w:w="1100" w:type="pct"/>
          </w:tcPr>
          <w:p w14:paraId="5E9E2271" w14:textId="2F63F807" w:rsidR="0063295C" w:rsidRPr="0063295C" w:rsidRDefault="0063295C" w:rsidP="0063295C">
            <w:pPr>
              <w:pStyle w:val="af1"/>
              <w:tabs>
                <w:tab w:val="left" w:pos="849"/>
              </w:tabs>
              <w:ind w:left="57"/>
              <w:jc w:val="left"/>
              <w:rPr>
                <w:sz w:val="22"/>
                <w:szCs w:val="22"/>
              </w:rPr>
            </w:pPr>
            <w:r>
              <w:rPr>
                <w:sz w:val="22"/>
                <w:szCs w:val="22"/>
                <w:rtl/>
              </w:rPr>
              <w:tab/>
            </w:r>
            <w:r>
              <w:rPr>
                <w:sz w:val="22"/>
                <w:szCs w:val="22"/>
              </w:rPr>
              <w:t>SQL</w:t>
            </w:r>
          </w:p>
        </w:tc>
        <w:tc>
          <w:tcPr>
            <w:tcW w:w="1100" w:type="pct"/>
          </w:tcPr>
          <w:p w14:paraId="739C25BC" w14:textId="5F70521B" w:rsidR="0063295C" w:rsidRPr="0063295C" w:rsidRDefault="0063295C" w:rsidP="0063295C">
            <w:pPr>
              <w:pStyle w:val="af1"/>
              <w:ind w:left="57"/>
              <w:jc w:val="left"/>
              <w:rPr>
                <w:sz w:val="22"/>
                <w:szCs w:val="22"/>
                <w:rtl/>
              </w:rPr>
            </w:pPr>
            <w:r>
              <w:rPr>
                <w:sz w:val="22"/>
                <w:szCs w:val="22"/>
              </w:rPr>
              <w:t>SQL</w:t>
            </w:r>
          </w:p>
        </w:tc>
        <w:tc>
          <w:tcPr>
            <w:tcW w:w="1004" w:type="pct"/>
            <w:shd w:val="clear" w:color="auto" w:fill="auto"/>
          </w:tcPr>
          <w:p w14:paraId="48609196" w14:textId="1FE390B6" w:rsidR="0063295C" w:rsidRPr="0063295C" w:rsidRDefault="0063295C" w:rsidP="0063295C">
            <w:pPr>
              <w:pStyle w:val="af1"/>
              <w:tabs>
                <w:tab w:val="left" w:pos="385"/>
              </w:tabs>
              <w:ind w:left="57"/>
              <w:rPr>
                <w:sz w:val="22"/>
                <w:szCs w:val="22"/>
                <w:rtl/>
              </w:rPr>
            </w:pPr>
            <w:r w:rsidRPr="0063295C">
              <w:rPr>
                <w:sz w:val="22"/>
                <w:szCs w:val="22"/>
                <w:rtl/>
              </w:rPr>
              <w:t xml:space="preserve">הרצת </w:t>
            </w:r>
            <w:r w:rsidRPr="0063295C">
              <w:rPr>
                <w:sz w:val="22"/>
                <w:szCs w:val="22"/>
              </w:rPr>
              <w:t>PostgreSQL</w:t>
            </w:r>
          </w:p>
        </w:tc>
        <w:tc>
          <w:tcPr>
            <w:tcW w:w="467" w:type="pct"/>
          </w:tcPr>
          <w:p w14:paraId="3BBDFDBC" w14:textId="77777777" w:rsidR="0063295C" w:rsidRPr="0048274E" w:rsidRDefault="0063295C" w:rsidP="0063295C">
            <w:pPr>
              <w:pStyle w:val="af1"/>
              <w:ind w:left="57"/>
              <w:jc w:val="left"/>
              <w:rPr>
                <w:sz w:val="22"/>
                <w:szCs w:val="22"/>
                <w:rtl/>
              </w:rPr>
            </w:pPr>
          </w:p>
        </w:tc>
      </w:tr>
      <w:tr w:rsidR="0063295C" w:rsidRPr="00FB6EC1" w14:paraId="2EA8ACCC" w14:textId="77777777" w:rsidTr="00D2599E">
        <w:trPr>
          <w:trHeight w:val="424"/>
        </w:trPr>
        <w:tc>
          <w:tcPr>
            <w:tcW w:w="727" w:type="pct"/>
            <w:shd w:val="clear" w:color="auto" w:fill="auto"/>
          </w:tcPr>
          <w:p w14:paraId="35CF160E" w14:textId="77777777" w:rsidR="0063295C" w:rsidRPr="0063295C" w:rsidRDefault="0063295C" w:rsidP="0063295C">
            <w:pPr>
              <w:pStyle w:val="af1"/>
              <w:jc w:val="left"/>
              <w:rPr>
                <w:sz w:val="22"/>
                <w:szCs w:val="22"/>
              </w:rPr>
            </w:pPr>
          </w:p>
        </w:tc>
        <w:tc>
          <w:tcPr>
            <w:tcW w:w="602" w:type="pct"/>
            <w:shd w:val="clear" w:color="auto" w:fill="auto"/>
          </w:tcPr>
          <w:p w14:paraId="648DE635" w14:textId="71E51C39" w:rsidR="0063295C" w:rsidRPr="0063295C" w:rsidRDefault="0063295C" w:rsidP="0063295C">
            <w:pPr>
              <w:pStyle w:val="af1"/>
              <w:ind w:left="57"/>
              <w:jc w:val="center"/>
              <w:rPr>
                <w:sz w:val="22"/>
                <w:szCs w:val="22"/>
                <w:rtl/>
              </w:rPr>
            </w:pPr>
            <w:r w:rsidRPr="0063295C">
              <w:rPr>
                <w:sz w:val="22"/>
                <w:szCs w:val="22"/>
                <w:rtl/>
              </w:rPr>
              <w:t>סביבת ריצה</w:t>
            </w:r>
          </w:p>
        </w:tc>
        <w:tc>
          <w:tcPr>
            <w:tcW w:w="1100" w:type="pct"/>
          </w:tcPr>
          <w:p w14:paraId="32C57844" w14:textId="6A02EABC" w:rsidR="0063295C" w:rsidRDefault="0063295C" w:rsidP="0063295C">
            <w:pPr>
              <w:pStyle w:val="af1"/>
              <w:tabs>
                <w:tab w:val="left" w:pos="849"/>
              </w:tabs>
              <w:ind w:left="57"/>
              <w:jc w:val="left"/>
              <w:rPr>
                <w:sz w:val="22"/>
                <w:szCs w:val="22"/>
                <w:rtl/>
              </w:rPr>
            </w:pPr>
            <w:r w:rsidRPr="0063295C">
              <w:rPr>
                <w:sz w:val="22"/>
                <w:szCs w:val="22"/>
              </w:rPr>
              <w:t>SmartMovie DB</w:t>
            </w:r>
          </w:p>
        </w:tc>
        <w:tc>
          <w:tcPr>
            <w:tcW w:w="1100" w:type="pct"/>
          </w:tcPr>
          <w:p w14:paraId="5CA38997" w14:textId="2D174201" w:rsidR="0063295C" w:rsidRDefault="0063295C" w:rsidP="0063295C">
            <w:pPr>
              <w:pStyle w:val="af1"/>
              <w:ind w:left="57"/>
              <w:jc w:val="left"/>
              <w:rPr>
                <w:sz w:val="22"/>
                <w:szCs w:val="22"/>
              </w:rPr>
            </w:pPr>
            <w:r>
              <w:rPr>
                <w:sz w:val="22"/>
                <w:szCs w:val="22"/>
              </w:rPr>
              <w:t>SQL</w:t>
            </w:r>
          </w:p>
        </w:tc>
        <w:tc>
          <w:tcPr>
            <w:tcW w:w="1004" w:type="pct"/>
            <w:shd w:val="clear" w:color="auto" w:fill="auto"/>
          </w:tcPr>
          <w:p w14:paraId="08E24B3D" w14:textId="6B6D8ED3" w:rsidR="0063295C" w:rsidRPr="0063295C" w:rsidRDefault="0063295C" w:rsidP="0063295C">
            <w:pPr>
              <w:pStyle w:val="af1"/>
              <w:tabs>
                <w:tab w:val="left" w:pos="385"/>
              </w:tabs>
              <w:ind w:left="57"/>
              <w:jc w:val="center"/>
              <w:rPr>
                <w:sz w:val="22"/>
                <w:szCs w:val="22"/>
                <w:rtl/>
              </w:rPr>
            </w:pPr>
            <w:r w:rsidRPr="0063295C">
              <w:rPr>
                <w:sz w:val="22"/>
                <w:szCs w:val="22"/>
                <w:rtl/>
              </w:rPr>
              <w:t>ניהול בסיס נתונים, שאילתות, שמירת מידע</w:t>
            </w:r>
          </w:p>
        </w:tc>
        <w:tc>
          <w:tcPr>
            <w:tcW w:w="467" w:type="pct"/>
          </w:tcPr>
          <w:p w14:paraId="6C6D0D6B" w14:textId="77777777" w:rsidR="0063295C" w:rsidRPr="0048274E" w:rsidRDefault="0063295C" w:rsidP="0063295C">
            <w:pPr>
              <w:pStyle w:val="af1"/>
              <w:ind w:left="57"/>
              <w:jc w:val="left"/>
              <w:rPr>
                <w:sz w:val="22"/>
                <w:szCs w:val="22"/>
                <w:rtl/>
              </w:rPr>
            </w:pPr>
          </w:p>
        </w:tc>
      </w:tr>
      <w:tr w:rsidR="0063295C" w:rsidRPr="00FB6EC1" w14:paraId="36A015D8" w14:textId="77777777" w:rsidTr="00D2599E">
        <w:trPr>
          <w:trHeight w:val="424"/>
        </w:trPr>
        <w:tc>
          <w:tcPr>
            <w:tcW w:w="727" w:type="pct"/>
            <w:shd w:val="clear" w:color="auto" w:fill="auto"/>
          </w:tcPr>
          <w:p w14:paraId="2E409DD4" w14:textId="77777777" w:rsidR="0063295C" w:rsidRPr="0063295C" w:rsidRDefault="0063295C" w:rsidP="0063295C">
            <w:pPr>
              <w:pStyle w:val="af1"/>
              <w:jc w:val="left"/>
              <w:rPr>
                <w:sz w:val="22"/>
                <w:szCs w:val="22"/>
              </w:rPr>
            </w:pPr>
          </w:p>
        </w:tc>
        <w:tc>
          <w:tcPr>
            <w:tcW w:w="602" w:type="pct"/>
            <w:shd w:val="clear" w:color="auto" w:fill="auto"/>
          </w:tcPr>
          <w:p w14:paraId="7FF38F46" w14:textId="1B2E2FC7" w:rsidR="0063295C" w:rsidRPr="0063295C" w:rsidRDefault="0063295C" w:rsidP="0063295C">
            <w:pPr>
              <w:pStyle w:val="af1"/>
              <w:ind w:left="57"/>
              <w:jc w:val="center"/>
              <w:rPr>
                <w:sz w:val="22"/>
                <w:szCs w:val="22"/>
                <w:rtl/>
              </w:rPr>
            </w:pPr>
            <w:r w:rsidRPr="0063295C">
              <w:rPr>
                <w:sz w:val="22"/>
                <w:szCs w:val="22"/>
                <w:rtl/>
              </w:rPr>
              <w:t>פרטי תוכנה</w:t>
            </w:r>
          </w:p>
        </w:tc>
        <w:tc>
          <w:tcPr>
            <w:tcW w:w="1100" w:type="pct"/>
          </w:tcPr>
          <w:p w14:paraId="3DCC78A6" w14:textId="0B0B79C9" w:rsidR="0063295C" w:rsidRPr="0063295C" w:rsidRDefault="0063295C" w:rsidP="0063295C">
            <w:pPr>
              <w:pStyle w:val="af1"/>
              <w:tabs>
                <w:tab w:val="left" w:pos="849"/>
              </w:tabs>
              <w:ind w:left="57"/>
              <w:jc w:val="center"/>
              <w:rPr>
                <w:sz w:val="22"/>
                <w:szCs w:val="22"/>
              </w:rPr>
            </w:pPr>
            <w:r w:rsidRPr="0063295C">
              <w:rPr>
                <w:sz w:val="22"/>
                <w:szCs w:val="22"/>
              </w:rPr>
              <w:t>Artifacts</w:t>
            </w:r>
          </w:p>
        </w:tc>
        <w:tc>
          <w:tcPr>
            <w:tcW w:w="1100" w:type="pct"/>
          </w:tcPr>
          <w:p w14:paraId="683D5AD5" w14:textId="36962BA2" w:rsidR="0063295C" w:rsidRDefault="0063295C" w:rsidP="0063295C">
            <w:pPr>
              <w:pStyle w:val="af1"/>
              <w:ind w:left="57"/>
              <w:jc w:val="left"/>
              <w:rPr>
                <w:sz w:val="22"/>
                <w:szCs w:val="22"/>
              </w:rPr>
            </w:pPr>
            <w:r w:rsidRPr="0063295C">
              <w:rPr>
                <w:sz w:val="22"/>
                <w:szCs w:val="22"/>
                <w:rtl/>
              </w:rPr>
              <w:t>פרטי תוכנה</w:t>
            </w:r>
          </w:p>
        </w:tc>
        <w:tc>
          <w:tcPr>
            <w:tcW w:w="1004" w:type="pct"/>
            <w:shd w:val="clear" w:color="auto" w:fill="auto"/>
          </w:tcPr>
          <w:p w14:paraId="14D2981D" w14:textId="7AFE8406" w:rsidR="0063295C" w:rsidRPr="0063295C" w:rsidRDefault="0063295C" w:rsidP="0063295C">
            <w:pPr>
              <w:pStyle w:val="af1"/>
              <w:tabs>
                <w:tab w:val="left" w:pos="385"/>
              </w:tabs>
              <w:ind w:left="57"/>
              <w:jc w:val="center"/>
              <w:rPr>
                <w:sz w:val="22"/>
                <w:szCs w:val="22"/>
                <w:rtl/>
              </w:rPr>
            </w:pPr>
            <w:r w:rsidRPr="0063295C">
              <w:rPr>
                <w:sz w:val="22"/>
                <w:szCs w:val="22"/>
              </w:rPr>
              <w:t>PostgreSQL 13</w:t>
            </w:r>
            <w:r w:rsidRPr="0063295C">
              <w:rPr>
                <w:sz w:val="22"/>
                <w:szCs w:val="22"/>
                <w:rtl/>
              </w:rPr>
              <w:t xml:space="preserve">, טבלאות: </w:t>
            </w:r>
            <w:r w:rsidRPr="0063295C">
              <w:rPr>
                <w:sz w:val="22"/>
                <w:szCs w:val="22"/>
              </w:rPr>
              <w:t>Users, Orders, Payments, Movies</w:t>
            </w:r>
          </w:p>
        </w:tc>
        <w:tc>
          <w:tcPr>
            <w:tcW w:w="467" w:type="pct"/>
          </w:tcPr>
          <w:p w14:paraId="6E22583D" w14:textId="77777777" w:rsidR="0063295C" w:rsidRPr="0048274E" w:rsidRDefault="0063295C" w:rsidP="0063295C">
            <w:pPr>
              <w:pStyle w:val="af1"/>
              <w:ind w:left="57"/>
              <w:jc w:val="left"/>
              <w:rPr>
                <w:sz w:val="22"/>
                <w:szCs w:val="22"/>
                <w:rtl/>
              </w:rPr>
            </w:pPr>
          </w:p>
        </w:tc>
      </w:tr>
      <w:tr w:rsidR="00D2599E" w:rsidRPr="00FB6EC1" w14:paraId="31F10E51" w14:textId="77777777" w:rsidTr="00D2599E">
        <w:trPr>
          <w:trHeight w:val="424"/>
        </w:trPr>
        <w:tc>
          <w:tcPr>
            <w:tcW w:w="727"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tblGrid>
            <w:tr w:rsidR="00D2599E" w:rsidRPr="00D2599E" w14:paraId="1B8CB7C2" w14:textId="77777777" w:rsidTr="00D2599E">
              <w:trPr>
                <w:tblCellSpacing w:w="15" w:type="dxa"/>
              </w:trPr>
              <w:tc>
                <w:tcPr>
                  <w:tcW w:w="0" w:type="auto"/>
                  <w:vAlign w:val="center"/>
                  <w:hideMark/>
                </w:tcPr>
                <w:p w14:paraId="0626DA2E" w14:textId="77777777" w:rsidR="00D2599E" w:rsidRPr="00D2599E" w:rsidRDefault="00D2599E" w:rsidP="00D2599E">
                  <w:pPr>
                    <w:pStyle w:val="af1"/>
                  </w:pPr>
                  <w:r w:rsidRPr="00D2599E">
                    <w:rPr>
                      <w:b/>
                      <w:bCs/>
                    </w:rPr>
                    <w:lastRenderedPageBreak/>
                    <w:t>smart projector</w:t>
                  </w:r>
                </w:p>
              </w:tc>
            </w:tr>
          </w:tbl>
          <w:p w14:paraId="007244ED" w14:textId="77777777" w:rsidR="00D2599E" w:rsidRPr="00D2599E" w:rsidRDefault="00D2599E" w:rsidP="00D2599E">
            <w:pPr>
              <w:pStyle w:val="af1"/>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181D9CA9" w14:textId="77777777" w:rsidTr="00D2599E">
              <w:trPr>
                <w:tblCellSpacing w:w="15" w:type="dxa"/>
              </w:trPr>
              <w:tc>
                <w:tcPr>
                  <w:tcW w:w="0" w:type="auto"/>
                  <w:vAlign w:val="center"/>
                  <w:hideMark/>
                </w:tcPr>
                <w:p w14:paraId="3ACAFB75" w14:textId="77777777" w:rsidR="00D2599E" w:rsidRPr="00D2599E" w:rsidRDefault="00D2599E" w:rsidP="00D2599E">
                  <w:pPr>
                    <w:pStyle w:val="af1"/>
                  </w:pPr>
                </w:p>
              </w:tc>
            </w:tr>
          </w:tbl>
          <w:p w14:paraId="1A4B2734" w14:textId="77777777" w:rsidR="00D2599E" w:rsidRPr="0063295C" w:rsidRDefault="00D2599E" w:rsidP="0063295C">
            <w:pPr>
              <w:pStyle w:val="af1"/>
              <w:jc w:val="left"/>
              <w:rPr>
                <w:sz w:val="22"/>
                <w:szCs w:val="22"/>
              </w:rPr>
            </w:pPr>
          </w:p>
        </w:tc>
        <w:tc>
          <w:tcPr>
            <w:tcW w:w="602" w:type="pct"/>
            <w:shd w:val="clear" w:color="auto" w:fill="auto"/>
          </w:tcPr>
          <w:p w14:paraId="24F40DB0" w14:textId="606D4422" w:rsidR="00D2599E" w:rsidRDefault="00D2599E" w:rsidP="00D2599E">
            <w:pPr>
              <w:pStyle w:val="af1"/>
              <w:ind w:left="57"/>
              <w:jc w:val="center"/>
              <w:rPr>
                <w:sz w:val="22"/>
                <w:szCs w:val="22"/>
                <w:rtl/>
              </w:rPr>
            </w:pPr>
            <w:r w:rsidRPr="00D2599E">
              <w:rPr>
                <w:sz w:val="22"/>
                <w:szCs w:val="22"/>
                <w:rtl/>
              </w:rPr>
              <w:t>חומרה</w:t>
            </w:r>
          </w:p>
          <w:p w14:paraId="502BB85A" w14:textId="77777777" w:rsidR="00D2599E" w:rsidRPr="00D2599E" w:rsidRDefault="00D2599E" w:rsidP="00D2599E">
            <w:pPr>
              <w:rPr>
                <w:rtl/>
              </w:rPr>
            </w:pPr>
          </w:p>
        </w:tc>
        <w:tc>
          <w:tcPr>
            <w:tcW w:w="110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tblGrid>
            <w:tr w:rsidR="00D2599E" w:rsidRPr="00D2599E" w14:paraId="2EDC3D65" w14:textId="77777777" w:rsidTr="00D2599E">
              <w:trPr>
                <w:tblCellSpacing w:w="15" w:type="dxa"/>
              </w:trPr>
              <w:tc>
                <w:tcPr>
                  <w:tcW w:w="0" w:type="auto"/>
                  <w:vAlign w:val="center"/>
                  <w:hideMark/>
                </w:tcPr>
                <w:p w14:paraId="7FA317FD" w14:textId="77777777" w:rsidR="00D2599E" w:rsidRPr="00D2599E" w:rsidRDefault="00D2599E" w:rsidP="00D2599E">
                  <w:pPr>
                    <w:pStyle w:val="af1"/>
                    <w:tabs>
                      <w:tab w:val="left" w:pos="849"/>
                    </w:tabs>
                    <w:ind w:left="57"/>
                    <w:jc w:val="center"/>
                  </w:pPr>
                  <w:r w:rsidRPr="00D2599E">
                    <w:t>smart projector</w:t>
                  </w:r>
                </w:p>
              </w:tc>
            </w:tr>
          </w:tbl>
          <w:p w14:paraId="522C2887" w14:textId="77777777" w:rsidR="00D2599E" w:rsidRPr="00D2599E" w:rsidRDefault="00D2599E" w:rsidP="00D2599E">
            <w:pPr>
              <w:pStyle w:val="af1"/>
              <w:tabs>
                <w:tab w:val="left" w:pos="849"/>
              </w:tabs>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55ABF848" w14:textId="77777777" w:rsidTr="00D2599E">
              <w:trPr>
                <w:tblCellSpacing w:w="15" w:type="dxa"/>
              </w:trPr>
              <w:tc>
                <w:tcPr>
                  <w:tcW w:w="0" w:type="auto"/>
                  <w:vAlign w:val="center"/>
                  <w:hideMark/>
                </w:tcPr>
                <w:p w14:paraId="031B9EE9" w14:textId="77777777" w:rsidR="00D2599E" w:rsidRPr="00D2599E" w:rsidRDefault="00D2599E" w:rsidP="00D2599E">
                  <w:pPr>
                    <w:pStyle w:val="af1"/>
                    <w:tabs>
                      <w:tab w:val="left" w:pos="849"/>
                    </w:tabs>
                    <w:ind w:left="57"/>
                    <w:jc w:val="center"/>
                  </w:pPr>
                </w:p>
              </w:tc>
            </w:tr>
          </w:tbl>
          <w:p w14:paraId="384C32F5" w14:textId="77777777" w:rsidR="00D2599E" w:rsidRPr="0063295C" w:rsidRDefault="00D2599E" w:rsidP="0063295C">
            <w:pPr>
              <w:pStyle w:val="af1"/>
              <w:tabs>
                <w:tab w:val="left" w:pos="849"/>
              </w:tabs>
              <w:ind w:left="57"/>
              <w:jc w:val="center"/>
              <w:rPr>
                <w:sz w:val="22"/>
                <w:szCs w:val="22"/>
              </w:rPr>
            </w:pPr>
          </w:p>
        </w:tc>
        <w:tc>
          <w:tcPr>
            <w:tcW w:w="1100" w:type="pct"/>
          </w:tcPr>
          <w:p w14:paraId="5E4BA7CF" w14:textId="3051E156" w:rsidR="00D2599E" w:rsidRPr="0063295C" w:rsidRDefault="00D2599E" w:rsidP="00D2599E">
            <w:pPr>
              <w:pStyle w:val="af1"/>
              <w:ind w:left="57"/>
              <w:jc w:val="center"/>
              <w:rPr>
                <w:sz w:val="22"/>
                <w:szCs w:val="22"/>
                <w:rtl/>
              </w:rPr>
            </w:pPr>
            <w:r w:rsidRPr="00D2599E">
              <w:rPr>
                <w:sz w:val="22"/>
                <w:szCs w:val="22"/>
              </w:rPr>
              <w:t>device</w:t>
            </w:r>
          </w:p>
        </w:tc>
        <w:tc>
          <w:tcPr>
            <w:tcW w:w="1004"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53A71963" w14:textId="77777777" w:rsidTr="00D2599E">
              <w:trPr>
                <w:tblCellSpacing w:w="15" w:type="dxa"/>
              </w:trPr>
              <w:tc>
                <w:tcPr>
                  <w:tcW w:w="0" w:type="auto"/>
                  <w:vAlign w:val="center"/>
                  <w:hideMark/>
                </w:tcPr>
                <w:p w14:paraId="2E462285" w14:textId="77777777" w:rsidR="00D2599E" w:rsidRPr="00D2599E" w:rsidRDefault="00D2599E" w:rsidP="00D2599E">
                  <w:pPr>
                    <w:pStyle w:val="af1"/>
                    <w:tabs>
                      <w:tab w:val="left" w:pos="385"/>
                    </w:tabs>
                    <w:ind w:left="57"/>
                    <w:jc w:val="center"/>
                  </w:pPr>
                  <w:r w:rsidRPr="00D2599E">
                    <w:rPr>
                      <w:rtl/>
                    </w:rPr>
                    <w:t>מקרן חכם להצגת הסרט לצופה</w:t>
                  </w:r>
                </w:p>
              </w:tc>
            </w:tr>
          </w:tbl>
          <w:p w14:paraId="4C85D955" w14:textId="77777777" w:rsidR="00D2599E" w:rsidRPr="00D2599E" w:rsidRDefault="00D2599E" w:rsidP="00D2599E">
            <w:pPr>
              <w:pStyle w:val="af1"/>
              <w:tabs>
                <w:tab w:val="left" w:pos="385"/>
              </w:tabs>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10377EA9" w14:textId="77777777" w:rsidTr="00D2599E">
              <w:trPr>
                <w:tblCellSpacing w:w="15" w:type="dxa"/>
              </w:trPr>
              <w:tc>
                <w:tcPr>
                  <w:tcW w:w="0" w:type="auto"/>
                  <w:vAlign w:val="center"/>
                  <w:hideMark/>
                </w:tcPr>
                <w:p w14:paraId="45EF8113" w14:textId="77777777" w:rsidR="00D2599E" w:rsidRPr="00D2599E" w:rsidRDefault="00D2599E" w:rsidP="00D2599E">
                  <w:pPr>
                    <w:pStyle w:val="af1"/>
                    <w:tabs>
                      <w:tab w:val="left" w:pos="385"/>
                    </w:tabs>
                    <w:ind w:left="57"/>
                    <w:jc w:val="center"/>
                  </w:pPr>
                </w:p>
              </w:tc>
            </w:tr>
          </w:tbl>
          <w:p w14:paraId="1771A2FE" w14:textId="77777777" w:rsidR="00D2599E" w:rsidRPr="00D2599E" w:rsidRDefault="00D2599E" w:rsidP="0063295C">
            <w:pPr>
              <w:pStyle w:val="af1"/>
              <w:tabs>
                <w:tab w:val="left" w:pos="385"/>
              </w:tabs>
              <w:ind w:left="57"/>
              <w:jc w:val="center"/>
              <w:rPr>
                <w:sz w:val="22"/>
                <w:szCs w:val="22"/>
              </w:rPr>
            </w:pPr>
          </w:p>
        </w:tc>
        <w:tc>
          <w:tcPr>
            <w:tcW w:w="467" w:type="pct"/>
          </w:tcPr>
          <w:p w14:paraId="7D86A83C" w14:textId="77777777" w:rsidR="00D2599E" w:rsidRPr="0048274E" w:rsidRDefault="00D2599E" w:rsidP="0063295C">
            <w:pPr>
              <w:pStyle w:val="af1"/>
              <w:ind w:left="57"/>
              <w:jc w:val="left"/>
              <w:rPr>
                <w:sz w:val="22"/>
                <w:szCs w:val="22"/>
                <w:rtl/>
              </w:rPr>
            </w:pPr>
          </w:p>
        </w:tc>
      </w:tr>
      <w:tr w:rsidR="00D2599E" w:rsidRPr="00FB6EC1" w14:paraId="642F8E29" w14:textId="77777777" w:rsidTr="00D2599E">
        <w:trPr>
          <w:trHeight w:val="424"/>
        </w:trPr>
        <w:tc>
          <w:tcPr>
            <w:tcW w:w="727" w:type="pct"/>
            <w:shd w:val="clear" w:color="auto" w:fill="auto"/>
          </w:tcPr>
          <w:p w14:paraId="06AEA503" w14:textId="77777777" w:rsidR="00D2599E" w:rsidRPr="00D2599E" w:rsidRDefault="00D2599E" w:rsidP="00D2599E">
            <w:pPr>
              <w:pStyle w:val="af1"/>
              <w:rPr>
                <w:b/>
                <w:bCs/>
              </w:rPr>
            </w:pPr>
          </w:p>
        </w:tc>
        <w:tc>
          <w:tcPr>
            <w:tcW w:w="602"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D2599E" w:rsidRPr="00D2599E" w14:paraId="05B1970D" w14:textId="77777777" w:rsidTr="00D2599E">
              <w:trPr>
                <w:tblCellSpacing w:w="15" w:type="dxa"/>
              </w:trPr>
              <w:tc>
                <w:tcPr>
                  <w:tcW w:w="0" w:type="auto"/>
                  <w:vAlign w:val="center"/>
                  <w:hideMark/>
                </w:tcPr>
                <w:p w14:paraId="2DB14BB1" w14:textId="77777777" w:rsidR="00D2599E" w:rsidRPr="00D2599E" w:rsidRDefault="00D2599E" w:rsidP="00D2599E">
                  <w:pPr>
                    <w:pStyle w:val="af1"/>
                    <w:ind w:left="57"/>
                    <w:jc w:val="center"/>
                  </w:pPr>
                  <w:r w:rsidRPr="00D2599E">
                    <w:rPr>
                      <w:rtl/>
                    </w:rPr>
                    <w:t>מערכת הפעלה</w:t>
                  </w:r>
                </w:p>
              </w:tc>
            </w:tr>
          </w:tbl>
          <w:p w14:paraId="08FC87B9" w14:textId="77777777" w:rsidR="00D2599E" w:rsidRPr="00D2599E" w:rsidRDefault="00D2599E" w:rsidP="00D2599E">
            <w:pPr>
              <w:pStyle w:val="af1"/>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2D73A168" w14:textId="77777777" w:rsidTr="00D2599E">
              <w:trPr>
                <w:tblCellSpacing w:w="15" w:type="dxa"/>
              </w:trPr>
              <w:tc>
                <w:tcPr>
                  <w:tcW w:w="0" w:type="auto"/>
                  <w:vAlign w:val="center"/>
                  <w:hideMark/>
                </w:tcPr>
                <w:p w14:paraId="5AEF67F2" w14:textId="77777777" w:rsidR="00D2599E" w:rsidRPr="00D2599E" w:rsidRDefault="00D2599E" w:rsidP="00D2599E">
                  <w:pPr>
                    <w:pStyle w:val="af1"/>
                    <w:ind w:left="57"/>
                    <w:jc w:val="center"/>
                  </w:pPr>
                </w:p>
              </w:tc>
            </w:tr>
          </w:tbl>
          <w:p w14:paraId="74FD0F9F" w14:textId="77777777" w:rsidR="00D2599E" w:rsidRPr="00D2599E" w:rsidRDefault="00D2599E" w:rsidP="00D2599E">
            <w:pPr>
              <w:pStyle w:val="af1"/>
              <w:ind w:left="57"/>
              <w:jc w:val="center"/>
              <w:rPr>
                <w:sz w:val="22"/>
                <w:szCs w:val="22"/>
                <w:rtl/>
              </w:rPr>
            </w:pPr>
          </w:p>
        </w:tc>
        <w:tc>
          <w:tcPr>
            <w:tcW w:w="110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tblGrid>
            <w:tr w:rsidR="00D2599E" w:rsidRPr="00D2599E" w14:paraId="6738D339" w14:textId="77777777" w:rsidTr="00D2599E">
              <w:trPr>
                <w:tblCellSpacing w:w="15" w:type="dxa"/>
              </w:trPr>
              <w:tc>
                <w:tcPr>
                  <w:tcW w:w="0" w:type="auto"/>
                  <w:vAlign w:val="center"/>
                  <w:hideMark/>
                </w:tcPr>
                <w:p w14:paraId="5D9CE638" w14:textId="77777777" w:rsidR="00D2599E" w:rsidRPr="00D2599E" w:rsidRDefault="00D2599E" w:rsidP="00D2599E">
                  <w:pPr>
                    <w:pStyle w:val="af1"/>
                    <w:tabs>
                      <w:tab w:val="left" w:pos="849"/>
                    </w:tabs>
                    <w:ind w:left="57"/>
                    <w:jc w:val="center"/>
                  </w:pPr>
                  <w:r w:rsidRPr="00D2599E">
                    <w:t>embedded os</w:t>
                  </w:r>
                </w:p>
              </w:tc>
            </w:tr>
          </w:tbl>
          <w:p w14:paraId="0A0C2C98" w14:textId="77777777" w:rsidR="00D2599E" w:rsidRPr="00D2599E" w:rsidRDefault="00D2599E" w:rsidP="00D2599E">
            <w:pPr>
              <w:pStyle w:val="af1"/>
              <w:tabs>
                <w:tab w:val="left" w:pos="849"/>
              </w:tabs>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6E906393" w14:textId="77777777" w:rsidTr="00D2599E">
              <w:trPr>
                <w:tblCellSpacing w:w="15" w:type="dxa"/>
              </w:trPr>
              <w:tc>
                <w:tcPr>
                  <w:tcW w:w="0" w:type="auto"/>
                  <w:vAlign w:val="center"/>
                  <w:hideMark/>
                </w:tcPr>
                <w:p w14:paraId="10177280" w14:textId="77777777" w:rsidR="00D2599E" w:rsidRPr="00D2599E" w:rsidRDefault="00D2599E" w:rsidP="00D2599E">
                  <w:pPr>
                    <w:pStyle w:val="af1"/>
                    <w:tabs>
                      <w:tab w:val="left" w:pos="849"/>
                    </w:tabs>
                    <w:ind w:left="57"/>
                    <w:jc w:val="center"/>
                  </w:pPr>
                </w:p>
              </w:tc>
            </w:tr>
          </w:tbl>
          <w:p w14:paraId="2B4D350F" w14:textId="77777777" w:rsidR="00D2599E" w:rsidRPr="00D2599E" w:rsidRDefault="00D2599E" w:rsidP="00D2599E">
            <w:pPr>
              <w:pStyle w:val="af1"/>
              <w:tabs>
                <w:tab w:val="left" w:pos="849"/>
              </w:tabs>
              <w:ind w:left="57"/>
              <w:jc w:val="center"/>
            </w:pPr>
          </w:p>
        </w:tc>
        <w:tc>
          <w:tcPr>
            <w:tcW w:w="1100" w:type="pct"/>
          </w:tcPr>
          <w:p w14:paraId="4BF94250" w14:textId="32EF2D71" w:rsidR="00D2599E" w:rsidRPr="00D2599E" w:rsidRDefault="00D2599E" w:rsidP="00D2599E">
            <w:pPr>
              <w:pStyle w:val="af1"/>
              <w:ind w:left="57"/>
              <w:jc w:val="center"/>
              <w:rPr>
                <w:sz w:val="22"/>
                <w:szCs w:val="22"/>
              </w:rPr>
            </w:pPr>
            <w:r w:rsidRPr="00D2599E">
              <w:rPr>
                <w:sz w:val="22"/>
                <w:szCs w:val="22"/>
              </w:rPr>
              <w:t>OS</w:t>
            </w:r>
          </w:p>
        </w:tc>
        <w:tc>
          <w:tcPr>
            <w:tcW w:w="1004"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4068058B" w14:textId="77777777" w:rsidTr="00D2599E">
              <w:trPr>
                <w:tblCellSpacing w:w="15" w:type="dxa"/>
              </w:trPr>
              <w:tc>
                <w:tcPr>
                  <w:tcW w:w="0" w:type="auto"/>
                  <w:vAlign w:val="center"/>
                  <w:hideMark/>
                </w:tcPr>
                <w:p w14:paraId="5BFE2897" w14:textId="77777777" w:rsidR="00D2599E" w:rsidRPr="00D2599E" w:rsidRDefault="00D2599E" w:rsidP="00D2599E">
                  <w:pPr>
                    <w:pStyle w:val="af1"/>
                    <w:tabs>
                      <w:tab w:val="left" w:pos="385"/>
                    </w:tabs>
                    <w:ind w:left="57"/>
                  </w:pPr>
                  <w:r w:rsidRPr="00D2599E">
                    <w:rPr>
                      <w:rtl/>
                    </w:rPr>
                    <w:t>סביבת הרצה של תוכנת ההקרנה</w:t>
                  </w:r>
                </w:p>
              </w:tc>
            </w:tr>
          </w:tbl>
          <w:p w14:paraId="71A9736B" w14:textId="77777777" w:rsidR="00D2599E" w:rsidRPr="00D2599E" w:rsidRDefault="00D2599E" w:rsidP="00D2599E">
            <w:pPr>
              <w:pStyle w:val="af1"/>
              <w:tabs>
                <w:tab w:val="left" w:pos="385"/>
              </w:tabs>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685A40DB" w14:textId="77777777" w:rsidTr="00D2599E">
              <w:trPr>
                <w:tblCellSpacing w:w="15" w:type="dxa"/>
              </w:trPr>
              <w:tc>
                <w:tcPr>
                  <w:tcW w:w="0" w:type="auto"/>
                  <w:vAlign w:val="center"/>
                  <w:hideMark/>
                </w:tcPr>
                <w:p w14:paraId="0CBDCC7B" w14:textId="77777777" w:rsidR="00D2599E" w:rsidRPr="00D2599E" w:rsidRDefault="00D2599E" w:rsidP="00D2599E">
                  <w:pPr>
                    <w:pStyle w:val="af1"/>
                    <w:tabs>
                      <w:tab w:val="left" w:pos="385"/>
                    </w:tabs>
                    <w:ind w:left="57"/>
                  </w:pPr>
                </w:p>
              </w:tc>
            </w:tr>
          </w:tbl>
          <w:p w14:paraId="3471C3F1" w14:textId="77777777" w:rsidR="00D2599E" w:rsidRPr="00D2599E" w:rsidRDefault="00D2599E" w:rsidP="00D2599E">
            <w:pPr>
              <w:pStyle w:val="af1"/>
              <w:tabs>
                <w:tab w:val="left" w:pos="385"/>
              </w:tabs>
              <w:ind w:left="57"/>
              <w:jc w:val="left"/>
              <w:rPr>
                <w:rtl/>
              </w:rPr>
            </w:pPr>
          </w:p>
        </w:tc>
        <w:tc>
          <w:tcPr>
            <w:tcW w:w="467" w:type="pct"/>
          </w:tcPr>
          <w:p w14:paraId="0B76B5F7" w14:textId="77777777" w:rsidR="00D2599E" w:rsidRPr="0048274E" w:rsidRDefault="00D2599E" w:rsidP="0063295C">
            <w:pPr>
              <w:pStyle w:val="af1"/>
              <w:ind w:left="57"/>
              <w:jc w:val="left"/>
              <w:rPr>
                <w:sz w:val="22"/>
                <w:szCs w:val="22"/>
                <w:rtl/>
              </w:rPr>
            </w:pPr>
          </w:p>
        </w:tc>
      </w:tr>
      <w:tr w:rsidR="00D2599E" w:rsidRPr="00FB6EC1" w14:paraId="773B40E5" w14:textId="77777777" w:rsidTr="00D2599E">
        <w:trPr>
          <w:trHeight w:val="424"/>
        </w:trPr>
        <w:tc>
          <w:tcPr>
            <w:tcW w:w="727" w:type="pct"/>
            <w:shd w:val="clear" w:color="auto" w:fill="auto"/>
          </w:tcPr>
          <w:p w14:paraId="73B7C9CA" w14:textId="77777777" w:rsidR="00D2599E" w:rsidRPr="00D2599E" w:rsidRDefault="00D2599E" w:rsidP="00D2599E">
            <w:pPr>
              <w:pStyle w:val="af1"/>
              <w:rPr>
                <w:b/>
                <w:bCs/>
              </w:rPr>
            </w:pPr>
          </w:p>
        </w:tc>
        <w:tc>
          <w:tcPr>
            <w:tcW w:w="602"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D2599E" w:rsidRPr="00D2599E" w14:paraId="6D25E90F" w14:textId="77777777" w:rsidTr="00D2599E">
              <w:trPr>
                <w:tblCellSpacing w:w="15" w:type="dxa"/>
              </w:trPr>
              <w:tc>
                <w:tcPr>
                  <w:tcW w:w="0" w:type="auto"/>
                  <w:vAlign w:val="center"/>
                  <w:hideMark/>
                </w:tcPr>
                <w:p w14:paraId="56BB5E85" w14:textId="77777777" w:rsidR="00D2599E" w:rsidRPr="00D2599E" w:rsidRDefault="00D2599E" w:rsidP="00D2599E">
                  <w:pPr>
                    <w:pStyle w:val="af1"/>
                    <w:ind w:left="57"/>
                  </w:pPr>
                  <w:r w:rsidRPr="00D2599E">
                    <w:rPr>
                      <w:rtl/>
                    </w:rPr>
                    <w:t>סביבת ריצה</w:t>
                  </w:r>
                </w:p>
              </w:tc>
            </w:tr>
          </w:tbl>
          <w:p w14:paraId="626ACEFF" w14:textId="77777777" w:rsidR="00D2599E" w:rsidRPr="00D2599E" w:rsidRDefault="00D2599E" w:rsidP="00D2599E">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64B29455" w14:textId="77777777" w:rsidTr="00D2599E">
              <w:trPr>
                <w:tblCellSpacing w:w="15" w:type="dxa"/>
              </w:trPr>
              <w:tc>
                <w:tcPr>
                  <w:tcW w:w="0" w:type="auto"/>
                  <w:vAlign w:val="center"/>
                  <w:hideMark/>
                </w:tcPr>
                <w:p w14:paraId="3693F1DE" w14:textId="77777777" w:rsidR="00D2599E" w:rsidRPr="00D2599E" w:rsidRDefault="00D2599E" w:rsidP="00D2599E">
                  <w:pPr>
                    <w:pStyle w:val="af1"/>
                    <w:ind w:left="57"/>
                  </w:pPr>
                </w:p>
              </w:tc>
            </w:tr>
          </w:tbl>
          <w:p w14:paraId="6CC5330E" w14:textId="77777777" w:rsidR="00D2599E" w:rsidRPr="00D2599E" w:rsidRDefault="00D2599E" w:rsidP="00D2599E">
            <w:pPr>
              <w:pStyle w:val="af1"/>
              <w:ind w:left="57"/>
              <w:jc w:val="left"/>
              <w:rPr>
                <w:rtl/>
              </w:rPr>
            </w:pPr>
          </w:p>
        </w:tc>
        <w:tc>
          <w:tcPr>
            <w:tcW w:w="110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D2599E" w:rsidRPr="00D2599E" w14:paraId="0BF0852B" w14:textId="77777777" w:rsidTr="00D2599E">
              <w:trPr>
                <w:tblCellSpacing w:w="15" w:type="dxa"/>
              </w:trPr>
              <w:tc>
                <w:tcPr>
                  <w:tcW w:w="0" w:type="auto"/>
                  <w:vAlign w:val="center"/>
                  <w:hideMark/>
                </w:tcPr>
                <w:p w14:paraId="4FA8707F" w14:textId="77777777" w:rsidR="00D2599E" w:rsidRPr="00D2599E" w:rsidRDefault="00D2599E" w:rsidP="00D2599E">
                  <w:pPr>
                    <w:pStyle w:val="af1"/>
                    <w:tabs>
                      <w:tab w:val="left" w:pos="849"/>
                    </w:tabs>
                    <w:ind w:left="57"/>
                    <w:jc w:val="center"/>
                  </w:pPr>
                  <w:r w:rsidRPr="00D2599E">
                    <w:t>custom runtime / Android</w:t>
                  </w:r>
                </w:p>
              </w:tc>
            </w:tr>
          </w:tbl>
          <w:p w14:paraId="25316B9C" w14:textId="77777777" w:rsidR="00D2599E" w:rsidRPr="00D2599E" w:rsidRDefault="00D2599E" w:rsidP="00D2599E">
            <w:pPr>
              <w:pStyle w:val="af1"/>
              <w:tabs>
                <w:tab w:val="left" w:pos="849"/>
              </w:tabs>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58FFD2CF" w14:textId="77777777" w:rsidTr="00D2599E">
              <w:trPr>
                <w:tblCellSpacing w:w="15" w:type="dxa"/>
              </w:trPr>
              <w:tc>
                <w:tcPr>
                  <w:tcW w:w="0" w:type="auto"/>
                  <w:vAlign w:val="center"/>
                  <w:hideMark/>
                </w:tcPr>
                <w:p w14:paraId="73FA00DB" w14:textId="77777777" w:rsidR="00D2599E" w:rsidRPr="00D2599E" w:rsidRDefault="00D2599E" w:rsidP="00D2599E">
                  <w:pPr>
                    <w:pStyle w:val="af1"/>
                    <w:tabs>
                      <w:tab w:val="left" w:pos="849"/>
                    </w:tabs>
                    <w:ind w:left="57"/>
                    <w:jc w:val="center"/>
                  </w:pPr>
                </w:p>
              </w:tc>
            </w:tr>
          </w:tbl>
          <w:p w14:paraId="644496D8" w14:textId="77777777" w:rsidR="00D2599E" w:rsidRPr="00D2599E" w:rsidRDefault="00D2599E" w:rsidP="00D2599E">
            <w:pPr>
              <w:pStyle w:val="af1"/>
              <w:tabs>
                <w:tab w:val="left" w:pos="849"/>
              </w:tabs>
              <w:ind w:left="57"/>
              <w:jc w:val="center"/>
            </w:pPr>
          </w:p>
        </w:tc>
        <w:tc>
          <w:tcPr>
            <w:tcW w:w="1100" w:type="pct"/>
          </w:tcPr>
          <w:p w14:paraId="085F822A" w14:textId="7B710C17" w:rsidR="00D2599E" w:rsidRDefault="00D2599E" w:rsidP="00D2599E">
            <w:pPr>
              <w:pStyle w:val="af1"/>
              <w:ind w:left="57"/>
              <w:jc w:val="center"/>
              <w:rPr>
                <w:sz w:val="22"/>
                <w:szCs w:val="22"/>
                <w:rtl/>
              </w:rPr>
            </w:pPr>
            <w:r w:rsidRPr="00D2599E">
              <w:rPr>
                <w:sz w:val="22"/>
                <w:szCs w:val="22"/>
              </w:rPr>
              <w:t>runtime</w:t>
            </w:r>
          </w:p>
          <w:p w14:paraId="365BD8ED" w14:textId="77777777" w:rsidR="00D2599E" w:rsidRPr="00D2599E" w:rsidRDefault="00D2599E" w:rsidP="00D2599E"/>
        </w:tc>
        <w:tc>
          <w:tcPr>
            <w:tcW w:w="1004"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3E84C367" w14:textId="77777777" w:rsidTr="00D2599E">
              <w:trPr>
                <w:tblCellSpacing w:w="15" w:type="dxa"/>
              </w:trPr>
              <w:tc>
                <w:tcPr>
                  <w:tcW w:w="0" w:type="auto"/>
                  <w:vAlign w:val="center"/>
                  <w:hideMark/>
                </w:tcPr>
                <w:p w14:paraId="3B54C7E1" w14:textId="77777777" w:rsidR="00D2599E" w:rsidRPr="00D2599E" w:rsidRDefault="00D2599E" w:rsidP="00D2599E">
                  <w:pPr>
                    <w:pStyle w:val="af1"/>
                    <w:tabs>
                      <w:tab w:val="left" w:pos="385"/>
                    </w:tabs>
                    <w:ind w:left="57"/>
                  </w:pPr>
                  <w:r w:rsidRPr="00D2599E">
                    <w:rPr>
                      <w:rtl/>
                    </w:rPr>
                    <w:t>הפעלת ה־</w:t>
                  </w:r>
                  <w:r w:rsidRPr="00D2599E">
                    <w:t>projectionClient</w:t>
                  </w:r>
                </w:p>
              </w:tc>
            </w:tr>
          </w:tbl>
          <w:p w14:paraId="064916E5" w14:textId="77777777" w:rsidR="00D2599E" w:rsidRPr="00D2599E" w:rsidRDefault="00D2599E" w:rsidP="00D2599E">
            <w:pPr>
              <w:pStyle w:val="af1"/>
              <w:tabs>
                <w:tab w:val="left" w:pos="385"/>
              </w:tabs>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44EBE65C" w14:textId="77777777" w:rsidTr="00D2599E">
              <w:trPr>
                <w:tblCellSpacing w:w="15" w:type="dxa"/>
              </w:trPr>
              <w:tc>
                <w:tcPr>
                  <w:tcW w:w="0" w:type="auto"/>
                  <w:vAlign w:val="center"/>
                  <w:hideMark/>
                </w:tcPr>
                <w:p w14:paraId="3D0005D1" w14:textId="77777777" w:rsidR="00D2599E" w:rsidRPr="00D2599E" w:rsidRDefault="00D2599E" w:rsidP="00D2599E">
                  <w:pPr>
                    <w:pStyle w:val="af1"/>
                    <w:tabs>
                      <w:tab w:val="left" w:pos="385"/>
                    </w:tabs>
                    <w:ind w:left="57"/>
                  </w:pPr>
                </w:p>
              </w:tc>
            </w:tr>
          </w:tbl>
          <w:p w14:paraId="7C9DCA9E" w14:textId="77777777" w:rsidR="00D2599E" w:rsidRPr="00D2599E" w:rsidRDefault="00D2599E" w:rsidP="00D2599E">
            <w:pPr>
              <w:pStyle w:val="af1"/>
              <w:tabs>
                <w:tab w:val="left" w:pos="385"/>
              </w:tabs>
              <w:ind w:left="57"/>
              <w:rPr>
                <w:rtl/>
              </w:rPr>
            </w:pPr>
          </w:p>
        </w:tc>
        <w:tc>
          <w:tcPr>
            <w:tcW w:w="467" w:type="pct"/>
          </w:tcPr>
          <w:p w14:paraId="4C731D63" w14:textId="77777777" w:rsidR="00D2599E" w:rsidRPr="0048274E" w:rsidRDefault="00D2599E" w:rsidP="0063295C">
            <w:pPr>
              <w:pStyle w:val="af1"/>
              <w:ind w:left="57"/>
              <w:jc w:val="left"/>
              <w:rPr>
                <w:sz w:val="22"/>
                <w:szCs w:val="22"/>
                <w:rtl/>
              </w:rPr>
            </w:pPr>
          </w:p>
        </w:tc>
      </w:tr>
      <w:tr w:rsidR="00D2599E" w:rsidRPr="00FB6EC1" w14:paraId="1E8393E9" w14:textId="77777777" w:rsidTr="00D2599E">
        <w:trPr>
          <w:trHeight w:val="424"/>
        </w:trPr>
        <w:tc>
          <w:tcPr>
            <w:tcW w:w="727" w:type="pct"/>
            <w:shd w:val="clear" w:color="auto" w:fill="auto"/>
          </w:tcPr>
          <w:p w14:paraId="75ADE5A0" w14:textId="77777777" w:rsidR="00D2599E" w:rsidRPr="00D2599E" w:rsidRDefault="00D2599E" w:rsidP="00D2599E">
            <w:pPr>
              <w:pStyle w:val="af1"/>
              <w:rPr>
                <w:b/>
                <w:bCs/>
              </w:rPr>
            </w:pPr>
          </w:p>
        </w:tc>
        <w:tc>
          <w:tcPr>
            <w:tcW w:w="602"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tblGrid>
            <w:tr w:rsidR="00D2599E" w:rsidRPr="00D2599E" w14:paraId="19575F1E" w14:textId="77777777" w:rsidTr="00D2599E">
              <w:trPr>
                <w:tblCellSpacing w:w="15" w:type="dxa"/>
              </w:trPr>
              <w:tc>
                <w:tcPr>
                  <w:tcW w:w="0" w:type="auto"/>
                  <w:vAlign w:val="center"/>
                  <w:hideMark/>
                </w:tcPr>
                <w:p w14:paraId="2E088EB4" w14:textId="77777777" w:rsidR="00D2599E" w:rsidRPr="00D2599E" w:rsidRDefault="00D2599E" w:rsidP="00D2599E">
                  <w:pPr>
                    <w:pStyle w:val="af1"/>
                    <w:ind w:left="57"/>
                  </w:pPr>
                  <w:r w:rsidRPr="00D2599E">
                    <w:rPr>
                      <w:rtl/>
                    </w:rPr>
                    <w:t>פרטי תוכנה</w:t>
                  </w:r>
                </w:p>
              </w:tc>
            </w:tr>
          </w:tbl>
          <w:p w14:paraId="47E8CB11" w14:textId="77777777" w:rsidR="00D2599E" w:rsidRPr="00D2599E" w:rsidRDefault="00D2599E" w:rsidP="00D2599E">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00B39490" w14:textId="77777777" w:rsidTr="00D2599E">
              <w:trPr>
                <w:tblCellSpacing w:w="15" w:type="dxa"/>
              </w:trPr>
              <w:tc>
                <w:tcPr>
                  <w:tcW w:w="0" w:type="auto"/>
                  <w:vAlign w:val="center"/>
                  <w:hideMark/>
                </w:tcPr>
                <w:p w14:paraId="48C3201B" w14:textId="77777777" w:rsidR="00D2599E" w:rsidRPr="00D2599E" w:rsidRDefault="00D2599E" w:rsidP="00D2599E">
                  <w:pPr>
                    <w:pStyle w:val="af1"/>
                    <w:ind w:left="57"/>
                  </w:pPr>
                </w:p>
              </w:tc>
            </w:tr>
          </w:tbl>
          <w:p w14:paraId="2B4F1AB2" w14:textId="77777777" w:rsidR="00D2599E" w:rsidRPr="00D2599E" w:rsidRDefault="00D2599E" w:rsidP="00D2599E">
            <w:pPr>
              <w:pStyle w:val="af1"/>
              <w:ind w:left="57"/>
              <w:rPr>
                <w:rtl/>
              </w:rPr>
            </w:pPr>
          </w:p>
        </w:tc>
        <w:tc>
          <w:tcPr>
            <w:tcW w:w="110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7"/>
            </w:tblGrid>
            <w:tr w:rsidR="00D2599E" w:rsidRPr="00D2599E" w14:paraId="28947D0A" w14:textId="77777777" w:rsidTr="00D2599E">
              <w:trPr>
                <w:tblCellSpacing w:w="15" w:type="dxa"/>
              </w:trPr>
              <w:tc>
                <w:tcPr>
                  <w:tcW w:w="0" w:type="auto"/>
                  <w:vAlign w:val="center"/>
                  <w:hideMark/>
                </w:tcPr>
                <w:p w14:paraId="2B0637B9" w14:textId="77777777" w:rsidR="00D2599E" w:rsidRPr="00D2599E" w:rsidRDefault="00D2599E" w:rsidP="00D2599E">
                  <w:pPr>
                    <w:pStyle w:val="af1"/>
                    <w:tabs>
                      <w:tab w:val="left" w:pos="849"/>
                    </w:tabs>
                    <w:ind w:left="57"/>
                    <w:jc w:val="center"/>
                  </w:pPr>
                  <w:r w:rsidRPr="00D2599E">
                    <w:t>projectionClient</w:t>
                  </w:r>
                </w:p>
              </w:tc>
            </w:tr>
          </w:tbl>
          <w:p w14:paraId="638DB163" w14:textId="77777777" w:rsidR="00D2599E" w:rsidRPr="00D2599E" w:rsidRDefault="00D2599E" w:rsidP="00D2599E">
            <w:pPr>
              <w:pStyle w:val="af1"/>
              <w:tabs>
                <w:tab w:val="left" w:pos="849"/>
              </w:tabs>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674643CE" w14:textId="77777777" w:rsidTr="00D2599E">
              <w:trPr>
                <w:tblCellSpacing w:w="15" w:type="dxa"/>
              </w:trPr>
              <w:tc>
                <w:tcPr>
                  <w:tcW w:w="0" w:type="auto"/>
                  <w:vAlign w:val="center"/>
                  <w:hideMark/>
                </w:tcPr>
                <w:p w14:paraId="4DDB0B1D" w14:textId="77777777" w:rsidR="00D2599E" w:rsidRPr="00D2599E" w:rsidRDefault="00D2599E" w:rsidP="00D2599E">
                  <w:pPr>
                    <w:pStyle w:val="af1"/>
                    <w:tabs>
                      <w:tab w:val="left" w:pos="849"/>
                    </w:tabs>
                    <w:ind w:left="57"/>
                    <w:jc w:val="center"/>
                  </w:pPr>
                </w:p>
              </w:tc>
            </w:tr>
          </w:tbl>
          <w:p w14:paraId="14BFE3FA" w14:textId="77777777" w:rsidR="00D2599E" w:rsidRPr="00D2599E" w:rsidRDefault="00D2599E" w:rsidP="00D2599E">
            <w:pPr>
              <w:pStyle w:val="af1"/>
              <w:tabs>
                <w:tab w:val="left" w:pos="849"/>
              </w:tabs>
              <w:ind w:left="57"/>
              <w:jc w:val="center"/>
            </w:pPr>
          </w:p>
        </w:tc>
        <w:tc>
          <w:tcPr>
            <w:tcW w:w="110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tblGrid>
            <w:tr w:rsidR="00D2599E" w:rsidRPr="00D2599E" w14:paraId="3F9041C7" w14:textId="77777777" w:rsidTr="00D2599E">
              <w:trPr>
                <w:tblCellSpacing w:w="15" w:type="dxa"/>
              </w:trPr>
              <w:tc>
                <w:tcPr>
                  <w:tcW w:w="0" w:type="auto"/>
                  <w:vAlign w:val="center"/>
                  <w:hideMark/>
                </w:tcPr>
                <w:p w14:paraId="4A126A99" w14:textId="77777777" w:rsidR="00D2599E" w:rsidRPr="00D2599E" w:rsidRDefault="00D2599E" w:rsidP="00D2599E">
                  <w:pPr>
                    <w:pStyle w:val="af1"/>
                    <w:ind w:left="57"/>
                    <w:jc w:val="center"/>
                  </w:pPr>
                  <w:r w:rsidRPr="00D2599E">
                    <w:t>Component</w:t>
                  </w:r>
                </w:p>
              </w:tc>
            </w:tr>
          </w:tbl>
          <w:p w14:paraId="1C38531A" w14:textId="77777777" w:rsidR="00D2599E" w:rsidRPr="00D2599E" w:rsidRDefault="00D2599E" w:rsidP="00D2599E">
            <w:pPr>
              <w:pStyle w:val="af1"/>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E" w:rsidRPr="00D2599E" w14:paraId="10F71608" w14:textId="77777777" w:rsidTr="00D2599E">
              <w:trPr>
                <w:tblCellSpacing w:w="15" w:type="dxa"/>
              </w:trPr>
              <w:tc>
                <w:tcPr>
                  <w:tcW w:w="0" w:type="auto"/>
                  <w:vAlign w:val="center"/>
                  <w:hideMark/>
                </w:tcPr>
                <w:p w14:paraId="37D8BDD3" w14:textId="77777777" w:rsidR="00D2599E" w:rsidRPr="00D2599E" w:rsidRDefault="00D2599E" w:rsidP="00D2599E">
                  <w:pPr>
                    <w:pStyle w:val="af1"/>
                    <w:ind w:left="57"/>
                    <w:jc w:val="center"/>
                  </w:pPr>
                </w:p>
              </w:tc>
            </w:tr>
          </w:tbl>
          <w:p w14:paraId="2099A1F9" w14:textId="77777777" w:rsidR="00D2599E" w:rsidRPr="00D2599E" w:rsidRDefault="00D2599E" w:rsidP="00D2599E">
            <w:pPr>
              <w:pStyle w:val="af1"/>
              <w:ind w:left="57"/>
              <w:jc w:val="center"/>
              <w:rPr>
                <w:sz w:val="22"/>
                <w:szCs w:val="22"/>
              </w:rPr>
            </w:pPr>
          </w:p>
        </w:tc>
        <w:tc>
          <w:tcPr>
            <w:tcW w:w="1004" w:type="pct"/>
            <w:shd w:val="clear" w:color="auto" w:fill="auto"/>
          </w:tcPr>
          <w:p w14:paraId="40E7911E" w14:textId="77777777" w:rsidR="00D2599E" w:rsidRPr="00D2599E" w:rsidRDefault="00D2599E" w:rsidP="00D2599E">
            <w:pPr>
              <w:pStyle w:val="af1"/>
              <w:tabs>
                <w:tab w:val="left" w:pos="385"/>
              </w:tabs>
              <w:ind w:left="57"/>
              <w:jc w:val="center"/>
              <w:rPr>
                <w:rtl/>
              </w:rPr>
            </w:pPr>
          </w:p>
        </w:tc>
        <w:tc>
          <w:tcPr>
            <w:tcW w:w="467" w:type="pct"/>
          </w:tcPr>
          <w:p w14:paraId="0EB70691" w14:textId="77777777" w:rsidR="00D2599E" w:rsidRPr="0048274E" w:rsidRDefault="00D2599E" w:rsidP="0063295C">
            <w:pPr>
              <w:pStyle w:val="af1"/>
              <w:ind w:left="57"/>
              <w:jc w:val="left"/>
              <w:rPr>
                <w:sz w:val="22"/>
                <w:szCs w:val="22"/>
                <w:rtl/>
              </w:rPr>
            </w:pPr>
          </w:p>
        </w:tc>
      </w:tr>
    </w:tbl>
    <w:p w14:paraId="237DABE7" w14:textId="77777777" w:rsidR="00834F94" w:rsidRPr="00834F94" w:rsidRDefault="00834F94" w:rsidP="00834F94">
      <w:pPr>
        <w:pStyle w:val="2"/>
        <w:numPr>
          <w:ilvl w:val="0"/>
          <w:numId w:val="0"/>
        </w:numPr>
        <w:ind w:left="576"/>
      </w:pPr>
    </w:p>
    <w:bookmarkEnd w:id="1"/>
    <w:p w14:paraId="2738903D" w14:textId="77777777" w:rsidR="00834F94" w:rsidRPr="006B21E3" w:rsidRDefault="00491AA6" w:rsidP="00491AA6">
      <w:pPr>
        <w:pStyle w:val="2"/>
      </w:pPr>
      <w:r>
        <w:rPr>
          <w:rFonts w:hint="cs"/>
          <w:rtl/>
        </w:rPr>
        <w:t xml:space="preserve">התקנים </w:t>
      </w:r>
      <w:r>
        <w:t>(Devices)</w:t>
      </w:r>
    </w:p>
    <w:p w14:paraId="40024D66" w14:textId="3D1A5FC5" w:rsidR="00491AA6" w:rsidRDefault="00491AA6" w:rsidP="00491AA6">
      <w:pPr>
        <w:rPr>
          <w:i/>
          <w:iCs/>
          <w:color w:val="3333FF"/>
          <w:rtl/>
        </w:rPr>
      </w:pPr>
      <w:r>
        <w:rPr>
          <w:rFonts w:hint="cs"/>
          <w:i/>
          <w:iCs/>
          <w:color w:val="3333FF"/>
          <w:rtl/>
        </w:rPr>
        <w:t>.</w:t>
      </w:r>
    </w:p>
    <w:p w14:paraId="336028B5" w14:textId="77777777" w:rsidR="00834F94" w:rsidRDefault="00834F94" w:rsidP="00727B11">
      <w:pPr>
        <w:ind w:left="576"/>
        <w:rPr>
          <w:i/>
          <w:iCs/>
          <w:color w:val="3333FF"/>
          <w:rtl/>
        </w:rPr>
      </w:pPr>
    </w:p>
    <w:tbl>
      <w:tblPr>
        <w:bidiVisu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7"/>
        <w:gridCol w:w="1523"/>
        <w:gridCol w:w="1327"/>
        <w:gridCol w:w="2948"/>
        <w:gridCol w:w="971"/>
      </w:tblGrid>
      <w:tr w:rsidR="00491AA6" w:rsidRPr="00FB6EC1" w14:paraId="77B52C05" w14:textId="77777777" w:rsidTr="00EA2B7C">
        <w:trPr>
          <w:trHeight w:val="390"/>
        </w:trPr>
        <w:tc>
          <w:tcPr>
            <w:tcW w:w="920" w:type="pct"/>
            <w:shd w:val="clear" w:color="auto" w:fill="FFFF00"/>
          </w:tcPr>
          <w:p w14:paraId="0B067BC1" w14:textId="77777777" w:rsidR="00491AA6" w:rsidRPr="00E01319" w:rsidRDefault="00491AA6" w:rsidP="00566509">
            <w:pPr>
              <w:pStyle w:val="af1"/>
              <w:ind w:left="57"/>
              <w:jc w:val="left"/>
              <w:rPr>
                <w:b/>
                <w:bCs/>
                <w:sz w:val="22"/>
                <w:szCs w:val="22"/>
                <w:rtl/>
              </w:rPr>
            </w:pPr>
            <w:r w:rsidRPr="00E01319">
              <w:rPr>
                <w:rFonts w:hint="cs"/>
                <w:b/>
                <w:bCs/>
                <w:sz w:val="22"/>
                <w:szCs w:val="22"/>
                <w:rtl/>
              </w:rPr>
              <w:t>התקן</w:t>
            </w:r>
          </w:p>
        </w:tc>
        <w:tc>
          <w:tcPr>
            <w:tcW w:w="918" w:type="pct"/>
            <w:shd w:val="clear" w:color="auto" w:fill="FFFF00"/>
          </w:tcPr>
          <w:p w14:paraId="12C63FFB" w14:textId="77777777" w:rsidR="00491AA6" w:rsidRPr="00E01319" w:rsidRDefault="00491AA6" w:rsidP="00566509">
            <w:pPr>
              <w:pStyle w:val="af1"/>
              <w:ind w:left="57"/>
              <w:jc w:val="left"/>
              <w:rPr>
                <w:b/>
                <w:bCs/>
                <w:sz w:val="22"/>
                <w:szCs w:val="22"/>
              </w:rPr>
            </w:pPr>
            <w:r w:rsidRPr="00E01319">
              <w:rPr>
                <w:rFonts w:hint="cs"/>
                <w:b/>
                <w:bCs/>
                <w:sz w:val="22"/>
                <w:szCs w:val="22"/>
                <w:rtl/>
              </w:rPr>
              <w:t>זיהוי בתרשים</w:t>
            </w:r>
          </w:p>
        </w:tc>
        <w:tc>
          <w:tcPr>
            <w:tcW w:w="800" w:type="pct"/>
            <w:shd w:val="clear" w:color="auto" w:fill="FFFF00"/>
          </w:tcPr>
          <w:p w14:paraId="5A9141BF" w14:textId="77777777" w:rsidR="00491AA6" w:rsidRPr="00E01319" w:rsidRDefault="00491AA6" w:rsidP="00566509">
            <w:pPr>
              <w:pStyle w:val="af1"/>
              <w:ind w:left="57"/>
              <w:jc w:val="left"/>
              <w:rPr>
                <w:b/>
                <w:bCs/>
                <w:sz w:val="22"/>
                <w:szCs w:val="22"/>
                <w:rtl/>
              </w:rPr>
            </w:pPr>
            <w:r w:rsidRPr="00E01319">
              <w:rPr>
                <w:rFonts w:hint="cs"/>
                <w:b/>
                <w:bCs/>
                <w:sz w:val="22"/>
                <w:szCs w:val="22"/>
                <w:rtl/>
              </w:rPr>
              <w:t>סוג</w:t>
            </w:r>
          </w:p>
        </w:tc>
        <w:tc>
          <w:tcPr>
            <w:tcW w:w="1777" w:type="pct"/>
            <w:shd w:val="clear" w:color="auto" w:fill="FFFF00"/>
          </w:tcPr>
          <w:p w14:paraId="119413C2" w14:textId="77777777" w:rsidR="00491AA6" w:rsidRPr="00E01319" w:rsidRDefault="00491AA6" w:rsidP="00566509">
            <w:pPr>
              <w:pStyle w:val="af1"/>
              <w:ind w:left="57"/>
              <w:jc w:val="left"/>
              <w:rPr>
                <w:b/>
                <w:bCs/>
                <w:sz w:val="22"/>
                <w:szCs w:val="22"/>
                <w:rtl/>
              </w:rPr>
            </w:pPr>
            <w:r w:rsidRPr="00E01319">
              <w:rPr>
                <w:rFonts w:hint="cs"/>
                <w:b/>
                <w:bCs/>
                <w:sz w:val="22"/>
                <w:szCs w:val="22"/>
                <w:rtl/>
              </w:rPr>
              <w:t>תפקיד</w:t>
            </w:r>
          </w:p>
        </w:tc>
        <w:tc>
          <w:tcPr>
            <w:tcW w:w="585" w:type="pct"/>
            <w:shd w:val="clear" w:color="auto" w:fill="FFFF00"/>
          </w:tcPr>
          <w:p w14:paraId="78C6A502" w14:textId="77777777" w:rsidR="00491AA6" w:rsidRPr="00E01319" w:rsidRDefault="00491AA6" w:rsidP="00566509">
            <w:pPr>
              <w:pStyle w:val="af1"/>
              <w:ind w:left="57"/>
              <w:jc w:val="left"/>
              <w:rPr>
                <w:b/>
                <w:bCs/>
                <w:sz w:val="22"/>
                <w:szCs w:val="22"/>
                <w:rtl/>
              </w:rPr>
            </w:pPr>
            <w:r w:rsidRPr="00E01319">
              <w:rPr>
                <w:rFonts w:hint="cs"/>
                <w:b/>
                <w:bCs/>
                <w:sz w:val="22"/>
                <w:szCs w:val="22"/>
                <w:rtl/>
              </w:rPr>
              <w:t>דרישות תומכות</w:t>
            </w:r>
          </w:p>
        </w:tc>
      </w:tr>
      <w:tr w:rsidR="00491AA6" w:rsidRPr="00FB6EC1" w14:paraId="150B3726" w14:textId="77777777" w:rsidTr="00EA2B7C">
        <w:trPr>
          <w:trHeight w:val="387"/>
        </w:trPr>
        <w:tc>
          <w:tcPr>
            <w:tcW w:w="92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6A4BF4" w:rsidRPr="006A4BF4" w14:paraId="47321E6B" w14:textId="77777777" w:rsidTr="006A4BF4">
              <w:trPr>
                <w:tblCellSpacing w:w="15" w:type="dxa"/>
              </w:trPr>
              <w:tc>
                <w:tcPr>
                  <w:tcW w:w="0" w:type="auto"/>
                  <w:vAlign w:val="center"/>
                  <w:hideMark/>
                </w:tcPr>
                <w:p w14:paraId="528EB13C" w14:textId="77777777" w:rsidR="006A4BF4" w:rsidRPr="006A4BF4" w:rsidRDefault="006A4BF4" w:rsidP="006A4BF4">
                  <w:pPr>
                    <w:pStyle w:val="af1"/>
                    <w:ind w:left="57"/>
                    <w:rPr>
                      <w:i/>
                      <w:iCs/>
                    </w:rPr>
                  </w:pPr>
                  <w:r w:rsidRPr="006A4BF4">
                    <w:rPr>
                      <w:i/>
                      <w:iCs/>
                    </w:rPr>
                    <w:t>Smartphone Camera</w:t>
                  </w:r>
                </w:p>
              </w:tc>
            </w:tr>
          </w:tbl>
          <w:p w14:paraId="68C5BD9E" w14:textId="77777777" w:rsidR="006A4BF4" w:rsidRPr="006A4BF4" w:rsidRDefault="006A4BF4" w:rsidP="006A4BF4">
            <w:pPr>
              <w:pStyle w:val="af1"/>
              <w:ind w:left="57"/>
              <w:rPr>
                <w:i/>
                <w:iCs/>
                <w:vanish/>
                <w:color w:val="3333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2B6249F5" w14:textId="77777777" w:rsidTr="006A4BF4">
              <w:trPr>
                <w:tblCellSpacing w:w="15" w:type="dxa"/>
              </w:trPr>
              <w:tc>
                <w:tcPr>
                  <w:tcW w:w="0" w:type="auto"/>
                  <w:vAlign w:val="center"/>
                  <w:hideMark/>
                </w:tcPr>
                <w:p w14:paraId="050852EF" w14:textId="77777777" w:rsidR="006A4BF4" w:rsidRPr="006A4BF4" w:rsidRDefault="006A4BF4" w:rsidP="006A4BF4">
                  <w:pPr>
                    <w:pStyle w:val="af1"/>
                    <w:ind w:left="57"/>
                    <w:rPr>
                      <w:i/>
                      <w:iCs/>
                      <w:color w:val="3333FF"/>
                    </w:rPr>
                  </w:pPr>
                </w:p>
              </w:tc>
            </w:tr>
          </w:tbl>
          <w:p w14:paraId="7C66A40A" w14:textId="573CCCEE" w:rsidR="00491AA6" w:rsidRPr="00491AA6" w:rsidRDefault="00491AA6" w:rsidP="00566509">
            <w:pPr>
              <w:pStyle w:val="af1"/>
              <w:ind w:left="57"/>
              <w:jc w:val="left"/>
              <w:rPr>
                <w:i/>
                <w:iCs/>
                <w:sz w:val="22"/>
                <w:szCs w:val="22"/>
                <w:rtl/>
              </w:rPr>
            </w:pPr>
          </w:p>
        </w:tc>
        <w:tc>
          <w:tcPr>
            <w:tcW w:w="918"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6A4BF4" w:rsidRPr="006A4BF4" w14:paraId="1D0C203A" w14:textId="77777777" w:rsidTr="006A4BF4">
              <w:trPr>
                <w:tblCellSpacing w:w="15" w:type="dxa"/>
              </w:trPr>
              <w:tc>
                <w:tcPr>
                  <w:tcW w:w="0" w:type="auto"/>
                  <w:vAlign w:val="center"/>
                  <w:hideMark/>
                </w:tcPr>
                <w:p w14:paraId="5013A775" w14:textId="77777777" w:rsidR="006A4BF4" w:rsidRPr="006A4BF4" w:rsidRDefault="006A4BF4" w:rsidP="006A4BF4">
                  <w:pPr>
                    <w:pStyle w:val="af1"/>
                    <w:ind w:left="57"/>
                    <w:rPr>
                      <w:i/>
                      <w:iCs/>
                    </w:rPr>
                  </w:pPr>
                  <w:r w:rsidRPr="006A4BF4">
                    <w:rPr>
                      <w:i/>
                      <w:iCs/>
                    </w:rPr>
                    <w:t>Smartphone Camera</w:t>
                  </w:r>
                </w:p>
              </w:tc>
            </w:tr>
          </w:tbl>
          <w:p w14:paraId="753D1A0C" w14:textId="77777777" w:rsidR="006A4BF4" w:rsidRPr="006A4BF4" w:rsidRDefault="006A4BF4" w:rsidP="006A4BF4">
            <w:pPr>
              <w:pStyle w:val="af1"/>
              <w:ind w:left="57"/>
              <w:rPr>
                <w:i/>
                <w:iCs/>
                <w:vanish/>
                <w:color w:val="3333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307D317E" w14:textId="77777777" w:rsidTr="006A4BF4">
              <w:trPr>
                <w:tblCellSpacing w:w="15" w:type="dxa"/>
              </w:trPr>
              <w:tc>
                <w:tcPr>
                  <w:tcW w:w="0" w:type="auto"/>
                  <w:vAlign w:val="center"/>
                  <w:hideMark/>
                </w:tcPr>
                <w:p w14:paraId="441D3B6A" w14:textId="77777777" w:rsidR="006A4BF4" w:rsidRPr="006A4BF4" w:rsidRDefault="006A4BF4" w:rsidP="006A4BF4">
                  <w:pPr>
                    <w:pStyle w:val="af1"/>
                    <w:ind w:left="57"/>
                    <w:rPr>
                      <w:i/>
                      <w:iCs/>
                      <w:color w:val="3333FF"/>
                    </w:rPr>
                  </w:pPr>
                </w:p>
              </w:tc>
            </w:tr>
          </w:tbl>
          <w:p w14:paraId="08B006F3" w14:textId="77777777" w:rsidR="00491AA6" w:rsidRPr="00834F94" w:rsidRDefault="00491AA6" w:rsidP="00834F94">
            <w:pPr>
              <w:pStyle w:val="af1"/>
              <w:ind w:left="57"/>
              <w:jc w:val="left"/>
              <w:rPr>
                <w:rFonts w:eastAsia="Calibri"/>
                <w:i/>
                <w:iCs/>
                <w:color w:val="3333FF"/>
                <w:sz w:val="22"/>
                <w:szCs w:val="22"/>
              </w:rPr>
            </w:pPr>
          </w:p>
        </w:tc>
        <w:tc>
          <w:tcPr>
            <w:tcW w:w="80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tblGrid>
            <w:tr w:rsidR="006A4BF4" w:rsidRPr="006A4BF4" w14:paraId="4129B9AD" w14:textId="77777777" w:rsidTr="006A4BF4">
              <w:trPr>
                <w:tblCellSpacing w:w="15" w:type="dxa"/>
              </w:trPr>
              <w:tc>
                <w:tcPr>
                  <w:tcW w:w="0" w:type="auto"/>
                  <w:vAlign w:val="center"/>
                  <w:hideMark/>
                </w:tcPr>
                <w:p w14:paraId="3AEA14B8" w14:textId="77777777" w:rsidR="006A4BF4" w:rsidRPr="006A4BF4" w:rsidRDefault="006A4BF4" w:rsidP="006A4BF4">
                  <w:pPr>
                    <w:pStyle w:val="af1"/>
                    <w:ind w:left="57"/>
                    <w:rPr>
                      <w:i/>
                      <w:iCs/>
                      <w:color w:val="3333FF"/>
                    </w:rPr>
                  </w:pPr>
                  <w:r w:rsidRPr="006A4BF4">
                    <w:rPr>
                      <w:i/>
                      <w:iCs/>
                    </w:rPr>
                    <w:t>device</w:t>
                  </w:r>
                </w:p>
              </w:tc>
            </w:tr>
          </w:tbl>
          <w:p w14:paraId="78C4EBB9" w14:textId="77777777" w:rsidR="006A4BF4" w:rsidRPr="006A4BF4" w:rsidRDefault="006A4BF4" w:rsidP="006A4BF4">
            <w:pPr>
              <w:pStyle w:val="af1"/>
              <w:ind w:left="57"/>
              <w:rPr>
                <w:i/>
                <w:iCs/>
                <w:vanish/>
                <w:color w:val="3333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0E08FF6E" w14:textId="77777777" w:rsidTr="006A4BF4">
              <w:trPr>
                <w:tblCellSpacing w:w="15" w:type="dxa"/>
              </w:trPr>
              <w:tc>
                <w:tcPr>
                  <w:tcW w:w="0" w:type="auto"/>
                  <w:vAlign w:val="center"/>
                  <w:hideMark/>
                </w:tcPr>
                <w:p w14:paraId="35941C28" w14:textId="77777777" w:rsidR="006A4BF4" w:rsidRPr="006A4BF4" w:rsidRDefault="006A4BF4" w:rsidP="006A4BF4">
                  <w:pPr>
                    <w:pStyle w:val="af1"/>
                    <w:ind w:left="57"/>
                    <w:rPr>
                      <w:i/>
                      <w:iCs/>
                      <w:color w:val="3333FF"/>
                    </w:rPr>
                  </w:pPr>
                </w:p>
              </w:tc>
            </w:tr>
          </w:tbl>
          <w:p w14:paraId="640760BB" w14:textId="77777777" w:rsidR="00491AA6" w:rsidRPr="00834F94" w:rsidRDefault="00491AA6" w:rsidP="00566509">
            <w:pPr>
              <w:pStyle w:val="af1"/>
              <w:bidi w:val="0"/>
              <w:ind w:left="57"/>
              <w:jc w:val="left"/>
              <w:rPr>
                <w:rFonts w:eastAsia="Calibri"/>
                <w:i/>
                <w:iCs/>
                <w:color w:val="3333FF"/>
                <w:sz w:val="22"/>
                <w:szCs w:val="22"/>
                <w:rtl/>
              </w:rPr>
            </w:pPr>
          </w:p>
        </w:tc>
        <w:tc>
          <w:tcPr>
            <w:tcW w:w="1777"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6A4BF4" w:rsidRPr="006A4BF4" w14:paraId="79420785" w14:textId="77777777" w:rsidTr="006A4BF4">
              <w:trPr>
                <w:tblCellSpacing w:w="15" w:type="dxa"/>
              </w:trPr>
              <w:tc>
                <w:tcPr>
                  <w:tcW w:w="0" w:type="auto"/>
                  <w:vAlign w:val="center"/>
                  <w:hideMark/>
                </w:tcPr>
                <w:p w14:paraId="16C406B5" w14:textId="77777777" w:rsidR="006A4BF4" w:rsidRPr="006A4BF4" w:rsidRDefault="006A4BF4" w:rsidP="006A4BF4">
                  <w:pPr>
                    <w:pStyle w:val="af1"/>
                    <w:ind w:left="57"/>
                    <w:rPr>
                      <w:i/>
                      <w:iCs/>
                    </w:rPr>
                  </w:pPr>
                  <w:r w:rsidRPr="006A4BF4">
                    <w:rPr>
                      <w:i/>
                      <w:iCs/>
                      <w:rtl/>
                    </w:rPr>
                    <w:t>סריקת קוד</w:t>
                  </w:r>
                  <w:r w:rsidRPr="006A4BF4">
                    <w:rPr>
                      <w:i/>
                      <w:iCs/>
                    </w:rPr>
                    <w:t xml:space="preserve"> QR</w:t>
                  </w:r>
                </w:p>
              </w:tc>
            </w:tr>
          </w:tbl>
          <w:p w14:paraId="75277B3D" w14:textId="77777777" w:rsidR="006A4BF4" w:rsidRPr="006A4BF4" w:rsidRDefault="006A4BF4" w:rsidP="006A4BF4">
            <w:pPr>
              <w:pStyle w:val="af1"/>
              <w:ind w:left="57"/>
              <w:rPr>
                <w:i/>
                <w:iCs/>
                <w:vanish/>
                <w:color w:val="3333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221E6A9A" w14:textId="77777777" w:rsidTr="006A4BF4">
              <w:trPr>
                <w:tblCellSpacing w:w="15" w:type="dxa"/>
              </w:trPr>
              <w:tc>
                <w:tcPr>
                  <w:tcW w:w="0" w:type="auto"/>
                  <w:vAlign w:val="center"/>
                  <w:hideMark/>
                </w:tcPr>
                <w:p w14:paraId="06AFD22B" w14:textId="77777777" w:rsidR="006A4BF4" w:rsidRPr="006A4BF4" w:rsidRDefault="006A4BF4" w:rsidP="006A4BF4">
                  <w:pPr>
                    <w:pStyle w:val="af1"/>
                    <w:ind w:left="57"/>
                    <w:rPr>
                      <w:i/>
                      <w:iCs/>
                      <w:color w:val="3333FF"/>
                    </w:rPr>
                  </w:pPr>
                </w:p>
              </w:tc>
            </w:tr>
          </w:tbl>
          <w:p w14:paraId="0A16D894" w14:textId="77777777" w:rsidR="00491AA6" w:rsidRPr="00834F94" w:rsidRDefault="00491AA6" w:rsidP="00566509">
            <w:pPr>
              <w:pStyle w:val="af1"/>
              <w:ind w:left="57"/>
              <w:jc w:val="left"/>
              <w:rPr>
                <w:rFonts w:eastAsia="Calibri"/>
                <w:i/>
                <w:iCs/>
                <w:color w:val="3333FF"/>
                <w:sz w:val="22"/>
                <w:szCs w:val="22"/>
              </w:rPr>
            </w:pPr>
          </w:p>
        </w:tc>
        <w:tc>
          <w:tcPr>
            <w:tcW w:w="585" w:type="pct"/>
          </w:tcPr>
          <w:p w14:paraId="297F55CC" w14:textId="77777777" w:rsidR="00491AA6" w:rsidRPr="00834F94" w:rsidRDefault="00491AA6" w:rsidP="00566509">
            <w:pPr>
              <w:pStyle w:val="af1"/>
              <w:ind w:left="57"/>
              <w:jc w:val="left"/>
              <w:rPr>
                <w:rFonts w:eastAsia="Calibri"/>
                <w:i/>
                <w:iCs/>
                <w:color w:val="3333FF"/>
                <w:sz w:val="22"/>
                <w:szCs w:val="22"/>
                <w:rtl/>
              </w:rPr>
            </w:pPr>
          </w:p>
        </w:tc>
      </w:tr>
      <w:tr w:rsidR="00491AA6" w:rsidRPr="00FB6EC1" w14:paraId="218E0754" w14:textId="77777777" w:rsidTr="00EA2B7C">
        <w:trPr>
          <w:trHeight w:val="387"/>
        </w:trPr>
        <w:tc>
          <w:tcPr>
            <w:tcW w:w="92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6A4BF4" w:rsidRPr="006A4BF4" w14:paraId="2AA53B7A" w14:textId="77777777" w:rsidTr="006A4BF4">
              <w:trPr>
                <w:tblCellSpacing w:w="15" w:type="dxa"/>
              </w:trPr>
              <w:tc>
                <w:tcPr>
                  <w:tcW w:w="0" w:type="auto"/>
                  <w:vAlign w:val="center"/>
                  <w:hideMark/>
                </w:tcPr>
                <w:p w14:paraId="57B73626" w14:textId="77777777" w:rsidR="006A4BF4" w:rsidRPr="006A4BF4" w:rsidRDefault="006A4BF4" w:rsidP="006A4BF4">
                  <w:pPr>
                    <w:pStyle w:val="af1"/>
                    <w:ind w:left="57"/>
                    <w:jc w:val="center"/>
                  </w:pPr>
                  <w:r w:rsidRPr="006A4BF4">
                    <w:t>Smartphone Screen</w:t>
                  </w:r>
                </w:p>
              </w:tc>
            </w:tr>
          </w:tbl>
          <w:p w14:paraId="1FE791D6" w14:textId="77777777" w:rsidR="006A4BF4" w:rsidRPr="006A4BF4" w:rsidRDefault="006A4BF4" w:rsidP="006A4BF4">
            <w:pPr>
              <w:pStyle w:val="af1"/>
              <w:ind w:left="57"/>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53E18415" w14:textId="77777777" w:rsidTr="006A4BF4">
              <w:trPr>
                <w:tblCellSpacing w:w="15" w:type="dxa"/>
              </w:trPr>
              <w:tc>
                <w:tcPr>
                  <w:tcW w:w="0" w:type="auto"/>
                  <w:vAlign w:val="center"/>
                  <w:hideMark/>
                </w:tcPr>
                <w:p w14:paraId="11D28268" w14:textId="77777777" w:rsidR="006A4BF4" w:rsidRPr="006A4BF4" w:rsidRDefault="006A4BF4" w:rsidP="006A4BF4">
                  <w:pPr>
                    <w:pStyle w:val="af1"/>
                    <w:ind w:left="57"/>
                    <w:jc w:val="center"/>
                  </w:pPr>
                </w:p>
              </w:tc>
            </w:tr>
          </w:tbl>
          <w:p w14:paraId="6A4F5D95" w14:textId="77777777" w:rsidR="00491AA6" w:rsidRPr="0048274E" w:rsidRDefault="00491AA6" w:rsidP="006A4BF4">
            <w:pPr>
              <w:pStyle w:val="af1"/>
              <w:ind w:left="57"/>
              <w:jc w:val="center"/>
              <w:rPr>
                <w:sz w:val="22"/>
                <w:szCs w:val="22"/>
                <w:rtl/>
              </w:rPr>
            </w:pPr>
          </w:p>
        </w:tc>
        <w:tc>
          <w:tcPr>
            <w:tcW w:w="918"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6A4BF4" w:rsidRPr="006A4BF4" w14:paraId="26F05F0F" w14:textId="77777777" w:rsidTr="006A4BF4">
              <w:trPr>
                <w:tblCellSpacing w:w="15" w:type="dxa"/>
              </w:trPr>
              <w:tc>
                <w:tcPr>
                  <w:tcW w:w="0" w:type="auto"/>
                  <w:vAlign w:val="center"/>
                  <w:hideMark/>
                </w:tcPr>
                <w:p w14:paraId="30617C75" w14:textId="77777777" w:rsidR="006A4BF4" w:rsidRPr="006A4BF4" w:rsidRDefault="006A4BF4" w:rsidP="006A4BF4">
                  <w:pPr>
                    <w:pStyle w:val="af1"/>
                    <w:ind w:left="57"/>
                  </w:pPr>
                  <w:r w:rsidRPr="006A4BF4">
                    <w:t>Smartphone Screen</w:t>
                  </w:r>
                </w:p>
              </w:tc>
            </w:tr>
          </w:tbl>
          <w:p w14:paraId="6E7B9205" w14:textId="77777777" w:rsidR="006A4BF4" w:rsidRPr="006A4BF4" w:rsidRDefault="006A4BF4" w:rsidP="006A4BF4">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60CC3A07" w14:textId="77777777" w:rsidTr="006A4BF4">
              <w:trPr>
                <w:tblCellSpacing w:w="15" w:type="dxa"/>
              </w:trPr>
              <w:tc>
                <w:tcPr>
                  <w:tcW w:w="0" w:type="auto"/>
                  <w:vAlign w:val="center"/>
                  <w:hideMark/>
                </w:tcPr>
                <w:p w14:paraId="159DC646" w14:textId="77777777" w:rsidR="006A4BF4" w:rsidRPr="006A4BF4" w:rsidRDefault="006A4BF4" w:rsidP="006A4BF4">
                  <w:pPr>
                    <w:pStyle w:val="af1"/>
                    <w:ind w:left="57"/>
                  </w:pPr>
                </w:p>
              </w:tc>
            </w:tr>
          </w:tbl>
          <w:p w14:paraId="01C6007D" w14:textId="77777777" w:rsidR="00491AA6" w:rsidRPr="0048274E" w:rsidRDefault="00491AA6" w:rsidP="00566509">
            <w:pPr>
              <w:pStyle w:val="af1"/>
              <w:bidi w:val="0"/>
              <w:ind w:left="57"/>
              <w:jc w:val="left"/>
              <w:rPr>
                <w:sz w:val="22"/>
                <w:szCs w:val="22"/>
                <w:rtl/>
              </w:rPr>
            </w:pPr>
          </w:p>
        </w:tc>
        <w:tc>
          <w:tcPr>
            <w:tcW w:w="80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6A4BF4" w:rsidRPr="006A4BF4" w14:paraId="3786D436" w14:textId="77777777" w:rsidTr="006A4BF4">
              <w:trPr>
                <w:tblCellSpacing w:w="15" w:type="dxa"/>
              </w:trPr>
              <w:tc>
                <w:tcPr>
                  <w:tcW w:w="0" w:type="auto"/>
                  <w:vAlign w:val="center"/>
                  <w:hideMark/>
                </w:tcPr>
                <w:p w14:paraId="0180714A" w14:textId="77777777" w:rsidR="006A4BF4" w:rsidRPr="006A4BF4" w:rsidRDefault="006A4BF4" w:rsidP="006A4BF4">
                  <w:pPr>
                    <w:pStyle w:val="af1"/>
                    <w:ind w:left="57"/>
                  </w:pPr>
                  <w:r w:rsidRPr="006A4BF4">
                    <w:t>device</w:t>
                  </w:r>
                </w:p>
              </w:tc>
            </w:tr>
          </w:tbl>
          <w:p w14:paraId="4A87FB87" w14:textId="77777777" w:rsidR="006A4BF4" w:rsidRPr="006A4BF4" w:rsidRDefault="006A4BF4" w:rsidP="006A4BF4">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0C15F419" w14:textId="77777777" w:rsidTr="006A4BF4">
              <w:trPr>
                <w:tblCellSpacing w:w="15" w:type="dxa"/>
              </w:trPr>
              <w:tc>
                <w:tcPr>
                  <w:tcW w:w="0" w:type="auto"/>
                  <w:vAlign w:val="center"/>
                  <w:hideMark/>
                </w:tcPr>
                <w:p w14:paraId="5DC93C2A" w14:textId="77777777" w:rsidR="006A4BF4" w:rsidRPr="006A4BF4" w:rsidRDefault="006A4BF4" w:rsidP="006A4BF4">
                  <w:pPr>
                    <w:pStyle w:val="af1"/>
                    <w:ind w:left="57"/>
                  </w:pPr>
                </w:p>
              </w:tc>
            </w:tr>
          </w:tbl>
          <w:p w14:paraId="240D6958" w14:textId="77777777" w:rsidR="00491AA6" w:rsidRPr="0048274E" w:rsidRDefault="00491AA6" w:rsidP="00566509">
            <w:pPr>
              <w:pStyle w:val="af1"/>
              <w:bidi w:val="0"/>
              <w:ind w:left="57"/>
              <w:jc w:val="left"/>
              <w:rPr>
                <w:sz w:val="22"/>
                <w:szCs w:val="22"/>
                <w:rtl/>
              </w:rPr>
            </w:pPr>
          </w:p>
        </w:tc>
        <w:tc>
          <w:tcPr>
            <w:tcW w:w="1777"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1"/>
            </w:tblGrid>
            <w:tr w:rsidR="006A4BF4" w:rsidRPr="006A4BF4" w14:paraId="593B0FD1" w14:textId="77777777" w:rsidTr="006A4BF4">
              <w:trPr>
                <w:tblCellSpacing w:w="15" w:type="dxa"/>
              </w:trPr>
              <w:tc>
                <w:tcPr>
                  <w:tcW w:w="0" w:type="auto"/>
                  <w:vAlign w:val="center"/>
                  <w:hideMark/>
                </w:tcPr>
                <w:p w14:paraId="0F660E30" w14:textId="77777777" w:rsidR="006A4BF4" w:rsidRPr="006A4BF4" w:rsidRDefault="006A4BF4" w:rsidP="006A4BF4">
                  <w:pPr>
                    <w:pStyle w:val="af1"/>
                    <w:ind w:left="57"/>
                  </w:pPr>
                  <w:r w:rsidRPr="006A4BF4">
                    <w:rPr>
                      <w:rtl/>
                    </w:rPr>
                    <w:t>הצגת ממשק גרפי למשתמש</w:t>
                  </w:r>
                </w:p>
              </w:tc>
            </w:tr>
          </w:tbl>
          <w:p w14:paraId="49DAB099" w14:textId="77777777" w:rsidR="006A4BF4" w:rsidRPr="006A4BF4" w:rsidRDefault="006A4BF4" w:rsidP="006A4BF4">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07645ABF" w14:textId="77777777" w:rsidTr="006A4BF4">
              <w:trPr>
                <w:tblCellSpacing w:w="15" w:type="dxa"/>
              </w:trPr>
              <w:tc>
                <w:tcPr>
                  <w:tcW w:w="0" w:type="auto"/>
                  <w:vAlign w:val="center"/>
                  <w:hideMark/>
                </w:tcPr>
                <w:p w14:paraId="65B5B818" w14:textId="77777777" w:rsidR="006A4BF4" w:rsidRPr="006A4BF4" w:rsidRDefault="006A4BF4" w:rsidP="006A4BF4">
                  <w:pPr>
                    <w:pStyle w:val="af1"/>
                    <w:ind w:left="57"/>
                  </w:pPr>
                </w:p>
              </w:tc>
            </w:tr>
          </w:tbl>
          <w:p w14:paraId="318F15B6" w14:textId="77777777" w:rsidR="00491AA6" w:rsidRPr="0048274E" w:rsidRDefault="00491AA6" w:rsidP="00566509">
            <w:pPr>
              <w:pStyle w:val="af1"/>
              <w:ind w:left="57"/>
              <w:jc w:val="left"/>
              <w:rPr>
                <w:sz w:val="22"/>
                <w:szCs w:val="22"/>
                <w:rtl/>
              </w:rPr>
            </w:pPr>
          </w:p>
        </w:tc>
        <w:tc>
          <w:tcPr>
            <w:tcW w:w="585" w:type="pct"/>
          </w:tcPr>
          <w:p w14:paraId="5940AF32" w14:textId="77777777" w:rsidR="00491AA6" w:rsidRPr="0048274E" w:rsidRDefault="00491AA6" w:rsidP="00566509">
            <w:pPr>
              <w:pStyle w:val="af1"/>
              <w:ind w:left="57"/>
              <w:jc w:val="left"/>
              <w:rPr>
                <w:sz w:val="22"/>
                <w:szCs w:val="22"/>
                <w:rtl/>
              </w:rPr>
            </w:pPr>
          </w:p>
        </w:tc>
      </w:tr>
      <w:tr w:rsidR="00BE3EF5" w:rsidRPr="00FB6EC1" w14:paraId="5056D923" w14:textId="77777777" w:rsidTr="00EA2B7C">
        <w:trPr>
          <w:trHeight w:val="387"/>
        </w:trPr>
        <w:tc>
          <w:tcPr>
            <w:tcW w:w="920" w:type="pct"/>
            <w:shd w:val="clear" w:color="auto" w:fill="auto"/>
          </w:tcPr>
          <w:p w14:paraId="269C5796" w14:textId="5B95FE4A" w:rsidR="00BE3EF5" w:rsidRPr="006A4BF4" w:rsidRDefault="00BE3EF5" w:rsidP="00BE3EF5">
            <w:pPr>
              <w:pStyle w:val="af1"/>
              <w:ind w:left="57"/>
              <w:jc w:val="center"/>
            </w:pPr>
            <w:r w:rsidRPr="006A4BF4">
              <w:t>Smartphone</w:t>
            </w:r>
            <w:r>
              <w:t xml:space="preserve"> speaker</w:t>
            </w:r>
          </w:p>
        </w:tc>
        <w:tc>
          <w:tcPr>
            <w:tcW w:w="918" w:type="pct"/>
            <w:shd w:val="clear" w:color="auto" w:fill="auto"/>
          </w:tcPr>
          <w:p w14:paraId="56D8E0B8" w14:textId="2F5DCAE9" w:rsidR="00BE3EF5" w:rsidRPr="006A4BF4" w:rsidRDefault="00BE3EF5" w:rsidP="00BE3EF5">
            <w:pPr>
              <w:pStyle w:val="af1"/>
              <w:ind w:left="57"/>
            </w:pPr>
            <w:r w:rsidRPr="006A4BF4">
              <w:t>Smartphone</w:t>
            </w:r>
            <w:r>
              <w:t xml:space="preserve"> speaker</w:t>
            </w:r>
          </w:p>
        </w:tc>
        <w:tc>
          <w:tcPr>
            <w:tcW w:w="800" w:type="pct"/>
            <w:shd w:val="clear" w:color="auto" w:fill="auto"/>
          </w:tcPr>
          <w:p w14:paraId="3011E84E" w14:textId="77777777" w:rsidR="00BE3EF5" w:rsidRPr="006A4BF4" w:rsidRDefault="00BE3EF5" w:rsidP="00BE3EF5">
            <w:pPr>
              <w:pStyle w:val="af1"/>
              <w:ind w:left="57"/>
            </w:pPr>
            <w:r w:rsidRPr="006A4BF4">
              <w:t>device</w:t>
            </w:r>
          </w:p>
          <w:p w14:paraId="5931DAC5" w14:textId="77777777" w:rsidR="00BE3EF5" w:rsidRPr="006A4BF4" w:rsidRDefault="00BE3EF5" w:rsidP="00BE3EF5">
            <w:pPr>
              <w:pStyle w:val="af1"/>
              <w:ind w:left="57"/>
            </w:pPr>
          </w:p>
        </w:tc>
        <w:tc>
          <w:tcPr>
            <w:tcW w:w="1777" w:type="pct"/>
            <w:shd w:val="clear" w:color="auto" w:fill="auto"/>
          </w:tcPr>
          <w:p w14:paraId="68A28EEE" w14:textId="6D2C90F0" w:rsidR="00BE3EF5" w:rsidRPr="00BE3EF5" w:rsidRDefault="00240AB7" w:rsidP="00BE3EF5">
            <w:pPr>
              <w:pStyle w:val="af1"/>
              <w:ind w:left="57"/>
              <w:rPr>
                <w:rFonts w:cstheme="minorBidi"/>
                <w:rtl/>
              </w:rPr>
            </w:pPr>
            <w:r w:rsidRPr="00240AB7">
              <w:rPr>
                <w:rFonts w:cs="Arial"/>
                <w:rtl/>
              </w:rPr>
              <w:t>השמעת התראות קוליות</w:t>
            </w:r>
          </w:p>
        </w:tc>
        <w:tc>
          <w:tcPr>
            <w:tcW w:w="585" w:type="pct"/>
          </w:tcPr>
          <w:p w14:paraId="3F5238B9" w14:textId="77777777" w:rsidR="00BE3EF5" w:rsidRPr="0048274E" w:rsidRDefault="00BE3EF5" w:rsidP="00BE3EF5">
            <w:pPr>
              <w:pStyle w:val="af1"/>
              <w:ind w:left="57"/>
              <w:jc w:val="left"/>
              <w:rPr>
                <w:sz w:val="22"/>
                <w:szCs w:val="22"/>
                <w:rtl/>
              </w:rPr>
            </w:pPr>
          </w:p>
        </w:tc>
      </w:tr>
      <w:tr w:rsidR="00BE3EF5" w:rsidRPr="00FB6EC1" w14:paraId="61CB6599" w14:textId="77777777" w:rsidTr="00EA2B7C">
        <w:trPr>
          <w:trHeight w:val="387"/>
        </w:trPr>
        <w:tc>
          <w:tcPr>
            <w:tcW w:w="92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gridCol w:w="81"/>
            </w:tblGrid>
            <w:tr w:rsidR="00BE3EF5" w:rsidRPr="006A4BF4" w14:paraId="18EC0904" w14:textId="1CEF42AA" w:rsidTr="00BE3EF5">
              <w:trPr>
                <w:tblCellSpacing w:w="15" w:type="dxa"/>
              </w:trPr>
              <w:tc>
                <w:tcPr>
                  <w:tcW w:w="0" w:type="auto"/>
                  <w:vAlign w:val="center"/>
                  <w:hideMark/>
                </w:tcPr>
                <w:p w14:paraId="2776F043" w14:textId="06BE2A0D" w:rsidR="00BE3EF5" w:rsidRPr="006A4BF4" w:rsidRDefault="00EA2B7C" w:rsidP="00BE3EF5">
                  <w:pPr>
                    <w:pStyle w:val="af1"/>
                    <w:ind w:left="57"/>
                  </w:pPr>
                  <w:r>
                    <w:t>printer</w:t>
                  </w:r>
                </w:p>
              </w:tc>
              <w:tc>
                <w:tcPr>
                  <w:tcW w:w="0" w:type="auto"/>
                </w:tcPr>
                <w:p w14:paraId="21DD474E" w14:textId="77777777" w:rsidR="00BE3EF5" w:rsidRPr="006A4BF4" w:rsidRDefault="00BE3EF5" w:rsidP="00BE3EF5">
                  <w:pPr>
                    <w:pStyle w:val="af1"/>
                    <w:ind w:left="57"/>
                  </w:pPr>
                </w:p>
              </w:tc>
            </w:tr>
          </w:tbl>
          <w:p w14:paraId="3222ADA7"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210CE24A" w14:textId="77777777" w:rsidTr="006A4BF4">
              <w:trPr>
                <w:tblCellSpacing w:w="15" w:type="dxa"/>
              </w:trPr>
              <w:tc>
                <w:tcPr>
                  <w:tcW w:w="0" w:type="auto"/>
                  <w:vAlign w:val="center"/>
                  <w:hideMark/>
                </w:tcPr>
                <w:p w14:paraId="776CB947" w14:textId="77777777" w:rsidR="00BE3EF5" w:rsidRPr="006A4BF4" w:rsidRDefault="00BE3EF5" w:rsidP="00BE3EF5">
                  <w:pPr>
                    <w:pStyle w:val="af1"/>
                    <w:ind w:left="57"/>
                  </w:pPr>
                </w:p>
              </w:tc>
            </w:tr>
          </w:tbl>
          <w:p w14:paraId="60BBE626" w14:textId="77777777" w:rsidR="00BE3EF5" w:rsidRPr="0048274E" w:rsidRDefault="00BE3EF5" w:rsidP="00BE3EF5">
            <w:pPr>
              <w:pStyle w:val="af1"/>
              <w:ind w:left="57"/>
              <w:jc w:val="left"/>
              <w:rPr>
                <w:sz w:val="22"/>
                <w:szCs w:val="22"/>
                <w:rtl/>
              </w:rPr>
            </w:pPr>
          </w:p>
        </w:tc>
        <w:tc>
          <w:tcPr>
            <w:tcW w:w="918"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tblGrid>
            <w:tr w:rsidR="00BE3EF5" w:rsidRPr="006A4BF4" w14:paraId="0AF3CB1D" w14:textId="77777777" w:rsidTr="006A4BF4">
              <w:trPr>
                <w:tblCellSpacing w:w="15" w:type="dxa"/>
              </w:trPr>
              <w:tc>
                <w:tcPr>
                  <w:tcW w:w="0" w:type="auto"/>
                  <w:vAlign w:val="center"/>
                  <w:hideMark/>
                </w:tcPr>
                <w:p w14:paraId="6B1475B0" w14:textId="412F122C" w:rsidR="00BE3EF5" w:rsidRPr="006A4BF4" w:rsidRDefault="00EA2B7C" w:rsidP="00BE3EF5">
                  <w:pPr>
                    <w:pStyle w:val="af1"/>
                    <w:ind w:left="57"/>
                  </w:pPr>
                  <w:r>
                    <w:t>printer</w:t>
                  </w:r>
                </w:p>
              </w:tc>
            </w:tr>
          </w:tbl>
          <w:p w14:paraId="45C3D9D9"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7A230F94" w14:textId="77777777" w:rsidTr="006A4BF4">
              <w:trPr>
                <w:tblCellSpacing w:w="15" w:type="dxa"/>
              </w:trPr>
              <w:tc>
                <w:tcPr>
                  <w:tcW w:w="0" w:type="auto"/>
                  <w:vAlign w:val="center"/>
                  <w:hideMark/>
                </w:tcPr>
                <w:p w14:paraId="05892A29" w14:textId="77777777" w:rsidR="00BE3EF5" w:rsidRPr="006A4BF4" w:rsidRDefault="00BE3EF5" w:rsidP="00BE3EF5">
                  <w:pPr>
                    <w:pStyle w:val="af1"/>
                    <w:ind w:left="57"/>
                  </w:pPr>
                </w:p>
              </w:tc>
            </w:tr>
          </w:tbl>
          <w:p w14:paraId="23792855" w14:textId="77777777" w:rsidR="00BE3EF5" w:rsidRPr="0048274E" w:rsidRDefault="00BE3EF5" w:rsidP="00BE3EF5">
            <w:pPr>
              <w:pStyle w:val="af1"/>
              <w:bidi w:val="0"/>
              <w:ind w:left="57"/>
              <w:jc w:val="left"/>
              <w:rPr>
                <w:sz w:val="22"/>
                <w:szCs w:val="22"/>
                <w:rtl/>
              </w:rPr>
            </w:pPr>
          </w:p>
        </w:tc>
        <w:tc>
          <w:tcPr>
            <w:tcW w:w="80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BE3EF5" w:rsidRPr="006A4BF4" w14:paraId="1449C99C" w14:textId="77777777" w:rsidTr="006A4BF4">
              <w:trPr>
                <w:tblCellSpacing w:w="15" w:type="dxa"/>
              </w:trPr>
              <w:tc>
                <w:tcPr>
                  <w:tcW w:w="0" w:type="auto"/>
                  <w:vAlign w:val="center"/>
                  <w:hideMark/>
                </w:tcPr>
                <w:p w14:paraId="7E4410E9" w14:textId="77777777" w:rsidR="00BE3EF5" w:rsidRPr="006A4BF4" w:rsidRDefault="00BE3EF5" w:rsidP="00BE3EF5">
                  <w:pPr>
                    <w:pStyle w:val="af1"/>
                    <w:ind w:left="57"/>
                  </w:pPr>
                  <w:r w:rsidRPr="006A4BF4">
                    <w:t>device</w:t>
                  </w:r>
                </w:p>
              </w:tc>
            </w:tr>
          </w:tbl>
          <w:p w14:paraId="6DC82F06"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0C2C21F0" w14:textId="77777777" w:rsidTr="006A4BF4">
              <w:trPr>
                <w:tblCellSpacing w:w="15" w:type="dxa"/>
              </w:trPr>
              <w:tc>
                <w:tcPr>
                  <w:tcW w:w="0" w:type="auto"/>
                  <w:vAlign w:val="center"/>
                  <w:hideMark/>
                </w:tcPr>
                <w:p w14:paraId="33C0F2B7" w14:textId="77777777" w:rsidR="00BE3EF5" w:rsidRPr="006A4BF4" w:rsidRDefault="00BE3EF5" w:rsidP="00BE3EF5">
                  <w:pPr>
                    <w:pStyle w:val="af1"/>
                    <w:ind w:left="57"/>
                  </w:pPr>
                </w:p>
              </w:tc>
            </w:tr>
          </w:tbl>
          <w:p w14:paraId="7A0D0743" w14:textId="77777777" w:rsidR="00BE3EF5" w:rsidRPr="0048274E" w:rsidRDefault="00BE3EF5" w:rsidP="00BE3EF5">
            <w:pPr>
              <w:pStyle w:val="af1"/>
              <w:bidi w:val="0"/>
              <w:ind w:left="57"/>
              <w:jc w:val="left"/>
              <w:rPr>
                <w:sz w:val="22"/>
                <w:szCs w:val="22"/>
                <w:rtl/>
              </w:rPr>
            </w:pPr>
          </w:p>
        </w:tc>
        <w:tc>
          <w:tcPr>
            <w:tcW w:w="1777" w:type="pct"/>
            <w:shd w:val="clear" w:color="auto" w:fill="auto"/>
          </w:tcPr>
          <w:p w14:paraId="41B370CD" w14:textId="77777777" w:rsidR="00BE3EF5" w:rsidRPr="0048274E" w:rsidRDefault="00BE3EF5" w:rsidP="00BE3EF5">
            <w:pPr>
              <w:pStyle w:val="af1"/>
              <w:tabs>
                <w:tab w:val="left" w:pos="989"/>
              </w:tabs>
              <w:ind w:left="57"/>
              <w:jc w:val="left"/>
              <w:rPr>
                <w:sz w:val="22"/>
                <w:szCs w:val="22"/>
                <w:rtl/>
              </w:rPr>
            </w:pPr>
            <w:r>
              <w:rPr>
                <w:sz w:val="22"/>
                <w:szCs w:val="22"/>
                <w:rtl/>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BE3EF5" w:rsidRPr="006A4BF4" w14:paraId="0E51A996" w14:textId="77777777" w:rsidTr="006A4BF4">
              <w:trPr>
                <w:tblCellSpacing w:w="15" w:type="dxa"/>
              </w:trPr>
              <w:tc>
                <w:tcPr>
                  <w:tcW w:w="0" w:type="auto"/>
                  <w:vAlign w:val="center"/>
                  <w:hideMark/>
                </w:tcPr>
                <w:p w14:paraId="66F272BF" w14:textId="77777777" w:rsidR="00EA2B7C" w:rsidRDefault="00EA2B7C" w:rsidP="00EA2B7C">
                  <w:pPr>
                    <w:bidi w:val="0"/>
                    <w:spacing w:before="0" w:after="0" w:line="240" w:lineRule="auto"/>
                    <w:ind w:left="0"/>
                    <w:rPr>
                      <w:rFonts w:cs="Times New Roman"/>
                      <w:sz w:val="24"/>
                      <w:szCs w:val="24"/>
                    </w:rPr>
                  </w:pPr>
                  <w:r>
                    <w:rPr>
                      <w:rtl/>
                    </w:rPr>
                    <w:t>הדפסת קבלות או כרטיסים (אם יש צורך)</w:t>
                  </w:r>
                </w:p>
                <w:p w14:paraId="1BFB2F48" w14:textId="1FC90128" w:rsidR="00BE3EF5" w:rsidRPr="00EA2B7C" w:rsidRDefault="00BE3EF5" w:rsidP="00BE3EF5">
                  <w:pPr>
                    <w:pStyle w:val="af1"/>
                    <w:tabs>
                      <w:tab w:val="left" w:pos="989"/>
                    </w:tabs>
                    <w:ind w:left="57"/>
                  </w:pPr>
                </w:p>
              </w:tc>
            </w:tr>
          </w:tbl>
          <w:p w14:paraId="6DE39D75" w14:textId="77777777" w:rsidR="00BE3EF5" w:rsidRPr="006A4BF4" w:rsidRDefault="00BE3EF5" w:rsidP="00BE3EF5">
            <w:pPr>
              <w:pStyle w:val="af1"/>
              <w:tabs>
                <w:tab w:val="left" w:pos="989"/>
              </w:tabs>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6E8DF26F" w14:textId="77777777" w:rsidTr="006A4BF4">
              <w:trPr>
                <w:tblCellSpacing w:w="15" w:type="dxa"/>
              </w:trPr>
              <w:tc>
                <w:tcPr>
                  <w:tcW w:w="0" w:type="auto"/>
                  <w:vAlign w:val="center"/>
                  <w:hideMark/>
                </w:tcPr>
                <w:p w14:paraId="501C73A9" w14:textId="77777777" w:rsidR="00BE3EF5" w:rsidRPr="006A4BF4" w:rsidRDefault="00BE3EF5" w:rsidP="00BE3EF5">
                  <w:pPr>
                    <w:pStyle w:val="af1"/>
                    <w:tabs>
                      <w:tab w:val="left" w:pos="989"/>
                    </w:tabs>
                    <w:ind w:left="57"/>
                  </w:pPr>
                </w:p>
              </w:tc>
            </w:tr>
          </w:tbl>
          <w:p w14:paraId="60DC92FE" w14:textId="53356012" w:rsidR="00BE3EF5" w:rsidRPr="0048274E" w:rsidRDefault="00BE3EF5" w:rsidP="00BE3EF5">
            <w:pPr>
              <w:pStyle w:val="af1"/>
              <w:tabs>
                <w:tab w:val="left" w:pos="989"/>
              </w:tabs>
              <w:ind w:left="57"/>
              <w:jc w:val="left"/>
              <w:rPr>
                <w:sz w:val="22"/>
                <w:szCs w:val="22"/>
                <w:rtl/>
              </w:rPr>
            </w:pPr>
          </w:p>
        </w:tc>
        <w:tc>
          <w:tcPr>
            <w:tcW w:w="585" w:type="pct"/>
          </w:tcPr>
          <w:p w14:paraId="09000BA5" w14:textId="77777777" w:rsidR="00BE3EF5" w:rsidRPr="0048274E" w:rsidRDefault="00BE3EF5" w:rsidP="00BE3EF5">
            <w:pPr>
              <w:pStyle w:val="af1"/>
              <w:ind w:left="57"/>
              <w:jc w:val="left"/>
              <w:rPr>
                <w:sz w:val="22"/>
                <w:szCs w:val="22"/>
                <w:rtl/>
              </w:rPr>
            </w:pPr>
          </w:p>
        </w:tc>
      </w:tr>
      <w:tr w:rsidR="00BE3EF5" w:rsidRPr="00FB6EC1" w14:paraId="1E5685AC" w14:textId="77777777" w:rsidTr="00EA2B7C">
        <w:trPr>
          <w:trHeight w:val="387"/>
        </w:trPr>
        <w:tc>
          <w:tcPr>
            <w:tcW w:w="920" w:type="pct"/>
            <w:shd w:val="clear" w:color="auto" w:fill="auto"/>
          </w:tcPr>
          <w:p w14:paraId="54DFCBDE" w14:textId="57F0FD4B" w:rsidR="00BE3EF5" w:rsidRPr="006A4BF4" w:rsidRDefault="00EA2B7C" w:rsidP="00BE3EF5">
            <w:pPr>
              <w:pStyle w:val="af1"/>
              <w:ind w:left="57"/>
            </w:pPr>
            <w:r>
              <w:t>speaker</w:t>
            </w:r>
          </w:p>
        </w:tc>
        <w:tc>
          <w:tcPr>
            <w:tcW w:w="918" w:type="pct"/>
            <w:shd w:val="clear" w:color="auto" w:fill="auto"/>
          </w:tcPr>
          <w:p w14:paraId="289CE7D4" w14:textId="4AE40D57" w:rsidR="00BE3EF5" w:rsidRPr="006A4BF4" w:rsidRDefault="00EA2B7C" w:rsidP="00BE3EF5">
            <w:pPr>
              <w:pStyle w:val="af1"/>
              <w:ind w:left="57"/>
            </w:pPr>
            <w:r>
              <w:t>speaker</w:t>
            </w:r>
          </w:p>
        </w:tc>
        <w:tc>
          <w:tcPr>
            <w:tcW w:w="800" w:type="pct"/>
            <w:shd w:val="clear" w:color="auto" w:fill="auto"/>
          </w:tcPr>
          <w:p w14:paraId="2676843D" w14:textId="7C7AB60E" w:rsidR="00BE3EF5" w:rsidRPr="006A4BF4" w:rsidRDefault="00BE3EF5" w:rsidP="00BE3EF5">
            <w:pPr>
              <w:pStyle w:val="af1"/>
              <w:ind w:left="57"/>
            </w:pPr>
            <w:r w:rsidRPr="006A4BF4">
              <w:t>device</w:t>
            </w:r>
          </w:p>
        </w:tc>
        <w:tc>
          <w:tcPr>
            <w:tcW w:w="1777"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EA2B7C" w:rsidRPr="00EA2B7C" w14:paraId="44A8F69A" w14:textId="77777777" w:rsidTr="00EA2B7C">
              <w:trPr>
                <w:tblCellSpacing w:w="15" w:type="dxa"/>
              </w:trPr>
              <w:tc>
                <w:tcPr>
                  <w:tcW w:w="0" w:type="auto"/>
                  <w:vAlign w:val="center"/>
                  <w:hideMark/>
                </w:tcPr>
                <w:p w14:paraId="2B24FA74" w14:textId="77777777" w:rsidR="00EA2B7C" w:rsidRPr="00EA2B7C" w:rsidRDefault="00EA2B7C" w:rsidP="00EA2B7C">
                  <w:pPr>
                    <w:pStyle w:val="af1"/>
                    <w:tabs>
                      <w:tab w:val="left" w:pos="989"/>
                    </w:tabs>
                    <w:ind w:left="57" w:firstLine="720"/>
                  </w:pPr>
                  <w:r w:rsidRPr="00EA2B7C">
                    <w:rPr>
                      <w:rtl/>
                    </w:rPr>
                    <w:t>הודעה קולית כשהזמנה מוכנה</w:t>
                  </w:r>
                </w:p>
              </w:tc>
            </w:tr>
          </w:tbl>
          <w:p w14:paraId="21095035" w14:textId="77777777" w:rsidR="00EA2B7C" w:rsidRPr="00EA2B7C" w:rsidRDefault="00EA2B7C" w:rsidP="00EA2B7C">
            <w:pPr>
              <w:pStyle w:val="af1"/>
              <w:tabs>
                <w:tab w:val="left" w:pos="989"/>
              </w:tabs>
              <w:ind w:left="57"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2B7C" w:rsidRPr="00EA2B7C" w14:paraId="0545DA3E" w14:textId="77777777" w:rsidTr="00EA2B7C">
              <w:trPr>
                <w:tblCellSpacing w:w="15" w:type="dxa"/>
              </w:trPr>
              <w:tc>
                <w:tcPr>
                  <w:tcW w:w="0" w:type="auto"/>
                  <w:vAlign w:val="center"/>
                  <w:hideMark/>
                </w:tcPr>
                <w:p w14:paraId="7D56C80F" w14:textId="77777777" w:rsidR="00EA2B7C" w:rsidRPr="00EA2B7C" w:rsidRDefault="00EA2B7C" w:rsidP="00EA2B7C">
                  <w:pPr>
                    <w:pStyle w:val="af1"/>
                    <w:tabs>
                      <w:tab w:val="left" w:pos="989"/>
                    </w:tabs>
                    <w:ind w:left="57" w:firstLine="720"/>
                  </w:pPr>
                </w:p>
              </w:tc>
            </w:tr>
          </w:tbl>
          <w:p w14:paraId="2BBBD1EE" w14:textId="69F9B1C0" w:rsidR="00BE3EF5" w:rsidRDefault="00BE3EF5" w:rsidP="00BE3EF5">
            <w:pPr>
              <w:pStyle w:val="af1"/>
              <w:tabs>
                <w:tab w:val="left" w:pos="989"/>
              </w:tabs>
              <w:ind w:left="57" w:firstLine="720"/>
              <w:jc w:val="left"/>
              <w:rPr>
                <w:sz w:val="22"/>
                <w:szCs w:val="22"/>
                <w:rtl/>
              </w:rPr>
            </w:pPr>
          </w:p>
        </w:tc>
        <w:tc>
          <w:tcPr>
            <w:tcW w:w="585" w:type="pct"/>
          </w:tcPr>
          <w:p w14:paraId="5F717306" w14:textId="77777777" w:rsidR="00BE3EF5" w:rsidRPr="0048274E" w:rsidRDefault="00BE3EF5" w:rsidP="00BE3EF5">
            <w:pPr>
              <w:pStyle w:val="af1"/>
              <w:ind w:left="57"/>
              <w:jc w:val="left"/>
              <w:rPr>
                <w:sz w:val="22"/>
                <w:szCs w:val="22"/>
                <w:rtl/>
              </w:rPr>
            </w:pPr>
          </w:p>
        </w:tc>
      </w:tr>
      <w:tr w:rsidR="00EA2B7C" w:rsidRPr="00FB6EC1" w14:paraId="1DD2D3AE" w14:textId="77777777" w:rsidTr="00EA2B7C">
        <w:trPr>
          <w:trHeight w:val="387"/>
        </w:trPr>
        <w:tc>
          <w:tcPr>
            <w:tcW w:w="920" w:type="pct"/>
            <w:shd w:val="clear" w:color="auto" w:fill="auto"/>
          </w:tcPr>
          <w:p w14:paraId="375A132A" w14:textId="2D2B8AEE" w:rsidR="00EA2B7C" w:rsidRPr="006A4BF4" w:rsidRDefault="00EA2B7C" w:rsidP="00EA2B7C">
            <w:pPr>
              <w:pStyle w:val="af1"/>
              <w:ind w:left="57"/>
            </w:pPr>
            <w:r>
              <w:t>Touch screen</w:t>
            </w:r>
          </w:p>
        </w:tc>
        <w:tc>
          <w:tcPr>
            <w:tcW w:w="918" w:type="pct"/>
            <w:shd w:val="clear" w:color="auto" w:fill="auto"/>
          </w:tcPr>
          <w:p w14:paraId="159DFD30" w14:textId="7963B97F" w:rsidR="00EA2B7C" w:rsidRPr="006A4BF4" w:rsidRDefault="00EA2B7C" w:rsidP="00EA2B7C">
            <w:pPr>
              <w:pStyle w:val="af1"/>
              <w:ind w:left="57"/>
              <w:jc w:val="center"/>
            </w:pPr>
            <w:r>
              <w:t>Touch screen</w:t>
            </w:r>
          </w:p>
        </w:tc>
        <w:tc>
          <w:tcPr>
            <w:tcW w:w="800" w:type="pct"/>
            <w:shd w:val="clear" w:color="auto" w:fill="auto"/>
          </w:tcPr>
          <w:p w14:paraId="6906E67D" w14:textId="0AA74095" w:rsidR="00EA2B7C" w:rsidRPr="006A4BF4" w:rsidRDefault="00EA2B7C" w:rsidP="00EA2B7C">
            <w:pPr>
              <w:pStyle w:val="af1"/>
              <w:ind w:left="57"/>
            </w:pPr>
            <w:r w:rsidRPr="006A4BF4">
              <w:t>device</w:t>
            </w:r>
          </w:p>
        </w:tc>
        <w:tc>
          <w:tcPr>
            <w:tcW w:w="1777" w:type="pct"/>
            <w:shd w:val="clear" w:color="auto" w:fill="auto"/>
          </w:tcPr>
          <w:p w14:paraId="48C53143" w14:textId="70116691" w:rsidR="00EA2B7C" w:rsidRDefault="00EA2B7C" w:rsidP="00EA2B7C">
            <w:pPr>
              <w:pStyle w:val="af1"/>
              <w:tabs>
                <w:tab w:val="left" w:pos="989"/>
              </w:tabs>
              <w:ind w:left="57"/>
              <w:jc w:val="left"/>
              <w:rPr>
                <w:sz w:val="22"/>
                <w:szCs w:val="22"/>
                <w:rtl/>
              </w:rPr>
            </w:pPr>
            <w:r w:rsidRPr="00EA2B7C">
              <w:rPr>
                <w:sz w:val="22"/>
                <w:szCs w:val="22"/>
                <w:rtl/>
              </w:rPr>
              <w:t>תצוגת ההזמנות לצוות המזנון</w:t>
            </w:r>
          </w:p>
        </w:tc>
        <w:tc>
          <w:tcPr>
            <w:tcW w:w="585" w:type="pct"/>
          </w:tcPr>
          <w:p w14:paraId="4FFFA7BD" w14:textId="77777777" w:rsidR="00EA2B7C" w:rsidRPr="0048274E" w:rsidRDefault="00EA2B7C" w:rsidP="00EA2B7C">
            <w:pPr>
              <w:pStyle w:val="af1"/>
              <w:ind w:left="57"/>
              <w:jc w:val="left"/>
              <w:rPr>
                <w:sz w:val="22"/>
                <w:szCs w:val="22"/>
                <w:rtl/>
              </w:rPr>
            </w:pPr>
          </w:p>
        </w:tc>
      </w:tr>
      <w:tr w:rsidR="00EA2B7C" w:rsidRPr="00FB6EC1" w14:paraId="0541591E" w14:textId="77777777" w:rsidTr="00EA2B7C">
        <w:trPr>
          <w:trHeight w:val="387"/>
        </w:trPr>
        <w:tc>
          <w:tcPr>
            <w:tcW w:w="920" w:type="pct"/>
            <w:shd w:val="clear" w:color="auto" w:fill="auto"/>
          </w:tcPr>
          <w:p w14:paraId="008B58FF" w14:textId="40A96B31" w:rsidR="00EA2B7C" w:rsidRPr="006A4BF4" w:rsidRDefault="00EA2B7C" w:rsidP="00EA2B7C">
            <w:pPr>
              <w:pStyle w:val="af1"/>
              <w:ind w:left="57"/>
            </w:pPr>
            <w:r>
              <w:t>projector</w:t>
            </w:r>
          </w:p>
        </w:tc>
        <w:tc>
          <w:tcPr>
            <w:tcW w:w="918" w:type="pct"/>
            <w:shd w:val="clear" w:color="auto" w:fill="auto"/>
          </w:tcPr>
          <w:p w14:paraId="7CE1DFF0" w14:textId="3153BFDE" w:rsidR="00EA2B7C" w:rsidRPr="006A4BF4" w:rsidRDefault="00EA2B7C" w:rsidP="00EA2B7C">
            <w:pPr>
              <w:pStyle w:val="af1"/>
              <w:ind w:left="57"/>
              <w:jc w:val="center"/>
            </w:pPr>
            <w:r>
              <w:t>projector</w:t>
            </w:r>
          </w:p>
        </w:tc>
        <w:tc>
          <w:tcPr>
            <w:tcW w:w="800" w:type="pct"/>
            <w:shd w:val="clear" w:color="auto" w:fill="auto"/>
          </w:tcPr>
          <w:p w14:paraId="0058E7F6" w14:textId="74ADE143" w:rsidR="00EA2B7C" w:rsidRPr="006A4BF4" w:rsidRDefault="00EA2B7C" w:rsidP="00EA2B7C">
            <w:pPr>
              <w:pStyle w:val="af1"/>
              <w:tabs>
                <w:tab w:val="left" w:pos="484"/>
              </w:tabs>
              <w:ind w:left="57"/>
            </w:pPr>
            <w:r>
              <w:rPr>
                <w:rtl/>
              </w:rPr>
              <w:tab/>
            </w:r>
            <w:r w:rsidRPr="00BE3EF5">
              <w:t>device</w:t>
            </w:r>
          </w:p>
        </w:tc>
        <w:tc>
          <w:tcPr>
            <w:tcW w:w="1777" w:type="pct"/>
            <w:shd w:val="clear" w:color="auto" w:fill="auto"/>
          </w:tcPr>
          <w:p w14:paraId="6DC78B6D" w14:textId="058D29EB" w:rsidR="00EA2B7C" w:rsidRPr="00BE3EF5" w:rsidRDefault="00EA2B7C" w:rsidP="00EA2B7C">
            <w:pPr>
              <w:pStyle w:val="af1"/>
              <w:tabs>
                <w:tab w:val="left" w:pos="989"/>
              </w:tabs>
              <w:ind w:left="57"/>
              <w:jc w:val="left"/>
              <w:rPr>
                <w:sz w:val="22"/>
                <w:szCs w:val="22"/>
                <w:rtl/>
              </w:rPr>
            </w:pPr>
            <w:r w:rsidRPr="00BE3EF5">
              <w:rPr>
                <w:sz w:val="22"/>
                <w:szCs w:val="22"/>
                <w:rtl/>
              </w:rPr>
              <w:t>שמירת גיבויים של מסד הנתונים</w:t>
            </w:r>
          </w:p>
        </w:tc>
        <w:tc>
          <w:tcPr>
            <w:tcW w:w="585" w:type="pct"/>
          </w:tcPr>
          <w:p w14:paraId="1B3CC43F" w14:textId="77777777" w:rsidR="00EA2B7C" w:rsidRPr="0048274E" w:rsidRDefault="00EA2B7C" w:rsidP="00EA2B7C">
            <w:pPr>
              <w:pStyle w:val="af1"/>
              <w:ind w:left="57"/>
              <w:jc w:val="left"/>
              <w:rPr>
                <w:sz w:val="22"/>
                <w:szCs w:val="22"/>
                <w:rtl/>
              </w:rPr>
            </w:pPr>
          </w:p>
        </w:tc>
      </w:tr>
      <w:tr w:rsidR="00BE3EF5" w:rsidRPr="00FB6EC1" w14:paraId="50DAABE5" w14:textId="77777777" w:rsidTr="00EA2B7C">
        <w:trPr>
          <w:trHeight w:val="387"/>
        </w:trPr>
        <w:tc>
          <w:tcPr>
            <w:tcW w:w="920" w:type="pct"/>
            <w:shd w:val="clear" w:color="auto" w:fill="auto"/>
          </w:tcPr>
          <w:p w14:paraId="2533F1E1" w14:textId="004A9B00" w:rsidR="00BE3EF5" w:rsidRPr="00BE3EF5" w:rsidRDefault="00BE3EF5" w:rsidP="00BE3EF5">
            <w:pPr>
              <w:pStyle w:val="af1"/>
              <w:ind w:left="57"/>
              <w:jc w:val="center"/>
            </w:pPr>
            <w:r w:rsidRPr="00BE3EF5">
              <w:t>Admin Screen</w:t>
            </w:r>
          </w:p>
        </w:tc>
        <w:tc>
          <w:tcPr>
            <w:tcW w:w="918" w:type="pct"/>
            <w:shd w:val="clear" w:color="auto" w:fill="auto"/>
          </w:tcPr>
          <w:p w14:paraId="54D30A59" w14:textId="432CF2DC" w:rsidR="00BE3EF5" w:rsidRPr="00BE3EF5" w:rsidRDefault="00BE3EF5" w:rsidP="00BE3EF5">
            <w:pPr>
              <w:pStyle w:val="af1"/>
              <w:ind w:left="57"/>
              <w:jc w:val="center"/>
            </w:pPr>
            <w:r w:rsidRPr="00BE3EF5">
              <w:t>Admin Screen</w:t>
            </w:r>
          </w:p>
        </w:tc>
        <w:tc>
          <w:tcPr>
            <w:tcW w:w="800" w:type="pct"/>
            <w:shd w:val="clear" w:color="auto" w:fill="auto"/>
          </w:tcPr>
          <w:p w14:paraId="3F40C85B" w14:textId="4D28C4FC" w:rsidR="00BE3EF5" w:rsidRDefault="00BE3EF5" w:rsidP="00BE3EF5">
            <w:pPr>
              <w:pStyle w:val="af1"/>
              <w:tabs>
                <w:tab w:val="left" w:pos="484"/>
              </w:tabs>
              <w:ind w:left="57"/>
              <w:rPr>
                <w:rtl/>
              </w:rPr>
            </w:pPr>
            <w:r w:rsidRPr="00BE3EF5">
              <w:t>device</w:t>
            </w:r>
          </w:p>
        </w:tc>
        <w:tc>
          <w:tcPr>
            <w:tcW w:w="1777" w:type="pct"/>
            <w:shd w:val="clear" w:color="auto" w:fill="auto"/>
          </w:tcPr>
          <w:p w14:paraId="33532499" w14:textId="35B56EA4" w:rsidR="00BE3EF5" w:rsidRPr="00BE3EF5" w:rsidRDefault="00BE3EF5" w:rsidP="00BE3EF5">
            <w:pPr>
              <w:pStyle w:val="af1"/>
              <w:tabs>
                <w:tab w:val="left" w:pos="989"/>
              </w:tabs>
              <w:ind w:left="57"/>
              <w:jc w:val="left"/>
              <w:rPr>
                <w:sz w:val="22"/>
                <w:szCs w:val="22"/>
                <w:rtl/>
              </w:rPr>
            </w:pPr>
            <w:r w:rsidRPr="00BE3EF5">
              <w:rPr>
                <w:sz w:val="22"/>
                <w:szCs w:val="22"/>
                <w:rtl/>
              </w:rPr>
              <w:t xml:space="preserve">צפייה בנתוני </w:t>
            </w:r>
            <w:r w:rsidRPr="00BE3EF5">
              <w:rPr>
                <w:sz w:val="22"/>
                <w:szCs w:val="22"/>
              </w:rPr>
              <w:t>DB</w:t>
            </w:r>
          </w:p>
        </w:tc>
        <w:tc>
          <w:tcPr>
            <w:tcW w:w="585" w:type="pct"/>
          </w:tcPr>
          <w:p w14:paraId="17AFDDBF" w14:textId="77777777" w:rsidR="00BE3EF5" w:rsidRPr="0048274E" w:rsidRDefault="00BE3EF5" w:rsidP="00BE3EF5">
            <w:pPr>
              <w:pStyle w:val="af1"/>
              <w:ind w:left="57"/>
              <w:jc w:val="left"/>
              <w:rPr>
                <w:sz w:val="22"/>
                <w:szCs w:val="22"/>
                <w:rtl/>
              </w:rPr>
            </w:pPr>
          </w:p>
        </w:tc>
      </w:tr>
      <w:tr w:rsidR="00BE3EF5" w:rsidRPr="00FB6EC1" w14:paraId="57FE40A3" w14:textId="77777777" w:rsidTr="00EA2B7C">
        <w:trPr>
          <w:trHeight w:val="387"/>
        </w:trPr>
        <w:tc>
          <w:tcPr>
            <w:tcW w:w="92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BE3EF5" w:rsidRPr="006A4BF4" w14:paraId="4F3927D7" w14:textId="77777777" w:rsidTr="006A4BF4">
              <w:trPr>
                <w:tblCellSpacing w:w="15" w:type="dxa"/>
              </w:trPr>
              <w:tc>
                <w:tcPr>
                  <w:tcW w:w="0" w:type="auto"/>
                  <w:vAlign w:val="center"/>
                  <w:hideMark/>
                </w:tcPr>
                <w:p w14:paraId="426C48FF" w14:textId="77777777" w:rsidR="00BE3EF5" w:rsidRPr="006A4BF4" w:rsidRDefault="00BE3EF5" w:rsidP="00BE3EF5">
                  <w:pPr>
                    <w:pStyle w:val="af1"/>
                    <w:ind w:left="57"/>
                  </w:pPr>
                  <w:r w:rsidRPr="006A4BF4">
                    <w:t>Admin Keyboard</w:t>
                  </w:r>
                </w:p>
              </w:tc>
            </w:tr>
          </w:tbl>
          <w:p w14:paraId="5EBA4EB3"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7ECB18F7" w14:textId="77777777" w:rsidTr="006A4BF4">
              <w:trPr>
                <w:tblCellSpacing w:w="15" w:type="dxa"/>
              </w:trPr>
              <w:tc>
                <w:tcPr>
                  <w:tcW w:w="0" w:type="auto"/>
                  <w:vAlign w:val="center"/>
                  <w:hideMark/>
                </w:tcPr>
                <w:p w14:paraId="2C6A22F0" w14:textId="77777777" w:rsidR="00BE3EF5" w:rsidRPr="006A4BF4" w:rsidRDefault="00BE3EF5" w:rsidP="00BE3EF5">
                  <w:pPr>
                    <w:pStyle w:val="af1"/>
                    <w:ind w:left="57"/>
                  </w:pPr>
                </w:p>
              </w:tc>
            </w:tr>
          </w:tbl>
          <w:p w14:paraId="53058250" w14:textId="77777777" w:rsidR="00BE3EF5" w:rsidRPr="0048274E" w:rsidRDefault="00BE3EF5" w:rsidP="00BE3EF5">
            <w:pPr>
              <w:pStyle w:val="af1"/>
              <w:ind w:left="57"/>
              <w:jc w:val="left"/>
              <w:rPr>
                <w:sz w:val="22"/>
                <w:szCs w:val="22"/>
              </w:rPr>
            </w:pPr>
          </w:p>
        </w:tc>
        <w:tc>
          <w:tcPr>
            <w:tcW w:w="918"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BE3EF5" w:rsidRPr="006A4BF4" w14:paraId="71D6E3ED" w14:textId="77777777" w:rsidTr="006A4BF4">
              <w:trPr>
                <w:tblCellSpacing w:w="15" w:type="dxa"/>
              </w:trPr>
              <w:tc>
                <w:tcPr>
                  <w:tcW w:w="0" w:type="auto"/>
                  <w:vAlign w:val="center"/>
                  <w:hideMark/>
                </w:tcPr>
                <w:p w14:paraId="71CD738D" w14:textId="77777777" w:rsidR="00BE3EF5" w:rsidRPr="006A4BF4" w:rsidRDefault="00BE3EF5" w:rsidP="00BE3EF5">
                  <w:pPr>
                    <w:pStyle w:val="af1"/>
                    <w:ind w:left="57"/>
                  </w:pPr>
                  <w:r w:rsidRPr="006A4BF4">
                    <w:t>Admin Keyboard</w:t>
                  </w:r>
                </w:p>
              </w:tc>
            </w:tr>
          </w:tbl>
          <w:p w14:paraId="5BF2F71A"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4B326B53" w14:textId="77777777" w:rsidTr="006A4BF4">
              <w:trPr>
                <w:tblCellSpacing w:w="15" w:type="dxa"/>
              </w:trPr>
              <w:tc>
                <w:tcPr>
                  <w:tcW w:w="0" w:type="auto"/>
                  <w:vAlign w:val="center"/>
                  <w:hideMark/>
                </w:tcPr>
                <w:p w14:paraId="12FE91F7" w14:textId="77777777" w:rsidR="00BE3EF5" w:rsidRPr="006A4BF4" w:rsidRDefault="00BE3EF5" w:rsidP="00BE3EF5">
                  <w:pPr>
                    <w:pStyle w:val="af1"/>
                    <w:ind w:left="57"/>
                  </w:pPr>
                </w:p>
              </w:tc>
            </w:tr>
          </w:tbl>
          <w:p w14:paraId="156507D7" w14:textId="77777777" w:rsidR="00BE3EF5" w:rsidRPr="0048274E" w:rsidRDefault="00BE3EF5" w:rsidP="00BE3EF5">
            <w:pPr>
              <w:pStyle w:val="af1"/>
              <w:bidi w:val="0"/>
              <w:ind w:left="57"/>
              <w:jc w:val="left"/>
              <w:rPr>
                <w:sz w:val="22"/>
                <w:szCs w:val="22"/>
                <w:rtl/>
              </w:rPr>
            </w:pPr>
          </w:p>
        </w:tc>
        <w:tc>
          <w:tcPr>
            <w:tcW w:w="80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BE3EF5" w:rsidRPr="006A4BF4" w14:paraId="2028E06B" w14:textId="77777777" w:rsidTr="006A4BF4">
              <w:trPr>
                <w:tblCellSpacing w:w="15" w:type="dxa"/>
              </w:trPr>
              <w:tc>
                <w:tcPr>
                  <w:tcW w:w="0" w:type="auto"/>
                  <w:vAlign w:val="center"/>
                  <w:hideMark/>
                </w:tcPr>
                <w:p w14:paraId="35267A26" w14:textId="77777777" w:rsidR="00BE3EF5" w:rsidRPr="006A4BF4" w:rsidRDefault="00BE3EF5" w:rsidP="00BE3EF5">
                  <w:pPr>
                    <w:pStyle w:val="af1"/>
                    <w:ind w:left="57"/>
                  </w:pPr>
                  <w:r w:rsidRPr="006A4BF4">
                    <w:t>device</w:t>
                  </w:r>
                </w:p>
              </w:tc>
            </w:tr>
          </w:tbl>
          <w:p w14:paraId="5B362FD4"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49290F53" w14:textId="77777777" w:rsidTr="006A4BF4">
              <w:trPr>
                <w:tblCellSpacing w:w="15" w:type="dxa"/>
              </w:trPr>
              <w:tc>
                <w:tcPr>
                  <w:tcW w:w="0" w:type="auto"/>
                  <w:vAlign w:val="center"/>
                  <w:hideMark/>
                </w:tcPr>
                <w:p w14:paraId="48D5B261" w14:textId="77777777" w:rsidR="00BE3EF5" w:rsidRPr="006A4BF4" w:rsidRDefault="00BE3EF5" w:rsidP="00BE3EF5">
                  <w:pPr>
                    <w:pStyle w:val="af1"/>
                    <w:ind w:left="57"/>
                  </w:pPr>
                </w:p>
              </w:tc>
            </w:tr>
          </w:tbl>
          <w:p w14:paraId="5FEA6F3D" w14:textId="77777777" w:rsidR="00BE3EF5" w:rsidRPr="0048274E" w:rsidRDefault="00BE3EF5" w:rsidP="00BE3EF5">
            <w:pPr>
              <w:pStyle w:val="af1"/>
              <w:bidi w:val="0"/>
              <w:ind w:left="57"/>
              <w:jc w:val="left"/>
              <w:rPr>
                <w:sz w:val="22"/>
                <w:szCs w:val="22"/>
              </w:rPr>
            </w:pPr>
          </w:p>
        </w:tc>
        <w:tc>
          <w:tcPr>
            <w:tcW w:w="1777"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BE3EF5" w:rsidRPr="006A4BF4" w14:paraId="0A694BA3" w14:textId="77777777" w:rsidTr="006A4BF4">
              <w:trPr>
                <w:tblCellSpacing w:w="15" w:type="dxa"/>
              </w:trPr>
              <w:tc>
                <w:tcPr>
                  <w:tcW w:w="0" w:type="auto"/>
                  <w:vAlign w:val="center"/>
                  <w:hideMark/>
                </w:tcPr>
                <w:p w14:paraId="23979CDB" w14:textId="77777777" w:rsidR="00BE3EF5" w:rsidRPr="006A4BF4" w:rsidRDefault="00BE3EF5" w:rsidP="00BE3EF5">
                  <w:pPr>
                    <w:pStyle w:val="af1"/>
                    <w:ind w:left="57" w:firstLine="720"/>
                  </w:pPr>
                  <w:r w:rsidRPr="006A4BF4">
                    <w:rPr>
                      <w:rtl/>
                    </w:rPr>
                    <w:t>הזנת נתונים ידנית בבסיס הנתונים</w:t>
                  </w:r>
                </w:p>
              </w:tc>
            </w:tr>
          </w:tbl>
          <w:p w14:paraId="04876A09" w14:textId="77777777" w:rsidR="00BE3EF5" w:rsidRPr="006A4BF4" w:rsidRDefault="00BE3EF5" w:rsidP="00BE3EF5">
            <w:pPr>
              <w:pStyle w:val="af1"/>
              <w:ind w:left="57"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21C870C3" w14:textId="77777777" w:rsidTr="006A4BF4">
              <w:trPr>
                <w:tblCellSpacing w:w="15" w:type="dxa"/>
              </w:trPr>
              <w:tc>
                <w:tcPr>
                  <w:tcW w:w="0" w:type="auto"/>
                  <w:vAlign w:val="center"/>
                  <w:hideMark/>
                </w:tcPr>
                <w:p w14:paraId="59FB8920" w14:textId="77777777" w:rsidR="00BE3EF5" w:rsidRPr="006A4BF4" w:rsidRDefault="00BE3EF5" w:rsidP="00BE3EF5">
                  <w:pPr>
                    <w:pStyle w:val="af1"/>
                    <w:ind w:left="57" w:firstLine="720"/>
                  </w:pPr>
                </w:p>
              </w:tc>
            </w:tr>
          </w:tbl>
          <w:p w14:paraId="3FBA507A" w14:textId="77777777" w:rsidR="00BE3EF5" w:rsidRPr="006A4BF4" w:rsidRDefault="00BE3EF5" w:rsidP="00BE3EF5">
            <w:pPr>
              <w:pStyle w:val="af1"/>
              <w:ind w:left="57" w:firstLine="720"/>
              <w:jc w:val="left"/>
              <w:rPr>
                <w:sz w:val="22"/>
                <w:szCs w:val="22"/>
                <w:rtl/>
              </w:rPr>
            </w:pPr>
          </w:p>
        </w:tc>
        <w:tc>
          <w:tcPr>
            <w:tcW w:w="585" w:type="pct"/>
          </w:tcPr>
          <w:p w14:paraId="69AE1F93" w14:textId="77777777" w:rsidR="00BE3EF5" w:rsidRPr="0048274E" w:rsidRDefault="00BE3EF5" w:rsidP="00BE3EF5">
            <w:pPr>
              <w:pStyle w:val="af1"/>
              <w:ind w:left="57"/>
              <w:jc w:val="left"/>
              <w:rPr>
                <w:sz w:val="22"/>
                <w:szCs w:val="22"/>
                <w:rtl/>
              </w:rPr>
            </w:pPr>
          </w:p>
        </w:tc>
      </w:tr>
      <w:tr w:rsidR="00BE3EF5" w:rsidRPr="00FB6EC1" w14:paraId="35056CEA" w14:textId="77777777" w:rsidTr="00EA2B7C">
        <w:trPr>
          <w:trHeight w:val="387"/>
        </w:trPr>
        <w:tc>
          <w:tcPr>
            <w:tcW w:w="92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1"/>
            </w:tblGrid>
            <w:tr w:rsidR="00BE3EF5" w:rsidRPr="006A4BF4" w14:paraId="328D59D5" w14:textId="77777777" w:rsidTr="006A4BF4">
              <w:trPr>
                <w:tblCellSpacing w:w="15" w:type="dxa"/>
              </w:trPr>
              <w:tc>
                <w:tcPr>
                  <w:tcW w:w="0" w:type="auto"/>
                  <w:vAlign w:val="center"/>
                  <w:hideMark/>
                </w:tcPr>
                <w:p w14:paraId="432D0E60" w14:textId="3C2695F9" w:rsidR="00BE3EF5" w:rsidRPr="006A4BF4" w:rsidRDefault="00240AB7" w:rsidP="00BE3EF5">
                  <w:pPr>
                    <w:pStyle w:val="af1"/>
                    <w:ind w:left="57"/>
                  </w:pPr>
                  <w:r w:rsidRPr="00240AB7">
                    <w:lastRenderedPageBreak/>
                    <w:t>Admin Mouse</w:t>
                  </w:r>
                </w:p>
              </w:tc>
            </w:tr>
          </w:tbl>
          <w:p w14:paraId="73BC1BDD"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35B59470" w14:textId="77777777" w:rsidTr="006A4BF4">
              <w:trPr>
                <w:tblCellSpacing w:w="15" w:type="dxa"/>
              </w:trPr>
              <w:tc>
                <w:tcPr>
                  <w:tcW w:w="0" w:type="auto"/>
                  <w:vAlign w:val="center"/>
                  <w:hideMark/>
                </w:tcPr>
                <w:p w14:paraId="1285E52C" w14:textId="77777777" w:rsidR="00BE3EF5" w:rsidRPr="006A4BF4" w:rsidRDefault="00BE3EF5" w:rsidP="00BE3EF5">
                  <w:pPr>
                    <w:pStyle w:val="af1"/>
                    <w:ind w:left="57"/>
                  </w:pPr>
                </w:p>
              </w:tc>
            </w:tr>
          </w:tbl>
          <w:p w14:paraId="50029F2E" w14:textId="77777777" w:rsidR="00BE3EF5" w:rsidRPr="0048274E" w:rsidRDefault="00BE3EF5" w:rsidP="00BE3EF5">
            <w:pPr>
              <w:pStyle w:val="af1"/>
              <w:ind w:left="57"/>
              <w:jc w:val="left"/>
              <w:rPr>
                <w:sz w:val="22"/>
                <w:szCs w:val="22"/>
              </w:rPr>
            </w:pPr>
          </w:p>
        </w:tc>
        <w:tc>
          <w:tcPr>
            <w:tcW w:w="918"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tblGrid>
            <w:tr w:rsidR="00BE3EF5" w:rsidRPr="006A4BF4" w14:paraId="264CC314" w14:textId="77777777" w:rsidTr="006A4BF4">
              <w:trPr>
                <w:tblCellSpacing w:w="15" w:type="dxa"/>
              </w:trPr>
              <w:tc>
                <w:tcPr>
                  <w:tcW w:w="0" w:type="auto"/>
                  <w:vAlign w:val="center"/>
                  <w:hideMark/>
                </w:tcPr>
                <w:p w14:paraId="09052AEF" w14:textId="3BDE6B9B" w:rsidR="00BE3EF5" w:rsidRPr="006A4BF4" w:rsidRDefault="00240AB7" w:rsidP="00BE3EF5">
                  <w:pPr>
                    <w:pStyle w:val="af1"/>
                    <w:ind w:left="57"/>
                  </w:pPr>
                  <w:r w:rsidRPr="00240AB7">
                    <w:t>Admin Mouse</w:t>
                  </w:r>
                </w:p>
              </w:tc>
            </w:tr>
          </w:tbl>
          <w:p w14:paraId="69E4AF34"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103ECA63" w14:textId="77777777" w:rsidTr="006A4BF4">
              <w:trPr>
                <w:tblCellSpacing w:w="15" w:type="dxa"/>
              </w:trPr>
              <w:tc>
                <w:tcPr>
                  <w:tcW w:w="0" w:type="auto"/>
                  <w:vAlign w:val="center"/>
                  <w:hideMark/>
                </w:tcPr>
                <w:p w14:paraId="05224F09" w14:textId="77777777" w:rsidR="00BE3EF5" w:rsidRPr="006A4BF4" w:rsidRDefault="00BE3EF5" w:rsidP="00BE3EF5">
                  <w:pPr>
                    <w:pStyle w:val="af1"/>
                    <w:ind w:left="57"/>
                  </w:pPr>
                </w:p>
              </w:tc>
            </w:tr>
          </w:tbl>
          <w:p w14:paraId="0FA18C1E" w14:textId="77777777" w:rsidR="00BE3EF5" w:rsidRPr="0048274E" w:rsidRDefault="00BE3EF5" w:rsidP="00BE3EF5">
            <w:pPr>
              <w:pStyle w:val="af1"/>
              <w:bidi w:val="0"/>
              <w:ind w:left="57"/>
              <w:jc w:val="left"/>
              <w:rPr>
                <w:sz w:val="22"/>
                <w:szCs w:val="22"/>
                <w:rtl/>
              </w:rPr>
            </w:pPr>
          </w:p>
        </w:tc>
        <w:tc>
          <w:tcPr>
            <w:tcW w:w="800"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BE3EF5" w:rsidRPr="006A4BF4" w14:paraId="7167CF8D" w14:textId="77777777" w:rsidTr="006A4BF4">
              <w:trPr>
                <w:tblCellSpacing w:w="15" w:type="dxa"/>
              </w:trPr>
              <w:tc>
                <w:tcPr>
                  <w:tcW w:w="0" w:type="auto"/>
                  <w:vAlign w:val="center"/>
                  <w:hideMark/>
                </w:tcPr>
                <w:p w14:paraId="01388C37" w14:textId="77777777" w:rsidR="00BE3EF5" w:rsidRPr="006A4BF4" w:rsidRDefault="00BE3EF5" w:rsidP="00BE3EF5">
                  <w:pPr>
                    <w:pStyle w:val="af1"/>
                    <w:ind w:left="57"/>
                  </w:pPr>
                  <w:r w:rsidRPr="006A4BF4">
                    <w:t>device</w:t>
                  </w:r>
                </w:p>
              </w:tc>
            </w:tr>
          </w:tbl>
          <w:p w14:paraId="36924F8F" w14:textId="77777777" w:rsidR="00BE3EF5" w:rsidRPr="006A4BF4" w:rsidRDefault="00BE3EF5" w:rsidP="00BE3EF5">
            <w:pPr>
              <w:pStyle w:val="af1"/>
              <w:ind w:left="57"/>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573A18A5" w14:textId="77777777" w:rsidTr="006A4BF4">
              <w:trPr>
                <w:tblCellSpacing w:w="15" w:type="dxa"/>
              </w:trPr>
              <w:tc>
                <w:tcPr>
                  <w:tcW w:w="0" w:type="auto"/>
                  <w:vAlign w:val="center"/>
                  <w:hideMark/>
                </w:tcPr>
                <w:p w14:paraId="2602DF37" w14:textId="77777777" w:rsidR="00BE3EF5" w:rsidRPr="006A4BF4" w:rsidRDefault="00BE3EF5" w:rsidP="00BE3EF5">
                  <w:pPr>
                    <w:pStyle w:val="af1"/>
                    <w:ind w:left="57"/>
                  </w:pPr>
                </w:p>
              </w:tc>
            </w:tr>
          </w:tbl>
          <w:p w14:paraId="43891DA9" w14:textId="77777777" w:rsidR="00BE3EF5" w:rsidRPr="0048274E" w:rsidRDefault="00BE3EF5" w:rsidP="00BE3EF5">
            <w:pPr>
              <w:pStyle w:val="af1"/>
              <w:bidi w:val="0"/>
              <w:ind w:left="57"/>
              <w:jc w:val="left"/>
              <w:rPr>
                <w:sz w:val="22"/>
                <w:szCs w:val="22"/>
                <w:rtl/>
              </w:rPr>
            </w:pPr>
          </w:p>
        </w:tc>
        <w:tc>
          <w:tcPr>
            <w:tcW w:w="1777" w:type="pct"/>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BE3EF5" w:rsidRPr="006A4BF4" w14:paraId="0EBC8A10" w14:textId="77777777" w:rsidTr="006A4BF4">
              <w:trPr>
                <w:tblCellSpacing w:w="15" w:type="dxa"/>
              </w:trPr>
              <w:tc>
                <w:tcPr>
                  <w:tcW w:w="0" w:type="auto"/>
                  <w:vAlign w:val="center"/>
                  <w:hideMark/>
                </w:tcPr>
                <w:p w14:paraId="618A3913" w14:textId="143129B9" w:rsidR="00BE3EF5" w:rsidRPr="006A4BF4" w:rsidRDefault="00240AB7" w:rsidP="00BE3EF5">
                  <w:pPr>
                    <w:pStyle w:val="af1"/>
                    <w:ind w:left="57" w:firstLine="720"/>
                  </w:pPr>
                  <w:r w:rsidRPr="00240AB7">
                    <w:rPr>
                      <w:rtl/>
                    </w:rPr>
                    <w:t xml:space="preserve">שליטה בממשק ניהול </w:t>
                  </w:r>
                  <w:r w:rsidRPr="00240AB7">
                    <w:t>DB</w:t>
                  </w:r>
                </w:p>
              </w:tc>
            </w:tr>
          </w:tbl>
          <w:p w14:paraId="72093A76" w14:textId="77777777" w:rsidR="00BE3EF5" w:rsidRPr="006A4BF4" w:rsidRDefault="00BE3EF5" w:rsidP="00BE3EF5">
            <w:pPr>
              <w:pStyle w:val="af1"/>
              <w:ind w:left="57"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3EF5" w:rsidRPr="006A4BF4" w14:paraId="21092F41" w14:textId="77777777" w:rsidTr="006A4BF4">
              <w:trPr>
                <w:tblCellSpacing w:w="15" w:type="dxa"/>
              </w:trPr>
              <w:tc>
                <w:tcPr>
                  <w:tcW w:w="0" w:type="auto"/>
                  <w:vAlign w:val="center"/>
                  <w:hideMark/>
                </w:tcPr>
                <w:p w14:paraId="6714B8FA" w14:textId="77777777" w:rsidR="00BE3EF5" w:rsidRPr="006A4BF4" w:rsidRDefault="00BE3EF5" w:rsidP="00BE3EF5">
                  <w:pPr>
                    <w:pStyle w:val="af1"/>
                    <w:ind w:left="57" w:firstLine="720"/>
                  </w:pPr>
                </w:p>
              </w:tc>
            </w:tr>
          </w:tbl>
          <w:p w14:paraId="7E43B029" w14:textId="77777777" w:rsidR="00BE3EF5" w:rsidRPr="006A4BF4" w:rsidRDefault="00BE3EF5" w:rsidP="00BE3EF5">
            <w:pPr>
              <w:pStyle w:val="af1"/>
              <w:ind w:left="57" w:firstLine="720"/>
              <w:jc w:val="left"/>
              <w:rPr>
                <w:sz w:val="22"/>
                <w:szCs w:val="22"/>
                <w:rtl/>
              </w:rPr>
            </w:pPr>
          </w:p>
        </w:tc>
        <w:tc>
          <w:tcPr>
            <w:tcW w:w="585" w:type="pct"/>
          </w:tcPr>
          <w:p w14:paraId="05CA17F3" w14:textId="77777777" w:rsidR="00BE3EF5" w:rsidRPr="0048274E" w:rsidRDefault="00BE3EF5" w:rsidP="00BE3EF5">
            <w:pPr>
              <w:pStyle w:val="af1"/>
              <w:ind w:left="57"/>
              <w:jc w:val="left"/>
              <w:rPr>
                <w:sz w:val="22"/>
                <w:szCs w:val="22"/>
                <w:rtl/>
              </w:rPr>
            </w:pPr>
          </w:p>
        </w:tc>
      </w:tr>
    </w:tbl>
    <w:p w14:paraId="43EAB525" w14:textId="799033F7" w:rsidR="006A4BF4" w:rsidRDefault="00491AA6" w:rsidP="007D04B3">
      <w:pPr>
        <w:pStyle w:val="2"/>
        <w:rPr>
          <w:rtl/>
        </w:rPr>
      </w:pPr>
      <w:r>
        <w:rPr>
          <w:rFonts w:hint="cs"/>
          <w:rtl/>
        </w:rPr>
        <w:t xml:space="preserve">שיוך רכיבי הפיתוח </w:t>
      </w:r>
    </w:p>
    <w:p w14:paraId="5D9B8558" w14:textId="43292E52" w:rsidR="007D04B3" w:rsidRPr="007D04B3" w:rsidRDefault="007D04B3" w:rsidP="007D04B3">
      <w:r w:rsidRPr="007D04B3">
        <w:rPr>
          <w:noProof/>
          <w:rtl/>
        </w:rPr>
        <w:drawing>
          <wp:inline distT="0" distB="0" distL="0" distR="0" wp14:anchorId="1DE2DA4E" wp14:editId="22DDA600">
            <wp:extent cx="5268060" cy="3505689"/>
            <wp:effectExtent l="0" t="0" r="8890" b="0"/>
            <wp:docPr id="189497459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4595" name=""/>
                    <pic:cNvPicPr/>
                  </pic:nvPicPr>
                  <pic:blipFill>
                    <a:blip r:embed="rId9"/>
                    <a:stretch>
                      <a:fillRect/>
                    </a:stretch>
                  </pic:blipFill>
                  <pic:spPr>
                    <a:xfrm>
                      <a:off x="0" y="0"/>
                      <a:ext cx="5268060" cy="3505689"/>
                    </a:xfrm>
                    <a:prstGeom prst="rect">
                      <a:avLst/>
                    </a:prstGeom>
                  </pic:spPr>
                </pic:pic>
              </a:graphicData>
            </a:graphic>
          </wp:inline>
        </w:drawing>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4FAAE0FA" w14:textId="77777777" w:rsidTr="006A4BF4">
        <w:trPr>
          <w:tblCellSpacing w:w="15" w:type="dxa"/>
        </w:trPr>
        <w:tc>
          <w:tcPr>
            <w:tcW w:w="0" w:type="auto"/>
            <w:vAlign w:val="center"/>
            <w:hideMark/>
          </w:tcPr>
          <w:p w14:paraId="1E3418DF" w14:textId="29744196" w:rsidR="006A4BF4" w:rsidRPr="006A4BF4" w:rsidRDefault="006A4BF4" w:rsidP="006A4BF4">
            <w:pPr>
              <w:bidi w:val="0"/>
              <w:spacing w:before="0" w:after="0" w:line="240" w:lineRule="auto"/>
              <w:ind w:left="0"/>
              <w:jc w:val="left"/>
              <w:rPr>
                <w:rFonts w:eastAsia="Times New Roman" w:cs="Times New Roman"/>
                <w:sz w:val="24"/>
                <w:szCs w:val="24"/>
              </w:rPr>
            </w:pPr>
          </w:p>
        </w:tc>
      </w:tr>
    </w:tbl>
    <w:p w14:paraId="6985B8F9" w14:textId="67048C28" w:rsidR="006A4BF4" w:rsidRPr="006A4BF4" w:rsidRDefault="006A4BF4" w:rsidP="006A4BF4">
      <w:pPr>
        <w:bidi w:val="0"/>
        <w:spacing w:before="0" w:after="0" w:line="240" w:lineRule="auto"/>
        <w:ind w:left="0"/>
        <w:jc w:val="left"/>
        <w:rPr>
          <w:rFonts w:eastAsia="Times New Roman" w:cs="Times New Roman"/>
          <w:vanish/>
          <w:sz w:val="24"/>
          <w:szCs w:val="24"/>
          <w:lang w:bidi="ar-SA"/>
        </w:rPr>
      </w:pPr>
      <w:r>
        <w:rPr>
          <w:rFonts w:eastAsia="Times New Roman" w:cs="Times New Roman"/>
          <w:vanish/>
          <w:sz w:val="24"/>
          <w:szCs w:val="24"/>
          <w:lang w:bidi="ar-SA"/>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4BF4" w:rsidRPr="006A4BF4" w14:paraId="4ED7F06E" w14:textId="77777777" w:rsidTr="006A4BF4">
        <w:trPr>
          <w:tblCellSpacing w:w="15" w:type="dxa"/>
        </w:trPr>
        <w:tc>
          <w:tcPr>
            <w:tcW w:w="0" w:type="auto"/>
            <w:vAlign w:val="center"/>
            <w:hideMark/>
          </w:tcPr>
          <w:p w14:paraId="4A1626B6" w14:textId="77777777" w:rsidR="006A4BF4" w:rsidRPr="006A4BF4" w:rsidRDefault="006A4BF4" w:rsidP="006A4BF4">
            <w:pPr>
              <w:bidi w:val="0"/>
              <w:spacing w:before="0" w:after="0" w:line="240" w:lineRule="auto"/>
              <w:ind w:left="0"/>
              <w:jc w:val="left"/>
              <w:rPr>
                <w:rFonts w:eastAsia="Times New Roman" w:cs="Times New Roman"/>
                <w:sz w:val="24"/>
                <w:szCs w:val="24"/>
                <w:lang w:bidi="ar-SA"/>
              </w:rPr>
            </w:pPr>
          </w:p>
        </w:tc>
      </w:tr>
    </w:tbl>
    <w:p w14:paraId="2C302A38" w14:textId="0EBB564E" w:rsidR="00491AA6" w:rsidRDefault="00491AA6" w:rsidP="00491AA6">
      <w:pPr>
        <w:pStyle w:val="2"/>
      </w:pPr>
      <w:r>
        <w:t>)</w:t>
      </w:r>
      <w:r>
        <w:rPr>
          <w:rFonts w:hint="cs"/>
          <w:rtl/>
        </w:rPr>
        <w:t xml:space="preserve"> לפריטים </w:t>
      </w:r>
      <w:r>
        <w:t>(Artifacts)</w:t>
      </w:r>
    </w:p>
    <w:p w14:paraId="4ED07EAF" w14:textId="77777777" w:rsidR="00C47BF9" w:rsidRDefault="00C47BF9" w:rsidP="00C47BF9">
      <w:pPr>
        <w:rPr>
          <w:i/>
          <w:iCs/>
          <w:color w:val="3333FF"/>
          <w:rtl/>
        </w:rPr>
      </w:pPr>
      <w:r w:rsidRPr="00C47BF9">
        <w:rPr>
          <w:rFonts w:hint="cs"/>
          <w:i/>
          <w:iCs/>
          <w:color w:val="3333FF"/>
          <w:rtl/>
        </w:rPr>
        <w:t xml:space="preserve">יש </w:t>
      </w:r>
      <w:r w:rsidR="00DB089B">
        <w:rPr>
          <w:rFonts w:hint="cs"/>
          <w:i/>
          <w:iCs/>
          <w:color w:val="3333FF"/>
          <w:rtl/>
        </w:rPr>
        <w:t>לשים כאן תרשים שמראה את שיוך בין פריטים (רכיבים גדולים) לרכיבי הפיתוח (רכיבים יותר קטנים).  פריטים יופיעו בתרשים הפריסה למעלה.  יש לחבר את רכיבי הפיתוח לפריטים על ידי חצים מקווקווים עם ה-</w:t>
      </w:r>
      <w:r w:rsidR="00DB089B">
        <w:rPr>
          <w:i/>
          <w:iCs/>
          <w:color w:val="3333FF"/>
        </w:rPr>
        <w:t>stereotype</w:t>
      </w:r>
      <w:r w:rsidR="00DB089B">
        <w:rPr>
          <w:rFonts w:hint="cs"/>
          <w:i/>
          <w:iCs/>
          <w:color w:val="3333FF"/>
          <w:rtl/>
        </w:rPr>
        <w:t xml:space="preserve"> של </w:t>
      </w:r>
      <w:r w:rsidR="00DB089B">
        <w:rPr>
          <w:i/>
          <w:iCs/>
          <w:color w:val="3333FF"/>
        </w:rPr>
        <w:t>&lt;&lt;manifest&gt;&gt;</w:t>
      </w:r>
      <w:r w:rsidR="00DB089B">
        <w:rPr>
          <w:rFonts w:hint="cs"/>
          <w:i/>
          <w:iCs/>
          <w:color w:val="3333FF"/>
          <w:rtl/>
        </w:rPr>
        <w:t>.  המשמעות הינה שרכיבי הפיתוח הינם החלקים שביחד מהווים הפריט.</w:t>
      </w:r>
    </w:p>
    <w:p w14:paraId="2F98DF55" w14:textId="77777777" w:rsidR="00DB089B" w:rsidRDefault="00DB089B" w:rsidP="00DB089B">
      <w:pPr>
        <w:jc w:val="center"/>
        <w:rPr>
          <w:i/>
          <w:iCs/>
          <w:color w:val="3333FF"/>
          <w:rtl/>
        </w:rPr>
      </w:pPr>
      <w:r>
        <w:rPr>
          <w:rFonts w:hint="cs"/>
          <w:i/>
          <w:iCs/>
          <w:noProof/>
          <w:color w:val="3333FF"/>
          <w:rtl/>
        </w:rPr>
        <mc:AlternateContent>
          <mc:Choice Requires="wps">
            <w:drawing>
              <wp:inline distT="0" distB="0" distL="0" distR="0" wp14:anchorId="7E1DF6A8" wp14:editId="5E8C981F">
                <wp:extent cx="1276350" cy="895350"/>
                <wp:effectExtent l="0" t="0" r="19050" b="19050"/>
                <wp:docPr id="2" name="Rounded Rectangle 4"/>
                <wp:cNvGraphicFramePr/>
                <a:graphic xmlns:a="http://schemas.openxmlformats.org/drawingml/2006/main">
                  <a:graphicData uri="http://schemas.microsoft.com/office/word/2010/wordprocessingShape">
                    <wps:wsp>
                      <wps:cNvSpPr/>
                      <wps:spPr>
                        <a:xfrm>
                          <a:off x="0" y="0"/>
                          <a:ext cx="1276350" cy="895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CD5AC4" w14:textId="77777777" w:rsidR="00DB089B" w:rsidRPr="000F11E4" w:rsidRDefault="00DB089B" w:rsidP="00DB089B">
                            <w:pPr>
                              <w:ind w:left="0"/>
                              <w:jc w:val="center"/>
                              <w:rPr>
                                <w:color w:val="F79646" w:themeColor="accent6"/>
                                <w:rtl/>
                              </w:rPr>
                            </w:pPr>
                            <w:r>
                              <w:rPr>
                                <w:rFonts w:hint="cs"/>
                                <w:color w:val="F79646" w:themeColor="accent6"/>
                                <w:rtl/>
                              </w:rPr>
                              <w:t>תרשים שיוך רכיבי פיתוח לפריטים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E1DF6A8" id="Rounded Rectangle 4" o:spid="_x0000_s1026" style="width:100.5pt;height:7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" fillcolor="white [3201]" strokecolor="#f79646 [3209]" strokeweight="2pt">
                <v:textbox>
                  <w:txbxContent>
                    <w:p w14:paraId="44CD5AC4" w14:textId="77777777" w:rsidR="00DB089B" w:rsidRPr="000F11E4" w:rsidRDefault="00DB089B" w:rsidP="00DB089B">
                      <w:pPr>
                        <w:ind w:left="0"/>
                        <w:jc w:val="center"/>
                        <w:rPr>
                          <w:color w:val="F79646" w:themeColor="accent6"/>
                          <w:rtl/>
                        </w:rPr>
                      </w:pPr>
                      <w:r>
                        <w:rPr>
                          <w:rFonts w:hint="cs"/>
                          <w:color w:val="F79646" w:themeColor="accent6"/>
                          <w:rtl/>
                        </w:rPr>
                        <w:t>תרשים שיוך רכיבי פיתוח לפריטים</w:t>
                      </w:r>
                    </w:p>
                  </w:txbxContent>
                </v:textbox>
                <w10:anchorlock/>
              </v:roundrect>
            </w:pict>
          </mc:Fallback>
        </mc:AlternateContent>
      </w:r>
    </w:p>
    <w:p w14:paraId="16BC9EF7" w14:textId="77777777" w:rsidR="00DB089B" w:rsidRDefault="00DB089B" w:rsidP="00DB089B">
      <w:pPr>
        <w:pStyle w:val="1"/>
        <w:rPr>
          <w:rtl/>
        </w:rPr>
      </w:pPr>
      <w:r>
        <w:rPr>
          <w:rFonts w:hint="cs"/>
          <w:rtl/>
        </w:rPr>
        <w:lastRenderedPageBreak/>
        <w:t>ארכיטקטורה לוגית</w:t>
      </w:r>
    </w:p>
    <w:p w14:paraId="5D2B3076" w14:textId="77777777" w:rsidR="00DB089B" w:rsidRDefault="00DB089B" w:rsidP="00DB089B">
      <w:pPr>
        <w:pStyle w:val="2"/>
        <w:rPr>
          <w:rtl/>
        </w:rPr>
      </w:pPr>
      <w:r>
        <w:rPr>
          <w:rFonts w:hint="cs"/>
          <w:rtl/>
        </w:rPr>
        <w:t xml:space="preserve">תרשים רכיבים </w:t>
      </w:r>
      <w:r>
        <w:t>(Component Diagram)</w:t>
      </w:r>
    </w:p>
    <w:p w14:paraId="075F9E56" w14:textId="0CF50E5A" w:rsidR="006375E6" w:rsidRPr="006375E6" w:rsidRDefault="006375E6" w:rsidP="006375E6">
      <w:pPr>
        <w:rPr>
          <w:rtl/>
        </w:rPr>
      </w:pPr>
      <w:r w:rsidRPr="006375E6">
        <w:rPr>
          <w:noProof/>
          <w:rtl/>
        </w:rPr>
        <w:drawing>
          <wp:inline distT="0" distB="0" distL="0" distR="0" wp14:anchorId="30343DB5" wp14:editId="506D63C6">
            <wp:extent cx="4544059" cy="3896269"/>
            <wp:effectExtent l="0" t="0" r="9525" b="9525"/>
            <wp:docPr id="812612087" name="صورة 1" descr="صورة تحتوي على نص, رسم بياني, خط, خطة&#10;&#10;قد يكون المحتوى الذي تم إنشاؤه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2087" name="صورة 1" descr="صورة تحتوي على نص, رسم بياني, خط, خطة&#10;&#10;قد يكون المحتوى الذي تم إنشاؤه بواسطة الذكاء الاصطناعي غير صحيح."/>
                    <pic:cNvPicPr/>
                  </pic:nvPicPr>
                  <pic:blipFill>
                    <a:blip r:embed="rId10"/>
                    <a:stretch>
                      <a:fillRect/>
                    </a:stretch>
                  </pic:blipFill>
                  <pic:spPr>
                    <a:xfrm>
                      <a:off x="0" y="0"/>
                      <a:ext cx="4544059" cy="3896269"/>
                    </a:xfrm>
                    <a:prstGeom prst="rect">
                      <a:avLst/>
                    </a:prstGeom>
                  </pic:spPr>
                </pic:pic>
              </a:graphicData>
            </a:graphic>
          </wp:inline>
        </w:drawing>
      </w:r>
    </w:p>
    <w:p w14:paraId="3521B9BF" w14:textId="77777777" w:rsidR="006A599C" w:rsidRPr="00DB089B" w:rsidRDefault="006A599C" w:rsidP="006A599C">
      <w:pPr>
        <w:pStyle w:val="2"/>
        <w:rPr>
          <w:rtl/>
        </w:rPr>
      </w:pPr>
      <w:r>
        <w:rPr>
          <w:rFonts w:hint="cs"/>
          <w:rtl/>
        </w:rPr>
        <w:t>פירוט רכיבים וממשקים</w:t>
      </w:r>
    </w:p>
    <w:tbl>
      <w:tblPr>
        <w:bidiVisu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1506"/>
        <w:gridCol w:w="2322"/>
        <w:gridCol w:w="1194"/>
        <w:gridCol w:w="1735"/>
      </w:tblGrid>
      <w:tr w:rsidR="006A599C" w:rsidRPr="00BB639C" w14:paraId="3EB986FE" w14:textId="77777777" w:rsidTr="00253F6F">
        <w:trPr>
          <w:trHeight w:hRule="exact" w:val="557"/>
        </w:trPr>
        <w:tc>
          <w:tcPr>
            <w:tcW w:w="944" w:type="pct"/>
            <w:vMerge w:val="restart"/>
            <w:shd w:val="clear" w:color="auto" w:fill="FFFF00"/>
          </w:tcPr>
          <w:p w14:paraId="69DFAFCC" w14:textId="77777777" w:rsidR="00836FC0" w:rsidRPr="00CD1F63" w:rsidRDefault="006A599C" w:rsidP="00836FC0">
            <w:pPr>
              <w:ind w:left="0"/>
              <w:rPr>
                <w:b/>
                <w:bCs/>
                <w:color w:val="000000"/>
                <w:sz w:val="20"/>
                <w:szCs w:val="20"/>
              </w:rPr>
            </w:pPr>
            <w:r>
              <w:rPr>
                <w:rFonts w:hint="cs"/>
                <w:b/>
                <w:bCs/>
                <w:color w:val="000000"/>
                <w:sz w:val="20"/>
                <w:szCs w:val="20"/>
                <w:rtl/>
              </w:rPr>
              <w:t>שם</w:t>
            </w:r>
          </w:p>
        </w:tc>
        <w:tc>
          <w:tcPr>
            <w:tcW w:w="923" w:type="pct"/>
            <w:vMerge w:val="restart"/>
            <w:shd w:val="clear" w:color="auto" w:fill="FFFF00"/>
          </w:tcPr>
          <w:p w14:paraId="45681607" w14:textId="77777777" w:rsidR="006A599C" w:rsidRPr="00CD1F63" w:rsidRDefault="006A599C" w:rsidP="00834F94">
            <w:pPr>
              <w:ind w:left="0"/>
              <w:rPr>
                <w:b/>
                <w:bCs/>
                <w:color w:val="000000"/>
                <w:sz w:val="20"/>
                <w:szCs w:val="20"/>
                <w:rtl/>
              </w:rPr>
            </w:pPr>
            <w:r>
              <w:rPr>
                <w:rFonts w:hint="cs"/>
                <w:b/>
                <w:bCs/>
                <w:color w:val="000000"/>
                <w:sz w:val="20"/>
                <w:szCs w:val="20"/>
                <w:rtl/>
              </w:rPr>
              <w:t>תפקיד</w:t>
            </w:r>
          </w:p>
        </w:tc>
        <w:tc>
          <w:tcPr>
            <w:tcW w:w="3132" w:type="pct"/>
            <w:gridSpan w:val="3"/>
            <w:shd w:val="clear" w:color="auto" w:fill="FFFF00"/>
          </w:tcPr>
          <w:p w14:paraId="4521DA1E" w14:textId="77777777" w:rsidR="006A599C" w:rsidRDefault="006A599C" w:rsidP="00836FC0">
            <w:pPr>
              <w:ind w:left="0"/>
              <w:jc w:val="center"/>
              <w:rPr>
                <w:b/>
                <w:bCs/>
                <w:color w:val="000000"/>
                <w:sz w:val="20"/>
                <w:szCs w:val="20"/>
                <w:rtl/>
              </w:rPr>
            </w:pPr>
            <w:r>
              <w:rPr>
                <w:rFonts w:hint="cs"/>
                <w:b/>
                <w:bCs/>
                <w:color w:val="000000"/>
                <w:sz w:val="20"/>
                <w:szCs w:val="20"/>
                <w:rtl/>
              </w:rPr>
              <w:t>ממשקים</w:t>
            </w:r>
          </w:p>
        </w:tc>
      </w:tr>
      <w:tr w:rsidR="00ED7D6B" w:rsidRPr="00BB639C" w14:paraId="361AED2F" w14:textId="77777777" w:rsidTr="00253F6F">
        <w:trPr>
          <w:trHeight w:val="58"/>
        </w:trPr>
        <w:tc>
          <w:tcPr>
            <w:tcW w:w="944" w:type="pct"/>
            <w:vMerge/>
          </w:tcPr>
          <w:p w14:paraId="6E7C8CCC" w14:textId="77777777" w:rsidR="006A599C" w:rsidRPr="00CD1F63" w:rsidRDefault="006A599C" w:rsidP="00834F94">
            <w:pPr>
              <w:ind w:left="0"/>
              <w:rPr>
                <w:rFonts w:ascii="Arial" w:hAnsi="Arial"/>
                <w:b/>
                <w:bCs/>
                <w:color w:val="000000"/>
                <w:sz w:val="20"/>
                <w:szCs w:val="20"/>
                <w:rtl/>
              </w:rPr>
            </w:pPr>
          </w:p>
        </w:tc>
        <w:tc>
          <w:tcPr>
            <w:tcW w:w="923" w:type="pct"/>
            <w:vMerge/>
          </w:tcPr>
          <w:p w14:paraId="3B3255BC" w14:textId="77777777" w:rsidR="006A599C" w:rsidRPr="00CD1F63" w:rsidRDefault="006A599C" w:rsidP="006A599C">
            <w:pPr>
              <w:spacing w:before="0" w:after="0" w:line="240" w:lineRule="auto"/>
              <w:ind w:left="360"/>
              <w:jc w:val="left"/>
              <w:rPr>
                <w:color w:val="000000"/>
                <w:sz w:val="20"/>
                <w:szCs w:val="20"/>
              </w:rPr>
            </w:pPr>
          </w:p>
        </w:tc>
        <w:tc>
          <w:tcPr>
            <w:tcW w:w="1426" w:type="pct"/>
          </w:tcPr>
          <w:p w14:paraId="150FEF3B" w14:textId="77777777" w:rsidR="006A599C" w:rsidRDefault="006A599C" w:rsidP="006A599C">
            <w:pPr>
              <w:spacing w:before="0" w:after="0" w:line="240" w:lineRule="auto"/>
              <w:ind w:left="360"/>
              <w:jc w:val="left"/>
              <w:rPr>
                <w:color w:val="000000"/>
                <w:sz w:val="20"/>
                <w:szCs w:val="20"/>
                <w:rtl/>
              </w:rPr>
            </w:pPr>
            <w:r>
              <w:rPr>
                <w:rFonts w:hint="cs"/>
                <w:color w:val="000000"/>
                <w:sz w:val="20"/>
                <w:szCs w:val="20"/>
                <w:rtl/>
              </w:rPr>
              <w:t>שם</w:t>
            </w:r>
          </w:p>
        </w:tc>
        <w:tc>
          <w:tcPr>
            <w:tcW w:w="730" w:type="pct"/>
          </w:tcPr>
          <w:p w14:paraId="1F596D6C" w14:textId="77777777" w:rsidR="006A599C" w:rsidRDefault="006A599C" w:rsidP="006A599C">
            <w:pPr>
              <w:spacing w:before="0" w:after="0" w:line="240" w:lineRule="auto"/>
              <w:ind w:left="360"/>
              <w:jc w:val="left"/>
              <w:rPr>
                <w:color w:val="000000"/>
                <w:sz w:val="20"/>
                <w:szCs w:val="20"/>
                <w:rtl/>
              </w:rPr>
            </w:pPr>
            <w:r>
              <w:rPr>
                <w:rFonts w:hint="cs"/>
                <w:color w:val="000000"/>
                <w:sz w:val="20"/>
                <w:szCs w:val="20"/>
                <w:rtl/>
              </w:rPr>
              <w:t>סוג</w:t>
            </w:r>
          </w:p>
        </w:tc>
        <w:tc>
          <w:tcPr>
            <w:tcW w:w="976" w:type="pct"/>
          </w:tcPr>
          <w:p w14:paraId="44C78A8C" w14:textId="77777777" w:rsidR="006A599C" w:rsidRDefault="006A599C" w:rsidP="006A599C">
            <w:pPr>
              <w:spacing w:before="0" w:after="0" w:line="240" w:lineRule="auto"/>
              <w:ind w:left="360"/>
              <w:jc w:val="left"/>
              <w:rPr>
                <w:color w:val="000000"/>
                <w:sz w:val="20"/>
                <w:szCs w:val="20"/>
                <w:rtl/>
              </w:rPr>
            </w:pPr>
            <w:r>
              <w:rPr>
                <w:rFonts w:hint="cs"/>
                <w:color w:val="000000"/>
                <w:sz w:val="20"/>
                <w:szCs w:val="20"/>
                <w:rtl/>
              </w:rPr>
              <w:t>שירות</w:t>
            </w:r>
          </w:p>
        </w:tc>
      </w:tr>
      <w:tr w:rsidR="00ED7D6B" w:rsidRPr="00BB639C" w14:paraId="1C9A3C1D" w14:textId="77777777" w:rsidTr="00253F6F">
        <w:trPr>
          <w:trHeight w:val="1516"/>
        </w:trPr>
        <w:tc>
          <w:tcPr>
            <w:tcW w:w="944" w:type="pct"/>
            <w:vAlign w:val="center"/>
          </w:tcPr>
          <w:tbl>
            <w:tblPr>
              <w:tblW w:w="1366" w:type="dxa"/>
              <w:tblCellSpacing w:w="15" w:type="dxa"/>
              <w:tblCellMar>
                <w:top w:w="15" w:type="dxa"/>
                <w:left w:w="15" w:type="dxa"/>
                <w:bottom w:w="15" w:type="dxa"/>
                <w:right w:w="15" w:type="dxa"/>
              </w:tblCellMar>
              <w:tblLook w:val="04A0" w:firstRow="1" w:lastRow="0" w:firstColumn="1" w:lastColumn="0" w:noHBand="0" w:noVBand="1"/>
            </w:tblPr>
            <w:tblGrid>
              <w:gridCol w:w="1366"/>
            </w:tblGrid>
            <w:tr w:rsidR="006375E6" w:rsidRPr="006375E6" w14:paraId="17A2F945" w14:textId="77777777" w:rsidTr="00253F6F">
              <w:trPr>
                <w:trHeight w:val="1284"/>
                <w:tblCellSpacing w:w="15" w:type="dxa"/>
              </w:trPr>
              <w:tc>
                <w:tcPr>
                  <w:tcW w:w="0" w:type="auto"/>
                  <w:vAlign w:val="center"/>
                  <w:hideMark/>
                </w:tcPr>
                <w:p w14:paraId="589CEFA9" w14:textId="77777777" w:rsidR="006375E6" w:rsidRPr="006375E6" w:rsidRDefault="006375E6" w:rsidP="006375E6">
                  <w:pPr>
                    <w:ind w:left="0"/>
                    <w:jc w:val="left"/>
                    <w:rPr>
                      <w:i/>
                      <w:iCs/>
                      <w:color w:val="000000" w:themeColor="text1"/>
                    </w:rPr>
                  </w:pPr>
                  <w:r w:rsidRPr="006375E6">
                    <w:rPr>
                      <w:i/>
                      <w:iCs/>
                      <w:color w:val="000000" w:themeColor="text1"/>
                    </w:rPr>
                    <w:t>Booking Handler</w:t>
                  </w:r>
                </w:p>
              </w:tc>
            </w:tr>
          </w:tbl>
          <w:p w14:paraId="62417B7F" w14:textId="77777777" w:rsidR="006375E6" w:rsidRPr="006375E6" w:rsidRDefault="006375E6" w:rsidP="006375E6">
            <w:pPr>
              <w:ind w:left="0"/>
              <w:jc w:val="left"/>
              <w:rPr>
                <w:i/>
                <w:iCs/>
                <w:vanish/>
                <w:color w:val="3333FF"/>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6375E6" w:rsidRPr="006375E6" w14:paraId="7345F9E9" w14:textId="77777777" w:rsidTr="00253F6F">
              <w:trPr>
                <w:tblCellSpacing w:w="15" w:type="dxa"/>
              </w:trPr>
              <w:tc>
                <w:tcPr>
                  <w:tcW w:w="0" w:type="auto"/>
                  <w:vAlign w:val="center"/>
                  <w:hideMark/>
                </w:tcPr>
                <w:p w14:paraId="052B9028" w14:textId="77777777" w:rsidR="006375E6" w:rsidRPr="006375E6" w:rsidRDefault="006375E6" w:rsidP="006375E6">
                  <w:pPr>
                    <w:ind w:left="0"/>
                    <w:jc w:val="left"/>
                    <w:rPr>
                      <w:i/>
                      <w:iCs/>
                      <w:color w:val="3333FF"/>
                    </w:rPr>
                  </w:pPr>
                </w:p>
              </w:tc>
            </w:tr>
          </w:tbl>
          <w:p w14:paraId="4209F320" w14:textId="43EC3AEA" w:rsidR="006A599C" w:rsidRPr="00CD1F63" w:rsidRDefault="006A599C" w:rsidP="00836FC0">
            <w:pPr>
              <w:ind w:left="0"/>
              <w:jc w:val="left"/>
              <w:rPr>
                <w:rFonts w:ascii="Arial" w:hAnsi="Arial"/>
                <w:b/>
                <w:bCs/>
                <w:color w:val="000000"/>
                <w:sz w:val="20"/>
                <w:szCs w:val="20"/>
                <w:rtl/>
              </w:rPr>
            </w:pPr>
          </w:p>
        </w:tc>
        <w:tc>
          <w:tcPr>
            <w:tcW w:w="923" w:type="pct"/>
            <w:vAlign w:val="center"/>
          </w:tcPr>
          <w:tbl>
            <w:tblPr>
              <w:tblW w:w="1331" w:type="dxa"/>
              <w:tblCellSpacing w:w="15" w:type="dxa"/>
              <w:tblCellMar>
                <w:top w:w="15" w:type="dxa"/>
                <w:left w:w="15" w:type="dxa"/>
                <w:bottom w:w="15" w:type="dxa"/>
                <w:right w:w="15" w:type="dxa"/>
              </w:tblCellMar>
              <w:tblLook w:val="04A0" w:firstRow="1" w:lastRow="0" w:firstColumn="1" w:lastColumn="0" w:noHBand="0" w:noVBand="1"/>
            </w:tblPr>
            <w:tblGrid>
              <w:gridCol w:w="1331"/>
            </w:tblGrid>
            <w:tr w:rsidR="006375E6" w:rsidRPr="006375E6" w14:paraId="0EC4CD95" w14:textId="77777777" w:rsidTr="00253F6F">
              <w:trPr>
                <w:trHeight w:val="1950"/>
                <w:tblCellSpacing w:w="15" w:type="dxa"/>
              </w:trPr>
              <w:tc>
                <w:tcPr>
                  <w:tcW w:w="0" w:type="auto"/>
                  <w:vAlign w:val="center"/>
                  <w:hideMark/>
                </w:tcPr>
                <w:p w14:paraId="44E48B67" w14:textId="752DF48C" w:rsidR="006375E6" w:rsidRPr="006375E6" w:rsidRDefault="00253F6F" w:rsidP="00253F6F">
                  <w:pPr>
                    <w:spacing w:before="0" w:after="0" w:line="240" w:lineRule="auto"/>
                    <w:ind w:left="0"/>
                    <w:jc w:val="left"/>
                    <w:rPr>
                      <w:i/>
                      <w:iCs/>
                      <w:color w:val="3333FF"/>
                    </w:rPr>
                  </w:pPr>
                  <w:r w:rsidRPr="0079049E">
                    <w:rPr>
                      <w:i/>
                      <w:iCs/>
                      <w:color w:val="000000" w:themeColor="text1"/>
                      <w:rtl/>
                    </w:rPr>
                    <w:t>ניהול תהליך הזמנת כרטיסים, בחירת מושבים, ושמירתם במערכת</w:t>
                  </w:r>
                </w:p>
              </w:tc>
            </w:tr>
          </w:tbl>
          <w:p w14:paraId="2F0F7478" w14:textId="77777777" w:rsidR="006375E6" w:rsidRPr="006375E6" w:rsidRDefault="006375E6" w:rsidP="006375E6">
            <w:pPr>
              <w:spacing w:before="0" w:after="0" w:line="240" w:lineRule="auto"/>
              <w:ind w:left="0"/>
              <w:jc w:val="left"/>
              <w:rPr>
                <w:i/>
                <w:iCs/>
                <w:vanish/>
                <w:color w:val="3333FF"/>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6375E6" w:rsidRPr="006375E6" w14:paraId="6D08F348" w14:textId="77777777" w:rsidTr="00253F6F">
              <w:trPr>
                <w:tblCellSpacing w:w="15" w:type="dxa"/>
              </w:trPr>
              <w:tc>
                <w:tcPr>
                  <w:tcW w:w="0" w:type="auto"/>
                  <w:vAlign w:val="center"/>
                  <w:hideMark/>
                </w:tcPr>
                <w:p w14:paraId="7EF3E0ED" w14:textId="77777777" w:rsidR="006375E6" w:rsidRPr="006375E6" w:rsidRDefault="006375E6" w:rsidP="006375E6">
                  <w:pPr>
                    <w:spacing w:before="0" w:after="0" w:line="240" w:lineRule="auto"/>
                    <w:ind w:left="0"/>
                    <w:jc w:val="left"/>
                    <w:rPr>
                      <w:i/>
                      <w:iCs/>
                      <w:color w:val="3333FF"/>
                    </w:rPr>
                  </w:pPr>
                </w:p>
              </w:tc>
            </w:tr>
          </w:tbl>
          <w:p w14:paraId="12C0DE4E" w14:textId="38C3A6D8" w:rsidR="006A599C" w:rsidRPr="00CD1F63" w:rsidRDefault="006A599C" w:rsidP="00836FC0">
            <w:pPr>
              <w:spacing w:before="0" w:after="0" w:line="240" w:lineRule="auto"/>
              <w:ind w:left="0"/>
              <w:jc w:val="left"/>
              <w:rPr>
                <w:color w:val="000000"/>
                <w:sz w:val="20"/>
                <w:szCs w:val="20"/>
                <w:rtl/>
              </w:rPr>
            </w:pPr>
          </w:p>
        </w:tc>
        <w:tc>
          <w:tcPr>
            <w:tcW w:w="1426" w:type="pct"/>
            <w:vAlign w:val="center"/>
          </w:tcPr>
          <w:p w14:paraId="0C1D1B59" w14:textId="1EED5204" w:rsidR="006A599C" w:rsidRPr="00CD1F63" w:rsidRDefault="006375E6" w:rsidP="006375E6">
            <w:pPr>
              <w:bidi w:val="0"/>
              <w:spacing w:before="0" w:after="0" w:line="240" w:lineRule="auto"/>
              <w:ind w:left="0"/>
              <w:jc w:val="left"/>
              <w:rPr>
                <w:color w:val="000000"/>
                <w:sz w:val="20"/>
                <w:szCs w:val="20"/>
              </w:rPr>
            </w:pPr>
            <w:r w:rsidRPr="0079049E">
              <w:rPr>
                <w:i/>
                <w:iCs/>
                <w:color w:val="000000" w:themeColor="text1"/>
              </w:rPr>
              <w:t>IBookingService</w:t>
            </w:r>
          </w:p>
        </w:tc>
        <w:tc>
          <w:tcPr>
            <w:tcW w:w="730" w:type="pct"/>
            <w:vAlign w:val="center"/>
          </w:tcPr>
          <w:p w14:paraId="53AEE3F9" w14:textId="2D868F45" w:rsidR="006A599C" w:rsidRPr="00CD1F63" w:rsidRDefault="006375E6" w:rsidP="006375E6">
            <w:pPr>
              <w:spacing w:before="0" w:after="0" w:line="240" w:lineRule="auto"/>
              <w:ind w:left="0"/>
              <w:jc w:val="left"/>
              <w:rPr>
                <w:color w:val="000000"/>
                <w:sz w:val="20"/>
                <w:szCs w:val="20"/>
                <w:rtl/>
              </w:rPr>
            </w:pPr>
            <w:r w:rsidRPr="0079049E">
              <w:rPr>
                <w:color w:val="000000" w:themeColor="text1"/>
                <w:sz w:val="20"/>
                <w:szCs w:val="20"/>
                <w:rtl/>
              </w:rPr>
              <w:t>מסופק</w:t>
            </w:r>
          </w:p>
        </w:tc>
        <w:tc>
          <w:tcPr>
            <w:tcW w:w="976" w:type="pct"/>
            <w:vAlign w:val="center"/>
          </w:tcPr>
          <w:tbl>
            <w:tblPr>
              <w:tblW w:w="1188" w:type="dxa"/>
              <w:tblCellSpacing w:w="15" w:type="dxa"/>
              <w:tblCellMar>
                <w:top w:w="15" w:type="dxa"/>
                <w:left w:w="15" w:type="dxa"/>
                <w:bottom w:w="15" w:type="dxa"/>
                <w:right w:w="15" w:type="dxa"/>
              </w:tblCellMar>
              <w:tblLook w:val="04A0" w:firstRow="1" w:lastRow="0" w:firstColumn="1" w:lastColumn="0" w:noHBand="0" w:noVBand="1"/>
            </w:tblPr>
            <w:tblGrid>
              <w:gridCol w:w="1188"/>
            </w:tblGrid>
            <w:tr w:rsidR="006375E6" w:rsidRPr="006375E6" w14:paraId="40F5032C" w14:textId="77777777" w:rsidTr="00253F6F">
              <w:trPr>
                <w:trHeight w:val="835"/>
                <w:tblCellSpacing w:w="15" w:type="dxa"/>
              </w:trPr>
              <w:tc>
                <w:tcPr>
                  <w:tcW w:w="0" w:type="auto"/>
                  <w:vAlign w:val="center"/>
                  <w:hideMark/>
                </w:tcPr>
                <w:p w14:paraId="35EF8603" w14:textId="77777777" w:rsidR="006375E6" w:rsidRPr="006375E6" w:rsidRDefault="006375E6" w:rsidP="006375E6">
                  <w:pPr>
                    <w:spacing w:before="0" w:after="0" w:line="240" w:lineRule="auto"/>
                    <w:ind w:left="0"/>
                    <w:jc w:val="left"/>
                    <w:rPr>
                      <w:i/>
                      <w:iCs/>
                      <w:color w:val="000000" w:themeColor="text1"/>
                    </w:rPr>
                  </w:pPr>
                  <w:r w:rsidRPr="006375E6">
                    <w:rPr>
                      <w:i/>
                      <w:iCs/>
                      <w:color w:val="000000" w:themeColor="text1"/>
                      <w:rtl/>
                    </w:rPr>
                    <w:t>מאפשר להזמין כרטיסים</w:t>
                  </w:r>
                </w:p>
              </w:tc>
            </w:tr>
          </w:tbl>
          <w:p w14:paraId="12877FE9" w14:textId="77777777" w:rsidR="006375E6" w:rsidRPr="006375E6" w:rsidRDefault="006375E6" w:rsidP="006375E6">
            <w:pPr>
              <w:spacing w:before="0" w:after="0" w:line="240" w:lineRule="auto"/>
              <w:ind w:left="0"/>
              <w:jc w:val="left"/>
              <w:rPr>
                <w:i/>
                <w:iCs/>
                <w:vanish/>
                <w:color w:val="3333FF"/>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6375E6" w:rsidRPr="006375E6" w14:paraId="63F4888D" w14:textId="77777777" w:rsidTr="00253F6F">
              <w:trPr>
                <w:tblCellSpacing w:w="15" w:type="dxa"/>
              </w:trPr>
              <w:tc>
                <w:tcPr>
                  <w:tcW w:w="0" w:type="auto"/>
                  <w:vAlign w:val="center"/>
                  <w:hideMark/>
                </w:tcPr>
                <w:p w14:paraId="7342C7B6" w14:textId="77777777" w:rsidR="006375E6" w:rsidRPr="006375E6" w:rsidRDefault="006375E6" w:rsidP="006375E6">
                  <w:pPr>
                    <w:spacing w:before="0" w:after="0" w:line="240" w:lineRule="auto"/>
                    <w:ind w:left="0"/>
                    <w:jc w:val="left"/>
                    <w:rPr>
                      <w:i/>
                      <w:iCs/>
                      <w:color w:val="3333FF"/>
                    </w:rPr>
                  </w:pPr>
                </w:p>
              </w:tc>
            </w:tr>
          </w:tbl>
          <w:p w14:paraId="776C9B99" w14:textId="151DDE8D" w:rsidR="006A599C" w:rsidRPr="00CD1F63" w:rsidRDefault="006A599C" w:rsidP="00836FC0">
            <w:pPr>
              <w:spacing w:before="0" w:after="0" w:line="240" w:lineRule="auto"/>
              <w:ind w:left="0"/>
              <w:jc w:val="left"/>
              <w:rPr>
                <w:color w:val="000000"/>
                <w:sz w:val="20"/>
                <w:szCs w:val="20"/>
                <w:rtl/>
              </w:rPr>
            </w:pPr>
          </w:p>
        </w:tc>
      </w:tr>
      <w:tr w:rsidR="00253F6F" w:rsidRPr="00BB639C" w14:paraId="45C50C4C" w14:textId="77777777" w:rsidTr="00253F6F">
        <w:trPr>
          <w:trHeight w:val="1021"/>
        </w:trPr>
        <w:tc>
          <w:tcPr>
            <w:tcW w:w="944" w:type="pct"/>
          </w:tcPr>
          <w:p w14:paraId="6400DE01" w14:textId="08834363" w:rsidR="006375E6" w:rsidRPr="00CD1F63" w:rsidRDefault="006375E6" w:rsidP="00253F6F">
            <w:pPr>
              <w:ind w:left="0"/>
              <w:rPr>
                <w:b/>
                <w:bCs/>
                <w:color w:val="000000"/>
                <w:sz w:val="20"/>
                <w:szCs w:val="20"/>
              </w:rPr>
            </w:pPr>
          </w:p>
        </w:tc>
        <w:tc>
          <w:tcPr>
            <w:tcW w:w="923" w:type="pct"/>
          </w:tcPr>
          <w:p w14:paraId="1051B26B" w14:textId="58823B52" w:rsidR="006375E6" w:rsidRPr="00CD1F63" w:rsidRDefault="006375E6" w:rsidP="00253F6F">
            <w:pPr>
              <w:spacing w:before="0" w:after="0" w:line="240" w:lineRule="auto"/>
              <w:ind w:left="0"/>
              <w:jc w:val="left"/>
              <w:rPr>
                <w:color w:val="000000"/>
                <w:sz w:val="20"/>
                <w:szCs w:val="20"/>
                <w:rtl/>
              </w:rPr>
            </w:pPr>
            <w:r>
              <w:rPr>
                <w:rFonts w:hint="cs"/>
                <w:color w:val="000000"/>
                <w:sz w:val="20"/>
                <w:szCs w:val="20"/>
                <w:rtl/>
              </w:rPr>
              <w:t xml:space="preserve"> </w:t>
            </w:r>
            <w:r w:rsidR="00253F6F" w:rsidRPr="00253F6F">
              <w:rPr>
                <w:color w:val="000000"/>
                <w:sz w:val="20"/>
                <w:szCs w:val="20"/>
                <w:rtl/>
              </w:rPr>
              <w:t>ניהול תהליך הזמנת כרטיסים, בחירת מושבים, ושמירתם במערכת</w:t>
            </w:r>
          </w:p>
        </w:tc>
        <w:tc>
          <w:tcPr>
            <w:tcW w:w="1426" w:type="pct"/>
          </w:tcPr>
          <w:p w14:paraId="2936757C" w14:textId="7404B301" w:rsidR="006375E6" w:rsidRDefault="006375E6" w:rsidP="006375E6">
            <w:pPr>
              <w:spacing w:before="0" w:after="0" w:line="240" w:lineRule="auto"/>
              <w:jc w:val="left"/>
              <w:rPr>
                <w:color w:val="000000"/>
                <w:sz w:val="20"/>
                <w:szCs w:val="20"/>
                <w:rtl/>
              </w:rPr>
            </w:pPr>
            <w:r>
              <w:rPr>
                <w:rFonts w:hint="cs"/>
                <w:color w:val="000000"/>
                <w:sz w:val="20"/>
                <w:szCs w:val="20"/>
                <w:rtl/>
              </w:rPr>
              <w:t xml:space="preserve"> </w:t>
            </w:r>
            <w:r w:rsidRPr="006375E6">
              <w:rPr>
                <w:color w:val="000000"/>
                <w:sz w:val="20"/>
                <w:szCs w:val="20"/>
              </w:rPr>
              <w:t>IPaymentService</w:t>
            </w:r>
          </w:p>
        </w:tc>
        <w:tc>
          <w:tcPr>
            <w:tcW w:w="730" w:type="pct"/>
          </w:tcPr>
          <w:p w14:paraId="2945DBE2" w14:textId="793DF01C" w:rsidR="006375E6" w:rsidRDefault="006375E6" w:rsidP="006375E6">
            <w:pPr>
              <w:spacing w:before="0" w:after="0" w:line="240" w:lineRule="auto"/>
              <w:jc w:val="left"/>
              <w:rPr>
                <w:color w:val="000000"/>
                <w:sz w:val="20"/>
                <w:szCs w:val="20"/>
                <w:rtl/>
              </w:rPr>
            </w:pPr>
            <w:r w:rsidRPr="006375E6">
              <w:rPr>
                <w:color w:val="000000"/>
                <w:sz w:val="20"/>
                <w:szCs w:val="20"/>
                <w:rtl/>
              </w:rPr>
              <w:t>נדרש</w:t>
            </w:r>
          </w:p>
        </w:tc>
        <w:tc>
          <w:tcPr>
            <w:tcW w:w="976" w:type="pct"/>
          </w:tcPr>
          <w:tbl>
            <w:tblPr>
              <w:tblW w:w="1188" w:type="dxa"/>
              <w:tblCellSpacing w:w="15" w:type="dxa"/>
              <w:tblCellMar>
                <w:top w:w="15" w:type="dxa"/>
                <w:left w:w="15" w:type="dxa"/>
                <w:bottom w:w="15" w:type="dxa"/>
                <w:right w:w="15" w:type="dxa"/>
              </w:tblCellMar>
              <w:tblLook w:val="04A0" w:firstRow="1" w:lastRow="0" w:firstColumn="1" w:lastColumn="0" w:noHBand="0" w:noVBand="1"/>
            </w:tblPr>
            <w:tblGrid>
              <w:gridCol w:w="1188"/>
            </w:tblGrid>
            <w:tr w:rsidR="006375E6" w:rsidRPr="006375E6" w14:paraId="162AD937" w14:textId="77777777" w:rsidTr="00253F6F">
              <w:trPr>
                <w:trHeight w:val="758"/>
                <w:tblCellSpacing w:w="15" w:type="dxa"/>
              </w:trPr>
              <w:tc>
                <w:tcPr>
                  <w:tcW w:w="0" w:type="auto"/>
                  <w:vAlign w:val="center"/>
                  <w:hideMark/>
                </w:tcPr>
                <w:p w14:paraId="11E19557" w14:textId="77777777" w:rsidR="006375E6" w:rsidRPr="006375E6" w:rsidRDefault="006375E6" w:rsidP="006375E6">
                  <w:pPr>
                    <w:spacing w:before="0" w:after="0" w:line="240" w:lineRule="auto"/>
                    <w:jc w:val="left"/>
                    <w:rPr>
                      <w:color w:val="000000"/>
                      <w:sz w:val="20"/>
                      <w:szCs w:val="20"/>
                    </w:rPr>
                  </w:pPr>
                  <w:r w:rsidRPr="006375E6">
                    <w:rPr>
                      <w:color w:val="000000"/>
                      <w:sz w:val="20"/>
                      <w:szCs w:val="20"/>
                      <w:rtl/>
                    </w:rPr>
                    <w:t>ביצוע תשלום להזמנה</w:t>
                  </w:r>
                </w:p>
              </w:tc>
            </w:tr>
          </w:tbl>
          <w:p w14:paraId="04DBC5B6" w14:textId="77777777" w:rsidR="006375E6" w:rsidRPr="006375E6" w:rsidRDefault="006375E6" w:rsidP="006375E6">
            <w:pPr>
              <w:spacing w:before="0" w:after="0" w:line="240" w:lineRule="auto"/>
              <w:jc w:val="left"/>
              <w:rPr>
                <w:vanish/>
                <w:color w:val="000000"/>
                <w:sz w:val="20"/>
                <w:szCs w:val="20"/>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6375E6" w:rsidRPr="006375E6" w14:paraId="73729CD4" w14:textId="77777777" w:rsidTr="00253F6F">
              <w:trPr>
                <w:tblCellSpacing w:w="15" w:type="dxa"/>
              </w:trPr>
              <w:tc>
                <w:tcPr>
                  <w:tcW w:w="0" w:type="auto"/>
                  <w:vAlign w:val="center"/>
                  <w:hideMark/>
                </w:tcPr>
                <w:p w14:paraId="7E3C8977" w14:textId="77777777" w:rsidR="006375E6" w:rsidRPr="006375E6" w:rsidRDefault="006375E6" w:rsidP="006375E6">
                  <w:pPr>
                    <w:spacing w:before="0" w:after="0" w:line="240" w:lineRule="auto"/>
                    <w:jc w:val="left"/>
                    <w:rPr>
                      <w:color w:val="000000"/>
                      <w:sz w:val="20"/>
                      <w:szCs w:val="20"/>
                    </w:rPr>
                  </w:pPr>
                </w:p>
              </w:tc>
            </w:tr>
          </w:tbl>
          <w:p w14:paraId="78112BAA" w14:textId="77777777" w:rsidR="006375E6" w:rsidRDefault="006375E6" w:rsidP="006375E6">
            <w:pPr>
              <w:spacing w:before="0" w:after="0" w:line="240" w:lineRule="auto"/>
              <w:jc w:val="left"/>
              <w:rPr>
                <w:color w:val="000000"/>
                <w:sz w:val="20"/>
                <w:szCs w:val="20"/>
                <w:rtl/>
              </w:rPr>
            </w:pPr>
          </w:p>
        </w:tc>
      </w:tr>
      <w:tr w:rsidR="006375E6" w:rsidRPr="00BB639C" w14:paraId="45A172C1" w14:textId="77777777" w:rsidTr="00253F6F">
        <w:trPr>
          <w:trHeight w:val="1243"/>
        </w:trPr>
        <w:tc>
          <w:tcPr>
            <w:tcW w:w="944" w:type="pct"/>
          </w:tcPr>
          <w:p w14:paraId="623D22D8" w14:textId="3131B21A" w:rsidR="006375E6" w:rsidRPr="00CD1F63" w:rsidRDefault="006375E6" w:rsidP="00253F6F">
            <w:pPr>
              <w:ind w:left="0"/>
              <w:rPr>
                <w:b/>
                <w:bCs/>
                <w:color w:val="000000"/>
                <w:sz w:val="20"/>
                <w:szCs w:val="20"/>
              </w:rPr>
            </w:pPr>
          </w:p>
        </w:tc>
        <w:tc>
          <w:tcPr>
            <w:tcW w:w="923" w:type="pct"/>
          </w:tcPr>
          <w:p w14:paraId="5E6EA44A" w14:textId="3F0292B2" w:rsidR="006375E6" w:rsidRDefault="00253F6F" w:rsidP="00253F6F">
            <w:pPr>
              <w:spacing w:before="0" w:after="0" w:line="240" w:lineRule="auto"/>
              <w:ind w:left="0"/>
              <w:jc w:val="left"/>
              <w:rPr>
                <w:color w:val="000000"/>
                <w:sz w:val="20"/>
                <w:szCs w:val="20"/>
                <w:rtl/>
              </w:rPr>
            </w:pPr>
            <w:r w:rsidRPr="00253F6F">
              <w:rPr>
                <w:color w:val="000000"/>
                <w:sz w:val="20"/>
                <w:szCs w:val="20"/>
                <w:rtl/>
              </w:rPr>
              <w:t>ניהול תהליך הזמנת כרטיסים, בחירת מושבים, ושמירתם במערכת</w:t>
            </w:r>
          </w:p>
        </w:tc>
        <w:tc>
          <w:tcPr>
            <w:tcW w:w="1426" w:type="pct"/>
          </w:tcPr>
          <w:p w14:paraId="55A19355" w14:textId="7571BE89" w:rsidR="006375E6" w:rsidRDefault="006375E6" w:rsidP="006375E6">
            <w:pPr>
              <w:spacing w:before="0" w:after="0" w:line="240" w:lineRule="auto"/>
              <w:jc w:val="left"/>
              <w:rPr>
                <w:color w:val="000000"/>
                <w:sz w:val="20"/>
                <w:szCs w:val="20"/>
                <w:rtl/>
              </w:rPr>
            </w:pPr>
            <w:r w:rsidRPr="006375E6">
              <w:rPr>
                <w:color w:val="000000"/>
                <w:sz w:val="20"/>
                <w:szCs w:val="20"/>
              </w:rPr>
              <w:t>ISeatMapService</w:t>
            </w:r>
          </w:p>
        </w:tc>
        <w:tc>
          <w:tcPr>
            <w:tcW w:w="730" w:type="pct"/>
          </w:tcPr>
          <w:p w14:paraId="329E05A9" w14:textId="16D71628" w:rsidR="006375E6" w:rsidRPr="006375E6" w:rsidRDefault="006375E6" w:rsidP="006375E6">
            <w:pPr>
              <w:spacing w:before="0" w:after="0" w:line="240" w:lineRule="auto"/>
              <w:jc w:val="left"/>
              <w:rPr>
                <w:color w:val="000000"/>
                <w:sz w:val="20"/>
                <w:szCs w:val="20"/>
                <w:rtl/>
              </w:rPr>
            </w:pPr>
            <w:r w:rsidRPr="006375E6">
              <w:rPr>
                <w:color w:val="000000"/>
                <w:sz w:val="20"/>
                <w:szCs w:val="20"/>
                <w:rtl/>
              </w:rPr>
              <w:t>נדרש</w:t>
            </w:r>
          </w:p>
        </w:tc>
        <w:tc>
          <w:tcPr>
            <w:tcW w:w="976" w:type="pct"/>
          </w:tcPr>
          <w:tbl>
            <w:tblPr>
              <w:tblW w:w="1205" w:type="dxa"/>
              <w:tblCellSpacing w:w="15" w:type="dxa"/>
              <w:tblCellMar>
                <w:top w:w="15" w:type="dxa"/>
                <w:left w:w="15" w:type="dxa"/>
                <w:bottom w:w="15" w:type="dxa"/>
                <w:right w:w="15" w:type="dxa"/>
              </w:tblCellMar>
              <w:tblLook w:val="04A0" w:firstRow="1" w:lastRow="0" w:firstColumn="1" w:lastColumn="0" w:noHBand="0" w:noVBand="1"/>
            </w:tblPr>
            <w:tblGrid>
              <w:gridCol w:w="1205"/>
            </w:tblGrid>
            <w:tr w:rsidR="006375E6" w:rsidRPr="006375E6" w14:paraId="79B9F186" w14:textId="77777777" w:rsidTr="00253F6F">
              <w:trPr>
                <w:trHeight w:val="758"/>
                <w:tblCellSpacing w:w="15" w:type="dxa"/>
              </w:trPr>
              <w:tc>
                <w:tcPr>
                  <w:tcW w:w="0" w:type="auto"/>
                  <w:vAlign w:val="center"/>
                  <w:hideMark/>
                </w:tcPr>
                <w:p w14:paraId="39868C1C" w14:textId="77777777" w:rsidR="006375E6" w:rsidRPr="006375E6" w:rsidRDefault="006375E6" w:rsidP="006375E6">
                  <w:pPr>
                    <w:spacing w:before="0" w:after="0" w:line="240" w:lineRule="auto"/>
                    <w:jc w:val="left"/>
                    <w:rPr>
                      <w:color w:val="000000"/>
                      <w:sz w:val="20"/>
                      <w:szCs w:val="20"/>
                    </w:rPr>
                  </w:pPr>
                  <w:r w:rsidRPr="006375E6">
                    <w:rPr>
                      <w:color w:val="000000"/>
                      <w:sz w:val="20"/>
                      <w:szCs w:val="20"/>
                      <w:rtl/>
                    </w:rPr>
                    <w:t>קבלת זמינות מושבים</w:t>
                  </w:r>
                </w:p>
              </w:tc>
            </w:tr>
          </w:tbl>
          <w:p w14:paraId="6D739C56" w14:textId="77777777" w:rsidR="006375E6" w:rsidRPr="006375E6" w:rsidRDefault="006375E6" w:rsidP="006375E6">
            <w:pPr>
              <w:spacing w:before="0" w:after="0" w:line="240" w:lineRule="auto"/>
              <w:jc w:val="left"/>
              <w:rPr>
                <w:vanish/>
                <w:color w:val="000000"/>
                <w:sz w:val="20"/>
                <w:szCs w:val="20"/>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6375E6" w:rsidRPr="006375E6" w14:paraId="7568C55A" w14:textId="77777777" w:rsidTr="00253F6F">
              <w:trPr>
                <w:tblCellSpacing w:w="15" w:type="dxa"/>
              </w:trPr>
              <w:tc>
                <w:tcPr>
                  <w:tcW w:w="0" w:type="auto"/>
                  <w:vAlign w:val="center"/>
                  <w:hideMark/>
                </w:tcPr>
                <w:p w14:paraId="0741766C" w14:textId="77777777" w:rsidR="006375E6" w:rsidRPr="006375E6" w:rsidRDefault="006375E6" w:rsidP="006375E6">
                  <w:pPr>
                    <w:spacing w:before="0" w:after="0" w:line="240" w:lineRule="auto"/>
                    <w:jc w:val="left"/>
                    <w:rPr>
                      <w:color w:val="000000"/>
                      <w:sz w:val="20"/>
                      <w:szCs w:val="20"/>
                    </w:rPr>
                  </w:pPr>
                </w:p>
              </w:tc>
            </w:tr>
          </w:tbl>
          <w:p w14:paraId="734BFFCE" w14:textId="77777777" w:rsidR="006375E6" w:rsidRPr="006375E6" w:rsidRDefault="006375E6" w:rsidP="006375E6">
            <w:pPr>
              <w:spacing w:before="0" w:after="0" w:line="240" w:lineRule="auto"/>
              <w:jc w:val="left"/>
              <w:rPr>
                <w:color w:val="000000"/>
                <w:sz w:val="20"/>
                <w:szCs w:val="20"/>
                <w:rtl/>
              </w:rPr>
            </w:pPr>
          </w:p>
        </w:tc>
      </w:tr>
      <w:tr w:rsidR="00253F6F" w:rsidRPr="00BB639C" w14:paraId="34F6ED76" w14:textId="77777777" w:rsidTr="00253F6F">
        <w:trPr>
          <w:trHeight w:val="1243"/>
        </w:trPr>
        <w:tc>
          <w:tcPr>
            <w:tcW w:w="944" w:type="pct"/>
          </w:tcPr>
          <w:p w14:paraId="67EF1628"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253F6F" w:rsidRPr="00253F6F" w14:paraId="0E908D5C" w14:textId="77777777" w:rsidTr="00253F6F">
              <w:trPr>
                <w:tblCellSpacing w:w="15" w:type="dxa"/>
              </w:trPr>
              <w:tc>
                <w:tcPr>
                  <w:tcW w:w="0" w:type="auto"/>
                  <w:vAlign w:val="center"/>
                  <w:hideMark/>
                </w:tcPr>
                <w:p w14:paraId="1F22A13E" w14:textId="77777777" w:rsidR="00253F6F" w:rsidRPr="00253F6F" w:rsidRDefault="00253F6F" w:rsidP="00253F6F">
                  <w:pPr>
                    <w:spacing w:before="0" w:after="0" w:line="240" w:lineRule="auto"/>
                    <w:ind w:left="0"/>
                    <w:jc w:val="left"/>
                    <w:rPr>
                      <w:color w:val="000000"/>
                      <w:sz w:val="20"/>
                      <w:szCs w:val="20"/>
                    </w:rPr>
                  </w:pPr>
                  <w:r w:rsidRPr="00253F6F">
                    <w:rPr>
                      <w:color w:val="000000"/>
                      <w:sz w:val="20"/>
                      <w:szCs w:val="20"/>
                      <w:rtl/>
                    </w:rPr>
                    <w:t>ניהול תהליך הזמנת כרטיסים, בחירת מושבים, ושמירתם במערכת</w:t>
                  </w:r>
                </w:p>
              </w:tc>
            </w:tr>
          </w:tbl>
          <w:p w14:paraId="5A8BC0FC" w14:textId="77777777" w:rsidR="00253F6F" w:rsidRPr="00253F6F" w:rsidRDefault="00253F6F" w:rsidP="00253F6F">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08206448" w14:textId="77777777" w:rsidTr="00253F6F">
              <w:trPr>
                <w:tblCellSpacing w:w="15" w:type="dxa"/>
              </w:trPr>
              <w:tc>
                <w:tcPr>
                  <w:tcW w:w="0" w:type="auto"/>
                  <w:vAlign w:val="center"/>
                  <w:hideMark/>
                </w:tcPr>
                <w:p w14:paraId="3E777716" w14:textId="77777777" w:rsidR="00253F6F" w:rsidRPr="00253F6F" w:rsidRDefault="00253F6F" w:rsidP="00253F6F">
                  <w:pPr>
                    <w:spacing w:before="0" w:after="0" w:line="240" w:lineRule="auto"/>
                    <w:ind w:left="0"/>
                    <w:jc w:val="left"/>
                    <w:rPr>
                      <w:color w:val="000000"/>
                      <w:sz w:val="20"/>
                      <w:szCs w:val="20"/>
                    </w:rPr>
                  </w:pPr>
                </w:p>
              </w:tc>
            </w:tr>
          </w:tbl>
          <w:p w14:paraId="5A31E368" w14:textId="77777777" w:rsidR="00253F6F" w:rsidRPr="00253F6F" w:rsidRDefault="00253F6F" w:rsidP="00253F6F">
            <w:pPr>
              <w:spacing w:before="0" w:after="0" w:line="240" w:lineRule="auto"/>
              <w:ind w:left="0"/>
              <w:jc w:val="left"/>
              <w:rPr>
                <w:color w:val="000000"/>
                <w:sz w:val="20"/>
                <w:szCs w:val="20"/>
                <w:rtl/>
              </w:rPr>
            </w:pPr>
          </w:p>
        </w:tc>
        <w:tc>
          <w:tcPr>
            <w:tcW w:w="142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tblGrid>
            <w:tr w:rsidR="00253F6F" w:rsidRPr="00253F6F" w14:paraId="61602EB0" w14:textId="77777777" w:rsidTr="00253F6F">
              <w:trPr>
                <w:tblCellSpacing w:w="15" w:type="dxa"/>
              </w:trPr>
              <w:tc>
                <w:tcPr>
                  <w:tcW w:w="0" w:type="auto"/>
                  <w:vAlign w:val="center"/>
                  <w:hideMark/>
                </w:tcPr>
                <w:p w14:paraId="6975A5A2" w14:textId="77777777" w:rsidR="00253F6F" w:rsidRPr="00253F6F" w:rsidRDefault="00253F6F" w:rsidP="00253F6F">
                  <w:pPr>
                    <w:spacing w:before="0" w:after="0" w:line="240" w:lineRule="auto"/>
                    <w:jc w:val="left"/>
                    <w:rPr>
                      <w:color w:val="000000"/>
                      <w:sz w:val="20"/>
                      <w:szCs w:val="20"/>
                    </w:rPr>
                  </w:pPr>
                  <w:r w:rsidRPr="00253F6F">
                    <w:rPr>
                      <w:color w:val="000000"/>
                      <w:sz w:val="20"/>
                      <w:szCs w:val="20"/>
                    </w:rPr>
                    <w:t>IUserSession</w:t>
                  </w:r>
                </w:p>
              </w:tc>
            </w:tr>
          </w:tbl>
          <w:p w14:paraId="41EBF2EC" w14:textId="77777777" w:rsidR="00253F6F" w:rsidRPr="00253F6F" w:rsidRDefault="00253F6F" w:rsidP="00253F6F">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28201A88" w14:textId="77777777" w:rsidTr="00253F6F">
              <w:trPr>
                <w:tblCellSpacing w:w="15" w:type="dxa"/>
              </w:trPr>
              <w:tc>
                <w:tcPr>
                  <w:tcW w:w="0" w:type="auto"/>
                  <w:vAlign w:val="center"/>
                  <w:hideMark/>
                </w:tcPr>
                <w:p w14:paraId="13D33189" w14:textId="77777777" w:rsidR="00253F6F" w:rsidRPr="00253F6F" w:rsidRDefault="00253F6F" w:rsidP="00253F6F">
                  <w:pPr>
                    <w:spacing w:before="0" w:after="0" w:line="240" w:lineRule="auto"/>
                    <w:jc w:val="left"/>
                    <w:rPr>
                      <w:color w:val="000000"/>
                      <w:sz w:val="20"/>
                      <w:szCs w:val="20"/>
                    </w:rPr>
                  </w:pPr>
                </w:p>
              </w:tc>
            </w:tr>
          </w:tbl>
          <w:p w14:paraId="46EDF5AE" w14:textId="77777777" w:rsidR="00253F6F" w:rsidRPr="006375E6" w:rsidRDefault="00253F6F" w:rsidP="006375E6">
            <w:pPr>
              <w:spacing w:before="0" w:after="0" w:line="240" w:lineRule="auto"/>
              <w:jc w:val="left"/>
              <w:rPr>
                <w:color w:val="000000"/>
                <w:sz w:val="20"/>
                <w:szCs w:val="20"/>
              </w:rPr>
            </w:pPr>
          </w:p>
        </w:tc>
        <w:tc>
          <w:tcPr>
            <w:tcW w:w="730" w:type="pct"/>
          </w:tcPr>
          <w:p w14:paraId="4DA20CEE" w14:textId="029F353D" w:rsidR="00253F6F" w:rsidRDefault="00253F6F" w:rsidP="00253F6F">
            <w:pPr>
              <w:spacing w:before="0" w:after="0" w:line="240" w:lineRule="auto"/>
              <w:jc w:val="left"/>
              <w:rPr>
                <w:color w:val="000000"/>
                <w:sz w:val="20"/>
                <w:szCs w:val="20"/>
                <w:rtl/>
              </w:rPr>
            </w:pPr>
            <w:r w:rsidRPr="00253F6F">
              <w:rPr>
                <w:color w:val="000000"/>
                <w:sz w:val="20"/>
                <w:szCs w:val="20"/>
                <w:rtl/>
              </w:rPr>
              <w:t>נדרש</w:t>
            </w:r>
          </w:p>
          <w:p w14:paraId="31F6F971" w14:textId="77777777" w:rsidR="00253F6F" w:rsidRPr="00253F6F" w:rsidRDefault="00253F6F" w:rsidP="00253F6F">
            <w:pPr>
              <w:rPr>
                <w:sz w:val="20"/>
                <w:szCs w:val="20"/>
                <w:rtl/>
              </w:rPr>
            </w:pP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253F6F" w:rsidRPr="00253F6F" w14:paraId="7990A515" w14:textId="77777777" w:rsidTr="00253F6F">
              <w:trPr>
                <w:tblCellSpacing w:w="15" w:type="dxa"/>
              </w:trPr>
              <w:tc>
                <w:tcPr>
                  <w:tcW w:w="0" w:type="auto"/>
                  <w:vAlign w:val="center"/>
                  <w:hideMark/>
                </w:tcPr>
                <w:p w14:paraId="5AF4BA01" w14:textId="77777777" w:rsidR="00253F6F" w:rsidRPr="00253F6F" w:rsidRDefault="00253F6F" w:rsidP="00253F6F">
                  <w:pPr>
                    <w:spacing w:before="0" w:after="0" w:line="240" w:lineRule="auto"/>
                    <w:jc w:val="left"/>
                    <w:rPr>
                      <w:color w:val="000000"/>
                      <w:sz w:val="20"/>
                      <w:szCs w:val="20"/>
                    </w:rPr>
                  </w:pPr>
                  <w:r w:rsidRPr="00253F6F">
                    <w:rPr>
                      <w:color w:val="000000"/>
                      <w:sz w:val="20"/>
                      <w:szCs w:val="20"/>
                      <w:rtl/>
                    </w:rPr>
                    <w:t>אימות משתמש</w:t>
                  </w:r>
                </w:p>
              </w:tc>
            </w:tr>
          </w:tbl>
          <w:p w14:paraId="3D1A05F9" w14:textId="77777777" w:rsidR="00253F6F" w:rsidRPr="00253F6F" w:rsidRDefault="00253F6F" w:rsidP="00253F6F">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58396974" w14:textId="77777777" w:rsidTr="00253F6F">
              <w:trPr>
                <w:tblCellSpacing w:w="15" w:type="dxa"/>
              </w:trPr>
              <w:tc>
                <w:tcPr>
                  <w:tcW w:w="0" w:type="auto"/>
                  <w:vAlign w:val="center"/>
                  <w:hideMark/>
                </w:tcPr>
                <w:p w14:paraId="2A63F84D" w14:textId="77777777" w:rsidR="00253F6F" w:rsidRPr="00253F6F" w:rsidRDefault="00253F6F" w:rsidP="00253F6F">
                  <w:pPr>
                    <w:spacing w:before="0" w:after="0" w:line="240" w:lineRule="auto"/>
                    <w:jc w:val="left"/>
                    <w:rPr>
                      <w:color w:val="000000"/>
                      <w:sz w:val="20"/>
                      <w:szCs w:val="20"/>
                    </w:rPr>
                  </w:pPr>
                </w:p>
              </w:tc>
            </w:tr>
          </w:tbl>
          <w:p w14:paraId="6ACC26BC" w14:textId="77777777" w:rsidR="00253F6F" w:rsidRPr="006375E6" w:rsidRDefault="00253F6F" w:rsidP="006375E6">
            <w:pPr>
              <w:spacing w:before="0" w:after="0" w:line="240" w:lineRule="auto"/>
              <w:jc w:val="left"/>
              <w:rPr>
                <w:color w:val="000000"/>
                <w:sz w:val="20"/>
                <w:szCs w:val="20"/>
                <w:rtl/>
              </w:rPr>
            </w:pPr>
          </w:p>
        </w:tc>
      </w:tr>
      <w:tr w:rsidR="00253F6F" w:rsidRPr="00BB639C" w14:paraId="7B69FBB1" w14:textId="77777777" w:rsidTr="00253F6F">
        <w:trPr>
          <w:trHeight w:val="1243"/>
        </w:trPr>
        <w:tc>
          <w:tcPr>
            <w:tcW w:w="944" w:type="pct"/>
          </w:tcPr>
          <w:p w14:paraId="0A837987"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253F6F" w:rsidRPr="00253F6F" w14:paraId="1D70C9E4" w14:textId="77777777" w:rsidTr="00253F6F">
              <w:trPr>
                <w:tblCellSpacing w:w="15" w:type="dxa"/>
              </w:trPr>
              <w:tc>
                <w:tcPr>
                  <w:tcW w:w="0" w:type="auto"/>
                  <w:vAlign w:val="center"/>
                  <w:hideMark/>
                </w:tcPr>
                <w:p w14:paraId="0630E93F" w14:textId="77777777" w:rsidR="00253F6F" w:rsidRPr="00253F6F" w:rsidRDefault="00253F6F" w:rsidP="00253F6F">
                  <w:pPr>
                    <w:spacing w:before="0" w:after="0" w:line="240" w:lineRule="auto"/>
                    <w:ind w:left="0"/>
                    <w:jc w:val="left"/>
                    <w:rPr>
                      <w:color w:val="000000"/>
                      <w:sz w:val="20"/>
                      <w:szCs w:val="20"/>
                    </w:rPr>
                  </w:pPr>
                  <w:r w:rsidRPr="00253F6F">
                    <w:rPr>
                      <w:color w:val="000000"/>
                      <w:sz w:val="20"/>
                      <w:szCs w:val="20"/>
                      <w:rtl/>
                    </w:rPr>
                    <w:t>ניהול תהליך הזמנת כרטיסים, בחירת מושבים, ושמירתם במערכת</w:t>
                  </w:r>
                </w:p>
              </w:tc>
            </w:tr>
          </w:tbl>
          <w:p w14:paraId="0AFDE58E" w14:textId="77777777" w:rsidR="00253F6F" w:rsidRPr="00253F6F" w:rsidRDefault="00253F6F" w:rsidP="00253F6F">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716F03D5" w14:textId="77777777" w:rsidTr="00253F6F">
              <w:trPr>
                <w:tblCellSpacing w:w="15" w:type="dxa"/>
              </w:trPr>
              <w:tc>
                <w:tcPr>
                  <w:tcW w:w="0" w:type="auto"/>
                  <w:vAlign w:val="center"/>
                  <w:hideMark/>
                </w:tcPr>
                <w:p w14:paraId="495C3521" w14:textId="77777777" w:rsidR="00253F6F" w:rsidRPr="00253F6F" w:rsidRDefault="00253F6F" w:rsidP="00253F6F">
                  <w:pPr>
                    <w:spacing w:before="0" w:after="0" w:line="240" w:lineRule="auto"/>
                    <w:ind w:left="0"/>
                    <w:jc w:val="left"/>
                    <w:rPr>
                      <w:color w:val="000000"/>
                      <w:sz w:val="20"/>
                      <w:szCs w:val="20"/>
                    </w:rPr>
                  </w:pPr>
                </w:p>
              </w:tc>
            </w:tr>
          </w:tbl>
          <w:p w14:paraId="1369040E" w14:textId="77777777" w:rsidR="00253F6F" w:rsidRPr="00253F6F" w:rsidRDefault="00253F6F" w:rsidP="00253F6F">
            <w:pPr>
              <w:spacing w:before="0" w:after="0" w:line="240" w:lineRule="auto"/>
              <w:ind w:left="0"/>
              <w:jc w:val="left"/>
              <w:rPr>
                <w:color w:val="000000"/>
                <w:sz w:val="20"/>
                <w:szCs w:val="20"/>
                <w:rtl/>
              </w:rPr>
            </w:pPr>
          </w:p>
          <w:p w14:paraId="657D0B9A" w14:textId="77777777" w:rsidR="00253F6F" w:rsidRDefault="00253F6F" w:rsidP="00253F6F">
            <w:pPr>
              <w:rPr>
                <w:color w:val="000000"/>
                <w:sz w:val="20"/>
                <w:szCs w:val="20"/>
                <w:rtl/>
              </w:rPr>
            </w:pPr>
          </w:p>
          <w:p w14:paraId="70D9E64A" w14:textId="77777777" w:rsidR="00253F6F" w:rsidRPr="00253F6F" w:rsidRDefault="00253F6F" w:rsidP="00253F6F">
            <w:pPr>
              <w:rPr>
                <w:sz w:val="20"/>
                <w:szCs w:val="20"/>
                <w:rtl/>
              </w:rPr>
            </w:pPr>
          </w:p>
        </w:tc>
        <w:tc>
          <w:tcPr>
            <w:tcW w:w="1426" w:type="pct"/>
          </w:tcPr>
          <w:p w14:paraId="72649233" w14:textId="2AEDEB9B" w:rsidR="00253F6F" w:rsidRPr="006375E6" w:rsidRDefault="00253F6F" w:rsidP="00253F6F">
            <w:pPr>
              <w:spacing w:before="0" w:after="0" w:line="240" w:lineRule="auto"/>
              <w:jc w:val="left"/>
              <w:rPr>
                <w:color w:val="000000"/>
                <w:sz w:val="20"/>
                <w:szCs w:val="20"/>
              </w:rPr>
            </w:pPr>
            <w:r w:rsidRPr="00253F6F">
              <w:rPr>
                <w:color w:val="000000"/>
                <w:sz w:val="20"/>
                <w:szCs w:val="20"/>
              </w:rPr>
              <w:t>IBookingStorage</w:t>
            </w:r>
          </w:p>
        </w:tc>
        <w:tc>
          <w:tcPr>
            <w:tcW w:w="730" w:type="pct"/>
          </w:tcPr>
          <w:p w14:paraId="1749AF55" w14:textId="0BA1EA2D" w:rsidR="00253F6F" w:rsidRPr="006375E6" w:rsidRDefault="00253F6F" w:rsidP="00253F6F">
            <w:pPr>
              <w:spacing w:before="0" w:after="0" w:line="240" w:lineRule="auto"/>
              <w:jc w:val="left"/>
              <w:rPr>
                <w:color w:val="000000"/>
                <w:sz w:val="20"/>
                <w:szCs w:val="20"/>
                <w:rtl/>
              </w:rPr>
            </w:pPr>
            <w:r w:rsidRPr="00253F6F">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253F6F" w:rsidRPr="00253F6F" w14:paraId="60A60D59" w14:textId="77777777" w:rsidTr="00253F6F">
              <w:trPr>
                <w:tblCellSpacing w:w="15" w:type="dxa"/>
              </w:trPr>
              <w:tc>
                <w:tcPr>
                  <w:tcW w:w="0" w:type="auto"/>
                  <w:vAlign w:val="center"/>
                  <w:hideMark/>
                </w:tcPr>
                <w:p w14:paraId="4F1E8375" w14:textId="77777777" w:rsidR="00253F6F" w:rsidRPr="00253F6F" w:rsidRDefault="00253F6F" w:rsidP="00253F6F">
                  <w:pPr>
                    <w:spacing w:before="0" w:after="0" w:line="240" w:lineRule="auto"/>
                    <w:jc w:val="left"/>
                    <w:rPr>
                      <w:color w:val="000000"/>
                      <w:sz w:val="20"/>
                      <w:szCs w:val="20"/>
                    </w:rPr>
                  </w:pPr>
                  <w:r w:rsidRPr="00253F6F">
                    <w:rPr>
                      <w:color w:val="000000"/>
                      <w:sz w:val="20"/>
                      <w:szCs w:val="20"/>
                      <w:rtl/>
                    </w:rPr>
                    <w:t>שמירת ההזמנה במסד נתונים</w:t>
                  </w:r>
                </w:p>
              </w:tc>
            </w:tr>
          </w:tbl>
          <w:p w14:paraId="5D5AF41C" w14:textId="77777777" w:rsidR="00253F6F" w:rsidRPr="00253F6F" w:rsidRDefault="00253F6F" w:rsidP="00253F6F">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78578074" w14:textId="77777777" w:rsidTr="00253F6F">
              <w:trPr>
                <w:tblCellSpacing w:w="15" w:type="dxa"/>
              </w:trPr>
              <w:tc>
                <w:tcPr>
                  <w:tcW w:w="0" w:type="auto"/>
                  <w:vAlign w:val="center"/>
                  <w:hideMark/>
                </w:tcPr>
                <w:p w14:paraId="0553BBC7" w14:textId="77777777" w:rsidR="00253F6F" w:rsidRPr="00253F6F" w:rsidRDefault="00253F6F" w:rsidP="00253F6F">
                  <w:pPr>
                    <w:spacing w:before="0" w:after="0" w:line="240" w:lineRule="auto"/>
                    <w:jc w:val="left"/>
                    <w:rPr>
                      <w:color w:val="000000"/>
                      <w:sz w:val="20"/>
                      <w:szCs w:val="20"/>
                    </w:rPr>
                  </w:pPr>
                </w:p>
              </w:tc>
            </w:tr>
          </w:tbl>
          <w:p w14:paraId="00D80CA6" w14:textId="77777777" w:rsidR="00253F6F" w:rsidRPr="006375E6" w:rsidRDefault="00253F6F" w:rsidP="006375E6">
            <w:pPr>
              <w:spacing w:before="0" w:after="0" w:line="240" w:lineRule="auto"/>
              <w:jc w:val="left"/>
              <w:rPr>
                <w:color w:val="000000"/>
                <w:sz w:val="20"/>
                <w:szCs w:val="20"/>
                <w:rtl/>
              </w:rPr>
            </w:pPr>
          </w:p>
        </w:tc>
      </w:tr>
      <w:tr w:rsidR="00253F6F" w:rsidRPr="00BB639C" w14:paraId="52102DEF" w14:textId="77777777" w:rsidTr="00253F6F">
        <w:trPr>
          <w:trHeight w:val="1243"/>
        </w:trPr>
        <w:tc>
          <w:tcPr>
            <w:tcW w:w="94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253F6F" w:rsidRPr="00253F6F" w14:paraId="54ACBF4F" w14:textId="77777777" w:rsidTr="00253F6F">
              <w:trPr>
                <w:tblCellSpacing w:w="15" w:type="dxa"/>
              </w:trPr>
              <w:tc>
                <w:tcPr>
                  <w:tcW w:w="0" w:type="auto"/>
                  <w:vAlign w:val="center"/>
                  <w:hideMark/>
                </w:tcPr>
                <w:p w14:paraId="2EE6508B" w14:textId="77777777" w:rsidR="00253F6F" w:rsidRPr="00253F6F" w:rsidRDefault="00253F6F" w:rsidP="00253F6F">
                  <w:pPr>
                    <w:ind w:left="0"/>
                    <w:rPr>
                      <w:b/>
                      <w:bCs/>
                      <w:color w:val="000000"/>
                      <w:sz w:val="20"/>
                      <w:szCs w:val="20"/>
                    </w:rPr>
                  </w:pPr>
                  <w:r w:rsidRPr="00253F6F">
                    <w:rPr>
                      <w:b/>
                      <w:bCs/>
                      <w:color w:val="000000"/>
                      <w:sz w:val="20"/>
                      <w:szCs w:val="20"/>
                    </w:rPr>
                    <w:t>Snack Order Processor</w:t>
                  </w:r>
                </w:p>
              </w:tc>
            </w:tr>
          </w:tbl>
          <w:p w14:paraId="0234193D" w14:textId="77777777" w:rsidR="00253F6F" w:rsidRPr="00253F6F" w:rsidRDefault="00253F6F" w:rsidP="00253F6F">
            <w:pPr>
              <w:ind w:left="0"/>
              <w:rPr>
                <w:b/>
                <w:bCs/>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060235EC" w14:textId="77777777" w:rsidTr="00253F6F">
              <w:trPr>
                <w:tblCellSpacing w:w="15" w:type="dxa"/>
              </w:trPr>
              <w:tc>
                <w:tcPr>
                  <w:tcW w:w="0" w:type="auto"/>
                  <w:vAlign w:val="center"/>
                  <w:hideMark/>
                </w:tcPr>
                <w:p w14:paraId="23B8DCFA" w14:textId="77777777" w:rsidR="00253F6F" w:rsidRPr="00253F6F" w:rsidRDefault="00253F6F" w:rsidP="00253F6F">
                  <w:pPr>
                    <w:ind w:left="0"/>
                    <w:rPr>
                      <w:b/>
                      <w:bCs/>
                      <w:color w:val="000000"/>
                      <w:sz w:val="20"/>
                      <w:szCs w:val="20"/>
                    </w:rPr>
                  </w:pPr>
                </w:p>
              </w:tc>
            </w:tr>
          </w:tbl>
          <w:p w14:paraId="38143962"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253F6F" w:rsidRPr="00253F6F" w14:paraId="7ECD5E8C" w14:textId="77777777" w:rsidTr="00253F6F">
              <w:trPr>
                <w:tblCellSpacing w:w="15" w:type="dxa"/>
              </w:trPr>
              <w:tc>
                <w:tcPr>
                  <w:tcW w:w="0" w:type="auto"/>
                  <w:vAlign w:val="center"/>
                  <w:hideMark/>
                </w:tcPr>
                <w:p w14:paraId="1D27113F" w14:textId="77777777" w:rsidR="00253F6F" w:rsidRPr="00253F6F" w:rsidRDefault="00253F6F" w:rsidP="00253F6F">
                  <w:pPr>
                    <w:spacing w:before="0" w:after="0" w:line="240" w:lineRule="auto"/>
                    <w:ind w:left="0"/>
                    <w:jc w:val="left"/>
                    <w:rPr>
                      <w:color w:val="000000"/>
                      <w:sz w:val="20"/>
                      <w:szCs w:val="20"/>
                    </w:rPr>
                  </w:pPr>
                  <w:r w:rsidRPr="00253F6F">
                    <w:rPr>
                      <w:color w:val="000000"/>
                      <w:sz w:val="20"/>
                      <w:szCs w:val="20"/>
                      <w:rtl/>
                    </w:rPr>
                    <w:t>ניהול הזמנת חטיפים: שליפה מהתפריט, אימות משתמש ושמירה במערכת</w:t>
                  </w:r>
                </w:p>
              </w:tc>
            </w:tr>
          </w:tbl>
          <w:p w14:paraId="27B117B3" w14:textId="77777777" w:rsidR="00253F6F" w:rsidRPr="00253F6F" w:rsidRDefault="00253F6F" w:rsidP="00253F6F">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67E45DD8" w14:textId="77777777" w:rsidTr="00253F6F">
              <w:trPr>
                <w:tblCellSpacing w:w="15" w:type="dxa"/>
              </w:trPr>
              <w:tc>
                <w:tcPr>
                  <w:tcW w:w="0" w:type="auto"/>
                  <w:vAlign w:val="center"/>
                  <w:hideMark/>
                </w:tcPr>
                <w:p w14:paraId="4FE6E4CD" w14:textId="77777777" w:rsidR="00253F6F" w:rsidRPr="00253F6F" w:rsidRDefault="00253F6F" w:rsidP="00253F6F">
                  <w:pPr>
                    <w:spacing w:before="0" w:after="0" w:line="240" w:lineRule="auto"/>
                    <w:ind w:left="0"/>
                    <w:jc w:val="left"/>
                    <w:rPr>
                      <w:color w:val="000000"/>
                      <w:sz w:val="20"/>
                      <w:szCs w:val="20"/>
                    </w:rPr>
                  </w:pPr>
                </w:p>
              </w:tc>
            </w:tr>
          </w:tbl>
          <w:p w14:paraId="7AEA378B" w14:textId="77777777" w:rsidR="00253F6F" w:rsidRPr="00253F6F" w:rsidRDefault="00253F6F" w:rsidP="00253F6F">
            <w:pPr>
              <w:spacing w:before="0" w:after="0" w:line="240" w:lineRule="auto"/>
              <w:ind w:left="0"/>
              <w:jc w:val="left"/>
              <w:rPr>
                <w:color w:val="000000"/>
                <w:sz w:val="20"/>
                <w:szCs w:val="20"/>
                <w:rtl/>
              </w:rPr>
            </w:pPr>
          </w:p>
        </w:tc>
        <w:tc>
          <w:tcPr>
            <w:tcW w:w="1426" w:type="pct"/>
          </w:tcPr>
          <w:p w14:paraId="0661D2A0" w14:textId="6FA63E1D" w:rsidR="00253F6F" w:rsidRPr="006375E6" w:rsidRDefault="00253F6F" w:rsidP="00253F6F">
            <w:pPr>
              <w:spacing w:before="0" w:after="0" w:line="240" w:lineRule="auto"/>
              <w:jc w:val="left"/>
              <w:rPr>
                <w:color w:val="000000"/>
                <w:sz w:val="20"/>
                <w:szCs w:val="20"/>
              </w:rPr>
            </w:pPr>
            <w:r w:rsidRPr="00253F6F">
              <w:rPr>
                <w:color w:val="000000"/>
                <w:sz w:val="20"/>
                <w:szCs w:val="20"/>
              </w:rPr>
              <w:t>ISnackOrderHandler</w:t>
            </w:r>
          </w:p>
        </w:tc>
        <w:tc>
          <w:tcPr>
            <w:tcW w:w="730" w:type="pct"/>
          </w:tcPr>
          <w:p w14:paraId="71D9F2CD" w14:textId="2D79E912" w:rsidR="00253F6F" w:rsidRPr="006375E6" w:rsidRDefault="00253F6F" w:rsidP="00253F6F">
            <w:pPr>
              <w:spacing w:before="0" w:after="0" w:line="240" w:lineRule="auto"/>
              <w:jc w:val="left"/>
              <w:rPr>
                <w:color w:val="000000"/>
                <w:sz w:val="20"/>
                <w:szCs w:val="20"/>
                <w:rtl/>
              </w:rPr>
            </w:pPr>
            <w:r w:rsidRPr="00253F6F">
              <w:rPr>
                <w:color w:val="000000"/>
                <w:sz w:val="20"/>
                <w:szCs w:val="20"/>
                <w:rtl/>
              </w:rPr>
              <w:t>מסופק</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253F6F" w:rsidRPr="00253F6F" w14:paraId="4C6E3708" w14:textId="77777777" w:rsidTr="00253F6F">
              <w:trPr>
                <w:tblCellSpacing w:w="15" w:type="dxa"/>
              </w:trPr>
              <w:tc>
                <w:tcPr>
                  <w:tcW w:w="0" w:type="auto"/>
                  <w:vAlign w:val="center"/>
                  <w:hideMark/>
                </w:tcPr>
                <w:p w14:paraId="541889E0" w14:textId="77777777" w:rsidR="00253F6F" w:rsidRPr="00253F6F" w:rsidRDefault="00253F6F" w:rsidP="00253F6F">
                  <w:pPr>
                    <w:spacing w:before="0" w:after="0" w:line="240" w:lineRule="auto"/>
                    <w:jc w:val="left"/>
                    <w:rPr>
                      <w:color w:val="000000"/>
                      <w:sz w:val="20"/>
                      <w:szCs w:val="20"/>
                    </w:rPr>
                  </w:pPr>
                  <w:r w:rsidRPr="00253F6F">
                    <w:rPr>
                      <w:color w:val="000000"/>
                      <w:sz w:val="20"/>
                      <w:szCs w:val="20"/>
                      <w:rtl/>
                    </w:rPr>
                    <w:t>קבלת הזמנות חטיפים מהמשתמש</w:t>
                  </w:r>
                </w:p>
              </w:tc>
            </w:tr>
          </w:tbl>
          <w:p w14:paraId="3B4213E2" w14:textId="77777777" w:rsidR="00253F6F" w:rsidRPr="00253F6F" w:rsidRDefault="00253F6F" w:rsidP="00253F6F">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3F6F" w:rsidRPr="00253F6F" w14:paraId="6774A720" w14:textId="77777777" w:rsidTr="00253F6F">
              <w:trPr>
                <w:tblCellSpacing w:w="15" w:type="dxa"/>
              </w:trPr>
              <w:tc>
                <w:tcPr>
                  <w:tcW w:w="0" w:type="auto"/>
                  <w:vAlign w:val="center"/>
                  <w:hideMark/>
                </w:tcPr>
                <w:p w14:paraId="7101A71B" w14:textId="77777777" w:rsidR="00253F6F" w:rsidRPr="00253F6F" w:rsidRDefault="00253F6F" w:rsidP="00253F6F">
                  <w:pPr>
                    <w:spacing w:before="0" w:after="0" w:line="240" w:lineRule="auto"/>
                    <w:jc w:val="left"/>
                    <w:rPr>
                      <w:color w:val="000000"/>
                      <w:sz w:val="20"/>
                      <w:szCs w:val="20"/>
                    </w:rPr>
                  </w:pPr>
                </w:p>
              </w:tc>
            </w:tr>
          </w:tbl>
          <w:p w14:paraId="5144A8E5" w14:textId="77777777" w:rsidR="00253F6F" w:rsidRPr="006375E6" w:rsidRDefault="00253F6F" w:rsidP="006375E6">
            <w:pPr>
              <w:spacing w:before="0" w:after="0" w:line="240" w:lineRule="auto"/>
              <w:jc w:val="left"/>
              <w:rPr>
                <w:color w:val="000000"/>
                <w:sz w:val="20"/>
                <w:szCs w:val="20"/>
                <w:rtl/>
              </w:rPr>
            </w:pPr>
          </w:p>
        </w:tc>
      </w:tr>
      <w:tr w:rsidR="00253F6F" w:rsidRPr="00BB639C" w14:paraId="1F97781C" w14:textId="77777777" w:rsidTr="00253F6F">
        <w:trPr>
          <w:trHeight w:val="1243"/>
        </w:trPr>
        <w:tc>
          <w:tcPr>
            <w:tcW w:w="944" w:type="pct"/>
          </w:tcPr>
          <w:p w14:paraId="3C3B289F"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0570642E" w14:textId="77777777" w:rsidTr="00ED7D6B">
              <w:trPr>
                <w:tblCellSpacing w:w="15" w:type="dxa"/>
              </w:trPr>
              <w:tc>
                <w:tcPr>
                  <w:tcW w:w="0" w:type="auto"/>
                  <w:vAlign w:val="center"/>
                  <w:hideMark/>
                </w:tcPr>
                <w:p w14:paraId="16BA558B"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ניהול הזמנת חטיפים: שליפה מהתפריט, אימות משתמש ושמירה במערכת</w:t>
                  </w:r>
                </w:p>
              </w:tc>
            </w:tr>
          </w:tbl>
          <w:p w14:paraId="43BFF268"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188C37D" w14:textId="77777777" w:rsidTr="00ED7D6B">
              <w:trPr>
                <w:tblCellSpacing w:w="15" w:type="dxa"/>
              </w:trPr>
              <w:tc>
                <w:tcPr>
                  <w:tcW w:w="0" w:type="auto"/>
                  <w:vAlign w:val="center"/>
                  <w:hideMark/>
                </w:tcPr>
                <w:p w14:paraId="35C35460" w14:textId="77777777" w:rsidR="00ED7D6B" w:rsidRPr="00ED7D6B" w:rsidRDefault="00ED7D6B" w:rsidP="00ED7D6B">
                  <w:pPr>
                    <w:spacing w:before="0" w:after="0" w:line="240" w:lineRule="auto"/>
                    <w:ind w:left="0"/>
                    <w:jc w:val="left"/>
                    <w:rPr>
                      <w:color w:val="000000"/>
                      <w:sz w:val="20"/>
                      <w:szCs w:val="20"/>
                    </w:rPr>
                  </w:pPr>
                </w:p>
              </w:tc>
            </w:tr>
          </w:tbl>
          <w:p w14:paraId="3CEB42F0" w14:textId="77777777" w:rsidR="00253F6F" w:rsidRPr="00ED7D6B" w:rsidRDefault="00253F6F" w:rsidP="00253F6F">
            <w:pPr>
              <w:spacing w:before="0" w:after="0" w:line="240" w:lineRule="auto"/>
              <w:ind w:left="0"/>
              <w:jc w:val="left"/>
              <w:rPr>
                <w:color w:val="000000"/>
                <w:sz w:val="20"/>
                <w:szCs w:val="20"/>
                <w:rtl/>
              </w:rPr>
            </w:pPr>
          </w:p>
          <w:p w14:paraId="4492209F" w14:textId="77777777" w:rsidR="00ED7D6B" w:rsidRPr="00ED7D6B" w:rsidRDefault="00ED7D6B" w:rsidP="00ED7D6B">
            <w:pPr>
              <w:rPr>
                <w:sz w:val="20"/>
                <w:szCs w:val="20"/>
                <w:rtl/>
              </w:rPr>
            </w:pPr>
          </w:p>
        </w:tc>
        <w:tc>
          <w:tcPr>
            <w:tcW w:w="1426" w:type="pct"/>
          </w:tcPr>
          <w:p w14:paraId="34FA4AD4" w14:textId="62BBEC39" w:rsidR="00253F6F" w:rsidRPr="006375E6" w:rsidRDefault="00ED7D6B" w:rsidP="00ED7D6B">
            <w:pPr>
              <w:spacing w:before="0" w:after="0" w:line="240" w:lineRule="auto"/>
              <w:jc w:val="left"/>
              <w:rPr>
                <w:color w:val="000000"/>
                <w:sz w:val="20"/>
                <w:szCs w:val="20"/>
              </w:rPr>
            </w:pPr>
            <w:r w:rsidRPr="00ED7D6B">
              <w:rPr>
                <w:color w:val="000000"/>
                <w:sz w:val="20"/>
                <w:szCs w:val="20"/>
              </w:rPr>
              <w:t>IMenuData</w:t>
            </w:r>
          </w:p>
        </w:tc>
        <w:tc>
          <w:tcPr>
            <w:tcW w:w="73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ED7D6B" w:rsidRPr="00ED7D6B" w14:paraId="2A79CF97" w14:textId="77777777" w:rsidTr="00ED7D6B">
              <w:trPr>
                <w:tblCellSpacing w:w="15" w:type="dxa"/>
              </w:trPr>
              <w:tc>
                <w:tcPr>
                  <w:tcW w:w="0" w:type="auto"/>
                  <w:vAlign w:val="center"/>
                  <w:hideMark/>
                </w:tcPr>
                <w:p w14:paraId="1C4BFEC7"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נדרש</w:t>
                  </w:r>
                </w:p>
              </w:tc>
            </w:tr>
          </w:tbl>
          <w:p w14:paraId="1E1DAFA5"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95318CA" w14:textId="77777777" w:rsidTr="00ED7D6B">
              <w:trPr>
                <w:tblCellSpacing w:w="15" w:type="dxa"/>
              </w:trPr>
              <w:tc>
                <w:tcPr>
                  <w:tcW w:w="0" w:type="auto"/>
                  <w:vAlign w:val="center"/>
                  <w:hideMark/>
                </w:tcPr>
                <w:p w14:paraId="73E813F8" w14:textId="77777777" w:rsidR="00ED7D6B" w:rsidRPr="00ED7D6B" w:rsidRDefault="00ED7D6B" w:rsidP="00ED7D6B">
                  <w:pPr>
                    <w:spacing w:before="0" w:after="0" w:line="240" w:lineRule="auto"/>
                    <w:jc w:val="left"/>
                    <w:rPr>
                      <w:color w:val="000000"/>
                      <w:sz w:val="20"/>
                      <w:szCs w:val="20"/>
                    </w:rPr>
                  </w:pPr>
                </w:p>
              </w:tc>
            </w:tr>
          </w:tbl>
          <w:p w14:paraId="01158368" w14:textId="77777777" w:rsidR="00253F6F" w:rsidRPr="006375E6" w:rsidRDefault="00253F6F" w:rsidP="006375E6">
            <w:pPr>
              <w:spacing w:before="0" w:after="0" w:line="240" w:lineRule="auto"/>
              <w:jc w:val="left"/>
              <w:rPr>
                <w:color w:val="000000"/>
                <w:sz w:val="20"/>
                <w:szCs w:val="20"/>
                <w:rtl/>
              </w:rPr>
            </w:pPr>
          </w:p>
        </w:tc>
        <w:tc>
          <w:tcPr>
            <w:tcW w:w="976" w:type="pct"/>
          </w:tcPr>
          <w:p w14:paraId="315EDED6" w14:textId="1DD107C3" w:rsidR="00253F6F" w:rsidRPr="006375E6" w:rsidRDefault="00ED7D6B" w:rsidP="00ED7D6B">
            <w:pPr>
              <w:spacing w:before="0" w:after="0" w:line="240" w:lineRule="auto"/>
              <w:jc w:val="left"/>
              <w:rPr>
                <w:color w:val="000000"/>
                <w:sz w:val="20"/>
                <w:szCs w:val="20"/>
                <w:rtl/>
              </w:rPr>
            </w:pPr>
            <w:r w:rsidRPr="00ED7D6B">
              <w:rPr>
                <w:color w:val="000000"/>
                <w:sz w:val="20"/>
                <w:szCs w:val="20"/>
                <w:rtl/>
              </w:rPr>
              <w:t>שליפת תפריט החטיפים מה־</w:t>
            </w:r>
            <w:r w:rsidRPr="00ED7D6B">
              <w:rPr>
                <w:color w:val="000000"/>
                <w:sz w:val="20"/>
                <w:szCs w:val="20"/>
              </w:rPr>
              <w:t>DB</w:t>
            </w:r>
          </w:p>
        </w:tc>
      </w:tr>
      <w:tr w:rsidR="00253F6F" w:rsidRPr="00BB639C" w14:paraId="33312429" w14:textId="77777777" w:rsidTr="00253F6F">
        <w:trPr>
          <w:trHeight w:val="1243"/>
        </w:trPr>
        <w:tc>
          <w:tcPr>
            <w:tcW w:w="944" w:type="pct"/>
          </w:tcPr>
          <w:p w14:paraId="61DFC1D6"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23A6B1C1" w14:textId="77777777" w:rsidTr="00ED7D6B">
              <w:trPr>
                <w:tblCellSpacing w:w="15" w:type="dxa"/>
              </w:trPr>
              <w:tc>
                <w:tcPr>
                  <w:tcW w:w="0" w:type="auto"/>
                  <w:vAlign w:val="center"/>
                  <w:hideMark/>
                </w:tcPr>
                <w:p w14:paraId="7EEB4AEF"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ניהול הזמנת חטיפים: שליפה מהתפריט, אימות משתמש ושמירה במערכת</w:t>
                  </w:r>
                </w:p>
              </w:tc>
            </w:tr>
          </w:tbl>
          <w:p w14:paraId="4CFE0790"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4B8CB312" w14:textId="77777777" w:rsidTr="00ED7D6B">
              <w:trPr>
                <w:tblCellSpacing w:w="15" w:type="dxa"/>
              </w:trPr>
              <w:tc>
                <w:tcPr>
                  <w:tcW w:w="0" w:type="auto"/>
                  <w:vAlign w:val="center"/>
                  <w:hideMark/>
                </w:tcPr>
                <w:p w14:paraId="4874FFF8" w14:textId="77777777" w:rsidR="00ED7D6B" w:rsidRPr="00ED7D6B" w:rsidRDefault="00ED7D6B" w:rsidP="00ED7D6B">
                  <w:pPr>
                    <w:spacing w:before="0" w:after="0" w:line="240" w:lineRule="auto"/>
                    <w:ind w:left="0"/>
                    <w:jc w:val="left"/>
                    <w:rPr>
                      <w:color w:val="000000"/>
                      <w:sz w:val="20"/>
                      <w:szCs w:val="20"/>
                    </w:rPr>
                  </w:pPr>
                </w:p>
              </w:tc>
            </w:tr>
          </w:tbl>
          <w:p w14:paraId="601C0F8B" w14:textId="77777777" w:rsidR="00253F6F" w:rsidRPr="00253F6F" w:rsidRDefault="00253F6F" w:rsidP="00253F6F">
            <w:pPr>
              <w:spacing w:before="0" w:after="0" w:line="240" w:lineRule="auto"/>
              <w:ind w:left="0"/>
              <w:jc w:val="left"/>
              <w:rPr>
                <w:color w:val="000000"/>
                <w:sz w:val="20"/>
                <w:szCs w:val="20"/>
                <w:rtl/>
              </w:rPr>
            </w:pPr>
          </w:p>
        </w:tc>
        <w:tc>
          <w:tcPr>
            <w:tcW w:w="1426" w:type="pct"/>
          </w:tcPr>
          <w:p w14:paraId="2F8D33C5" w14:textId="64E8FF7C" w:rsidR="00253F6F" w:rsidRPr="006375E6" w:rsidRDefault="00ED7D6B" w:rsidP="00ED7D6B">
            <w:pPr>
              <w:spacing w:before="0" w:after="0" w:line="240" w:lineRule="auto"/>
              <w:jc w:val="left"/>
              <w:rPr>
                <w:color w:val="000000"/>
                <w:sz w:val="20"/>
                <w:szCs w:val="20"/>
              </w:rPr>
            </w:pPr>
            <w:r w:rsidRPr="00ED7D6B">
              <w:rPr>
                <w:color w:val="000000"/>
                <w:sz w:val="20"/>
                <w:szCs w:val="20"/>
              </w:rPr>
              <w:t>IUserSession</w:t>
            </w:r>
          </w:p>
        </w:tc>
        <w:tc>
          <w:tcPr>
            <w:tcW w:w="730" w:type="pct"/>
          </w:tcPr>
          <w:p w14:paraId="5707D219" w14:textId="4B5CA53B"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41C46BB4" w14:textId="77777777" w:rsidTr="00ED7D6B">
              <w:trPr>
                <w:tblCellSpacing w:w="15" w:type="dxa"/>
              </w:trPr>
              <w:tc>
                <w:tcPr>
                  <w:tcW w:w="0" w:type="auto"/>
                  <w:vAlign w:val="center"/>
                  <w:hideMark/>
                </w:tcPr>
                <w:p w14:paraId="17701438"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אימות משתמש</w:t>
                  </w:r>
                </w:p>
              </w:tc>
            </w:tr>
          </w:tbl>
          <w:p w14:paraId="2764BD8C"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480781B0" w14:textId="77777777" w:rsidTr="00ED7D6B">
              <w:trPr>
                <w:tblCellSpacing w:w="15" w:type="dxa"/>
              </w:trPr>
              <w:tc>
                <w:tcPr>
                  <w:tcW w:w="0" w:type="auto"/>
                  <w:vAlign w:val="center"/>
                  <w:hideMark/>
                </w:tcPr>
                <w:p w14:paraId="5EC85F93" w14:textId="77777777" w:rsidR="00ED7D6B" w:rsidRPr="00ED7D6B" w:rsidRDefault="00ED7D6B" w:rsidP="00ED7D6B">
                  <w:pPr>
                    <w:spacing w:before="0" w:after="0" w:line="240" w:lineRule="auto"/>
                    <w:jc w:val="left"/>
                    <w:rPr>
                      <w:color w:val="000000"/>
                      <w:sz w:val="20"/>
                      <w:szCs w:val="20"/>
                    </w:rPr>
                  </w:pPr>
                </w:p>
              </w:tc>
            </w:tr>
          </w:tbl>
          <w:p w14:paraId="6213F880" w14:textId="77777777" w:rsidR="00253F6F" w:rsidRPr="006375E6" w:rsidRDefault="00253F6F" w:rsidP="006375E6">
            <w:pPr>
              <w:spacing w:before="0" w:after="0" w:line="240" w:lineRule="auto"/>
              <w:jc w:val="left"/>
              <w:rPr>
                <w:color w:val="000000"/>
                <w:sz w:val="20"/>
                <w:szCs w:val="20"/>
                <w:rtl/>
              </w:rPr>
            </w:pPr>
          </w:p>
        </w:tc>
      </w:tr>
      <w:tr w:rsidR="00253F6F" w:rsidRPr="00BB639C" w14:paraId="209FB80A" w14:textId="77777777" w:rsidTr="00253F6F">
        <w:trPr>
          <w:trHeight w:val="1243"/>
        </w:trPr>
        <w:tc>
          <w:tcPr>
            <w:tcW w:w="944" w:type="pct"/>
          </w:tcPr>
          <w:p w14:paraId="276A7708"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5438F9EB" w14:textId="77777777" w:rsidTr="00ED7D6B">
              <w:trPr>
                <w:tblCellSpacing w:w="15" w:type="dxa"/>
              </w:trPr>
              <w:tc>
                <w:tcPr>
                  <w:tcW w:w="0" w:type="auto"/>
                  <w:vAlign w:val="center"/>
                  <w:hideMark/>
                </w:tcPr>
                <w:p w14:paraId="7276D792"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ניהול הזמנת חטיפים: שליפה מהתפריט, אימות משתמש ושמירה במערכת</w:t>
                  </w:r>
                </w:p>
              </w:tc>
            </w:tr>
          </w:tbl>
          <w:p w14:paraId="28D88C35"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6936E286" w14:textId="77777777" w:rsidTr="00ED7D6B">
              <w:trPr>
                <w:tblCellSpacing w:w="15" w:type="dxa"/>
              </w:trPr>
              <w:tc>
                <w:tcPr>
                  <w:tcW w:w="0" w:type="auto"/>
                  <w:vAlign w:val="center"/>
                  <w:hideMark/>
                </w:tcPr>
                <w:p w14:paraId="16878CF2" w14:textId="77777777" w:rsidR="00ED7D6B" w:rsidRPr="00ED7D6B" w:rsidRDefault="00ED7D6B" w:rsidP="00ED7D6B">
                  <w:pPr>
                    <w:spacing w:before="0" w:after="0" w:line="240" w:lineRule="auto"/>
                    <w:ind w:left="0"/>
                    <w:jc w:val="left"/>
                    <w:rPr>
                      <w:color w:val="000000"/>
                      <w:sz w:val="20"/>
                      <w:szCs w:val="20"/>
                    </w:rPr>
                  </w:pPr>
                </w:p>
              </w:tc>
            </w:tr>
          </w:tbl>
          <w:p w14:paraId="3A65371B" w14:textId="77777777" w:rsidR="00253F6F" w:rsidRPr="00ED7D6B" w:rsidRDefault="00253F6F" w:rsidP="00253F6F">
            <w:pPr>
              <w:spacing w:before="0" w:after="0" w:line="240" w:lineRule="auto"/>
              <w:ind w:left="0"/>
              <w:jc w:val="left"/>
              <w:rPr>
                <w:color w:val="000000"/>
                <w:sz w:val="20"/>
                <w:szCs w:val="20"/>
                <w:rtl/>
              </w:rPr>
            </w:pPr>
          </w:p>
        </w:tc>
        <w:tc>
          <w:tcPr>
            <w:tcW w:w="142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tblGrid>
            <w:tr w:rsidR="00ED7D6B" w:rsidRPr="00ED7D6B" w14:paraId="7DA3005A" w14:textId="77777777" w:rsidTr="00ED7D6B">
              <w:trPr>
                <w:tblCellSpacing w:w="15" w:type="dxa"/>
              </w:trPr>
              <w:tc>
                <w:tcPr>
                  <w:tcW w:w="0" w:type="auto"/>
                  <w:vAlign w:val="center"/>
                  <w:hideMark/>
                </w:tcPr>
                <w:p w14:paraId="1237B18C"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Pr>
                    <w:t>IOrderStorage</w:t>
                  </w:r>
                </w:p>
              </w:tc>
            </w:tr>
          </w:tbl>
          <w:p w14:paraId="71517B3F"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B9531D0" w14:textId="77777777" w:rsidTr="00ED7D6B">
              <w:trPr>
                <w:tblCellSpacing w:w="15" w:type="dxa"/>
              </w:trPr>
              <w:tc>
                <w:tcPr>
                  <w:tcW w:w="0" w:type="auto"/>
                  <w:vAlign w:val="center"/>
                  <w:hideMark/>
                </w:tcPr>
                <w:p w14:paraId="5DF21825" w14:textId="77777777" w:rsidR="00ED7D6B" w:rsidRPr="00ED7D6B" w:rsidRDefault="00ED7D6B" w:rsidP="00ED7D6B">
                  <w:pPr>
                    <w:spacing w:before="0" w:after="0" w:line="240" w:lineRule="auto"/>
                    <w:jc w:val="left"/>
                    <w:rPr>
                      <w:color w:val="000000"/>
                      <w:sz w:val="20"/>
                      <w:szCs w:val="20"/>
                    </w:rPr>
                  </w:pPr>
                </w:p>
              </w:tc>
            </w:tr>
          </w:tbl>
          <w:p w14:paraId="57FFDF43" w14:textId="77777777" w:rsidR="00253F6F" w:rsidRPr="006375E6" w:rsidRDefault="00253F6F" w:rsidP="006375E6">
            <w:pPr>
              <w:spacing w:before="0" w:after="0" w:line="240" w:lineRule="auto"/>
              <w:jc w:val="left"/>
              <w:rPr>
                <w:color w:val="000000"/>
                <w:sz w:val="20"/>
                <w:szCs w:val="20"/>
              </w:rPr>
            </w:pPr>
          </w:p>
        </w:tc>
        <w:tc>
          <w:tcPr>
            <w:tcW w:w="730" w:type="pct"/>
          </w:tcPr>
          <w:p w14:paraId="68A4DD05" w14:textId="2355A2FF" w:rsidR="00253F6F" w:rsidRDefault="00ED7D6B" w:rsidP="00ED7D6B">
            <w:pPr>
              <w:spacing w:before="0" w:after="0" w:line="240" w:lineRule="auto"/>
              <w:jc w:val="left"/>
              <w:rPr>
                <w:color w:val="000000"/>
                <w:sz w:val="20"/>
                <w:szCs w:val="20"/>
                <w:rtl/>
              </w:rPr>
            </w:pPr>
            <w:r w:rsidRPr="00ED7D6B">
              <w:rPr>
                <w:color w:val="000000"/>
                <w:sz w:val="20"/>
                <w:szCs w:val="20"/>
                <w:rtl/>
              </w:rPr>
              <w:t>נדרש</w:t>
            </w:r>
          </w:p>
          <w:p w14:paraId="3AF64FB5" w14:textId="77777777" w:rsidR="00ED7D6B" w:rsidRDefault="00ED7D6B" w:rsidP="00ED7D6B">
            <w:pPr>
              <w:rPr>
                <w:color w:val="000000"/>
                <w:sz w:val="20"/>
                <w:szCs w:val="20"/>
                <w:rtl/>
              </w:rPr>
            </w:pPr>
          </w:p>
          <w:p w14:paraId="0E24E469" w14:textId="77777777" w:rsidR="00ED7D6B" w:rsidRPr="00ED7D6B" w:rsidRDefault="00ED7D6B" w:rsidP="00ED7D6B">
            <w:pPr>
              <w:rPr>
                <w:sz w:val="20"/>
                <w:szCs w:val="20"/>
                <w:rtl/>
              </w:rPr>
            </w:pP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355234E3" w14:textId="77777777" w:rsidTr="00ED7D6B">
              <w:trPr>
                <w:tblCellSpacing w:w="15" w:type="dxa"/>
              </w:trPr>
              <w:tc>
                <w:tcPr>
                  <w:tcW w:w="0" w:type="auto"/>
                  <w:vAlign w:val="center"/>
                  <w:hideMark/>
                </w:tcPr>
                <w:p w14:paraId="2B59F67F"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שמירת הזמנת החטיפים במסד נתונים</w:t>
                  </w:r>
                </w:p>
              </w:tc>
            </w:tr>
          </w:tbl>
          <w:p w14:paraId="2DC3BEA2"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DB36D7A" w14:textId="77777777" w:rsidTr="00ED7D6B">
              <w:trPr>
                <w:tblCellSpacing w:w="15" w:type="dxa"/>
              </w:trPr>
              <w:tc>
                <w:tcPr>
                  <w:tcW w:w="0" w:type="auto"/>
                  <w:vAlign w:val="center"/>
                  <w:hideMark/>
                </w:tcPr>
                <w:p w14:paraId="49752258" w14:textId="77777777" w:rsidR="00ED7D6B" w:rsidRPr="00ED7D6B" w:rsidRDefault="00ED7D6B" w:rsidP="00ED7D6B">
                  <w:pPr>
                    <w:spacing w:before="0" w:after="0" w:line="240" w:lineRule="auto"/>
                    <w:jc w:val="left"/>
                    <w:rPr>
                      <w:color w:val="000000"/>
                      <w:sz w:val="20"/>
                      <w:szCs w:val="20"/>
                    </w:rPr>
                  </w:pPr>
                </w:p>
              </w:tc>
            </w:tr>
          </w:tbl>
          <w:p w14:paraId="385B462B" w14:textId="77777777" w:rsidR="00253F6F" w:rsidRPr="00ED7D6B" w:rsidRDefault="00253F6F" w:rsidP="006375E6">
            <w:pPr>
              <w:spacing w:before="0" w:after="0" w:line="240" w:lineRule="auto"/>
              <w:jc w:val="left"/>
              <w:rPr>
                <w:color w:val="000000"/>
                <w:sz w:val="20"/>
                <w:szCs w:val="20"/>
                <w:rtl/>
              </w:rPr>
            </w:pPr>
          </w:p>
        </w:tc>
      </w:tr>
      <w:tr w:rsidR="00253F6F" w:rsidRPr="00BB639C" w14:paraId="6285B8D0" w14:textId="77777777" w:rsidTr="00253F6F">
        <w:trPr>
          <w:trHeight w:val="1243"/>
        </w:trPr>
        <w:tc>
          <w:tcPr>
            <w:tcW w:w="94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ED7D6B" w:rsidRPr="00ED7D6B" w14:paraId="61607FE3" w14:textId="77777777" w:rsidTr="00ED7D6B">
              <w:trPr>
                <w:tblCellSpacing w:w="15" w:type="dxa"/>
              </w:trPr>
              <w:tc>
                <w:tcPr>
                  <w:tcW w:w="0" w:type="auto"/>
                  <w:vAlign w:val="center"/>
                  <w:hideMark/>
                </w:tcPr>
                <w:p w14:paraId="13E2082E" w14:textId="77777777" w:rsidR="00ED7D6B" w:rsidRPr="00ED7D6B" w:rsidRDefault="00ED7D6B" w:rsidP="00ED7D6B">
                  <w:pPr>
                    <w:ind w:left="0"/>
                    <w:rPr>
                      <w:b/>
                      <w:bCs/>
                      <w:color w:val="000000"/>
                      <w:sz w:val="20"/>
                      <w:szCs w:val="20"/>
                    </w:rPr>
                  </w:pPr>
                  <w:r w:rsidRPr="00ED7D6B">
                    <w:rPr>
                      <w:b/>
                      <w:bCs/>
                      <w:color w:val="000000"/>
                      <w:sz w:val="20"/>
                      <w:szCs w:val="20"/>
                    </w:rPr>
                    <w:t>Payment Processor</w:t>
                  </w:r>
                </w:p>
              </w:tc>
            </w:tr>
          </w:tbl>
          <w:p w14:paraId="4E1703A0" w14:textId="77777777" w:rsidR="00ED7D6B" w:rsidRPr="00ED7D6B" w:rsidRDefault="00ED7D6B" w:rsidP="00ED7D6B">
            <w:pPr>
              <w:ind w:left="0"/>
              <w:rPr>
                <w:b/>
                <w:bCs/>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B93FBB9" w14:textId="77777777" w:rsidTr="00ED7D6B">
              <w:trPr>
                <w:tblCellSpacing w:w="15" w:type="dxa"/>
              </w:trPr>
              <w:tc>
                <w:tcPr>
                  <w:tcW w:w="0" w:type="auto"/>
                  <w:vAlign w:val="center"/>
                  <w:hideMark/>
                </w:tcPr>
                <w:p w14:paraId="63F2FAFF" w14:textId="77777777" w:rsidR="00ED7D6B" w:rsidRPr="00ED7D6B" w:rsidRDefault="00ED7D6B" w:rsidP="00ED7D6B">
                  <w:pPr>
                    <w:ind w:left="0"/>
                    <w:rPr>
                      <w:b/>
                      <w:bCs/>
                      <w:color w:val="000000"/>
                      <w:sz w:val="20"/>
                      <w:szCs w:val="20"/>
                    </w:rPr>
                  </w:pPr>
                </w:p>
              </w:tc>
            </w:tr>
          </w:tbl>
          <w:p w14:paraId="02BC5ED1"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01B9ABCD" w14:textId="77777777" w:rsidTr="00ED7D6B">
              <w:trPr>
                <w:tblCellSpacing w:w="15" w:type="dxa"/>
              </w:trPr>
              <w:tc>
                <w:tcPr>
                  <w:tcW w:w="0" w:type="auto"/>
                  <w:vAlign w:val="center"/>
                  <w:hideMark/>
                </w:tcPr>
                <w:p w14:paraId="6D26B9FA"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עיבוד תשלומים, תקשורת עם מערכת סליקה, ואחסון נתוני עסקאות</w:t>
                  </w:r>
                </w:p>
              </w:tc>
            </w:tr>
          </w:tbl>
          <w:p w14:paraId="4B00943D"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43F6E1C" w14:textId="77777777" w:rsidTr="00ED7D6B">
              <w:trPr>
                <w:tblCellSpacing w:w="15" w:type="dxa"/>
              </w:trPr>
              <w:tc>
                <w:tcPr>
                  <w:tcW w:w="0" w:type="auto"/>
                  <w:vAlign w:val="center"/>
                  <w:hideMark/>
                </w:tcPr>
                <w:p w14:paraId="7043CDEA" w14:textId="77777777" w:rsidR="00ED7D6B" w:rsidRPr="00ED7D6B" w:rsidRDefault="00ED7D6B" w:rsidP="00ED7D6B">
                  <w:pPr>
                    <w:spacing w:before="0" w:after="0" w:line="240" w:lineRule="auto"/>
                    <w:ind w:left="0"/>
                    <w:jc w:val="left"/>
                    <w:rPr>
                      <w:color w:val="000000"/>
                      <w:sz w:val="20"/>
                      <w:szCs w:val="20"/>
                    </w:rPr>
                  </w:pPr>
                </w:p>
              </w:tc>
            </w:tr>
          </w:tbl>
          <w:p w14:paraId="0F8E1F57"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5A5514EA" w14:textId="5F4FDCC9" w:rsidR="00253F6F" w:rsidRPr="006375E6" w:rsidRDefault="00ED7D6B" w:rsidP="00ED7D6B">
            <w:pPr>
              <w:spacing w:before="0" w:after="0" w:line="240" w:lineRule="auto"/>
              <w:jc w:val="left"/>
              <w:rPr>
                <w:color w:val="000000"/>
                <w:sz w:val="20"/>
                <w:szCs w:val="20"/>
              </w:rPr>
            </w:pPr>
            <w:r w:rsidRPr="00ED7D6B">
              <w:rPr>
                <w:color w:val="000000"/>
                <w:sz w:val="20"/>
                <w:szCs w:val="20"/>
              </w:rPr>
              <w:t>IPaymentService</w:t>
            </w:r>
          </w:p>
        </w:tc>
        <w:tc>
          <w:tcPr>
            <w:tcW w:w="730" w:type="pct"/>
          </w:tcPr>
          <w:p w14:paraId="0D102A5B" w14:textId="193AB838" w:rsidR="00253F6F" w:rsidRPr="006375E6" w:rsidRDefault="00ED7D6B" w:rsidP="00ED7D6B">
            <w:pPr>
              <w:spacing w:before="0" w:after="0" w:line="240" w:lineRule="auto"/>
              <w:jc w:val="left"/>
              <w:rPr>
                <w:color w:val="000000"/>
                <w:sz w:val="20"/>
                <w:szCs w:val="20"/>
                <w:rtl/>
              </w:rPr>
            </w:pPr>
            <w:r w:rsidRPr="00ED7D6B">
              <w:rPr>
                <w:color w:val="000000"/>
                <w:sz w:val="20"/>
                <w:szCs w:val="20"/>
                <w:rtl/>
              </w:rPr>
              <w:t>מסופק</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5574E208" w14:textId="77777777" w:rsidTr="00ED7D6B">
              <w:trPr>
                <w:tblCellSpacing w:w="15" w:type="dxa"/>
              </w:trPr>
              <w:tc>
                <w:tcPr>
                  <w:tcW w:w="0" w:type="auto"/>
                  <w:vAlign w:val="center"/>
                  <w:hideMark/>
                </w:tcPr>
                <w:p w14:paraId="124AAA53"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שירות תשלום להזמנות</w:t>
                  </w:r>
                </w:p>
              </w:tc>
            </w:tr>
          </w:tbl>
          <w:p w14:paraId="0010295F"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063F7604" w14:textId="77777777" w:rsidTr="00ED7D6B">
              <w:trPr>
                <w:tblCellSpacing w:w="15" w:type="dxa"/>
              </w:trPr>
              <w:tc>
                <w:tcPr>
                  <w:tcW w:w="0" w:type="auto"/>
                  <w:vAlign w:val="center"/>
                  <w:hideMark/>
                </w:tcPr>
                <w:p w14:paraId="070FDA89" w14:textId="77777777" w:rsidR="00ED7D6B" w:rsidRPr="00ED7D6B" w:rsidRDefault="00ED7D6B" w:rsidP="00ED7D6B">
                  <w:pPr>
                    <w:spacing w:before="0" w:after="0" w:line="240" w:lineRule="auto"/>
                    <w:jc w:val="left"/>
                    <w:rPr>
                      <w:color w:val="000000"/>
                      <w:sz w:val="20"/>
                      <w:szCs w:val="20"/>
                    </w:rPr>
                  </w:pPr>
                </w:p>
              </w:tc>
            </w:tr>
          </w:tbl>
          <w:p w14:paraId="40359444" w14:textId="77777777" w:rsidR="00253F6F" w:rsidRPr="006375E6" w:rsidRDefault="00253F6F" w:rsidP="006375E6">
            <w:pPr>
              <w:spacing w:before="0" w:after="0" w:line="240" w:lineRule="auto"/>
              <w:jc w:val="left"/>
              <w:rPr>
                <w:color w:val="000000"/>
                <w:sz w:val="20"/>
                <w:szCs w:val="20"/>
                <w:rtl/>
              </w:rPr>
            </w:pPr>
          </w:p>
        </w:tc>
      </w:tr>
      <w:tr w:rsidR="00253F6F" w:rsidRPr="00BB639C" w14:paraId="2B24E5D0" w14:textId="77777777" w:rsidTr="00253F6F">
        <w:trPr>
          <w:trHeight w:val="1243"/>
        </w:trPr>
        <w:tc>
          <w:tcPr>
            <w:tcW w:w="944" w:type="pct"/>
          </w:tcPr>
          <w:p w14:paraId="0AE70267"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3F605BAA" w14:textId="77777777" w:rsidTr="00ED7D6B">
              <w:trPr>
                <w:tblCellSpacing w:w="15" w:type="dxa"/>
              </w:trPr>
              <w:tc>
                <w:tcPr>
                  <w:tcW w:w="0" w:type="auto"/>
                  <w:vAlign w:val="center"/>
                  <w:hideMark/>
                </w:tcPr>
                <w:p w14:paraId="06EFFA42"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עיבוד תשלומים, תקשורת עם מערכת סליקה, ואחסון נתוני עסקאות</w:t>
                  </w:r>
                </w:p>
              </w:tc>
            </w:tr>
          </w:tbl>
          <w:p w14:paraId="6EA9709B"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613445A1" w14:textId="77777777" w:rsidTr="00ED7D6B">
              <w:trPr>
                <w:tblCellSpacing w:w="15" w:type="dxa"/>
              </w:trPr>
              <w:tc>
                <w:tcPr>
                  <w:tcW w:w="0" w:type="auto"/>
                  <w:vAlign w:val="center"/>
                  <w:hideMark/>
                </w:tcPr>
                <w:p w14:paraId="7551E111" w14:textId="77777777" w:rsidR="00ED7D6B" w:rsidRPr="00ED7D6B" w:rsidRDefault="00ED7D6B" w:rsidP="00ED7D6B">
                  <w:pPr>
                    <w:spacing w:before="0" w:after="0" w:line="240" w:lineRule="auto"/>
                    <w:ind w:left="0"/>
                    <w:jc w:val="left"/>
                    <w:rPr>
                      <w:color w:val="000000"/>
                      <w:sz w:val="20"/>
                      <w:szCs w:val="20"/>
                    </w:rPr>
                  </w:pPr>
                </w:p>
              </w:tc>
            </w:tr>
          </w:tbl>
          <w:p w14:paraId="5B53EA88"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3D593754" w14:textId="287CFAC2" w:rsidR="00253F6F" w:rsidRPr="006375E6" w:rsidRDefault="00ED7D6B" w:rsidP="00ED7D6B">
            <w:pPr>
              <w:spacing w:before="0" w:after="0" w:line="240" w:lineRule="auto"/>
              <w:jc w:val="left"/>
              <w:rPr>
                <w:color w:val="000000"/>
                <w:sz w:val="20"/>
                <w:szCs w:val="20"/>
              </w:rPr>
            </w:pPr>
            <w:r w:rsidRPr="00ED7D6B">
              <w:rPr>
                <w:color w:val="000000"/>
                <w:sz w:val="20"/>
                <w:szCs w:val="20"/>
              </w:rPr>
              <w:t>IUserSession</w:t>
            </w:r>
          </w:p>
        </w:tc>
        <w:tc>
          <w:tcPr>
            <w:tcW w:w="730" w:type="pct"/>
          </w:tcPr>
          <w:p w14:paraId="22AC55C7" w14:textId="34115466"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52A8A991" w14:textId="77777777" w:rsidTr="00ED7D6B">
              <w:trPr>
                <w:tblCellSpacing w:w="15" w:type="dxa"/>
              </w:trPr>
              <w:tc>
                <w:tcPr>
                  <w:tcW w:w="0" w:type="auto"/>
                  <w:vAlign w:val="center"/>
                  <w:hideMark/>
                </w:tcPr>
                <w:p w14:paraId="2EA031F1"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אימות משתמש</w:t>
                  </w:r>
                </w:p>
              </w:tc>
            </w:tr>
          </w:tbl>
          <w:p w14:paraId="2B7DF04D"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3E9B08F7" w14:textId="77777777" w:rsidTr="00ED7D6B">
              <w:trPr>
                <w:tblCellSpacing w:w="15" w:type="dxa"/>
              </w:trPr>
              <w:tc>
                <w:tcPr>
                  <w:tcW w:w="0" w:type="auto"/>
                  <w:vAlign w:val="center"/>
                  <w:hideMark/>
                </w:tcPr>
                <w:p w14:paraId="19787E89" w14:textId="77777777" w:rsidR="00ED7D6B" w:rsidRPr="00ED7D6B" w:rsidRDefault="00ED7D6B" w:rsidP="00ED7D6B">
                  <w:pPr>
                    <w:spacing w:before="0" w:after="0" w:line="240" w:lineRule="auto"/>
                    <w:jc w:val="left"/>
                    <w:rPr>
                      <w:color w:val="000000"/>
                      <w:sz w:val="20"/>
                      <w:szCs w:val="20"/>
                    </w:rPr>
                  </w:pPr>
                </w:p>
              </w:tc>
            </w:tr>
          </w:tbl>
          <w:p w14:paraId="486378FA" w14:textId="77777777" w:rsidR="00253F6F" w:rsidRPr="006375E6" w:rsidRDefault="00253F6F" w:rsidP="006375E6">
            <w:pPr>
              <w:spacing w:before="0" w:after="0" w:line="240" w:lineRule="auto"/>
              <w:jc w:val="left"/>
              <w:rPr>
                <w:color w:val="000000"/>
                <w:sz w:val="20"/>
                <w:szCs w:val="20"/>
                <w:rtl/>
              </w:rPr>
            </w:pPr>
          </w:p>
        </w:tc>
      </w:tr>
      <w:tr w:rsidR="00253F6F" w:rsidRPr="00BB639C" w14:paraId="69D1F399" w14:textId="77777777" w:rsidTr="00253F6F">
        <w:trPr>
          <w:trHeight w:val="1243"/>
        </w:trPr>
        <w:tc>
          <w:tcPr>
            <w:tcW w:w="944" w:type="pct"/>
          </w:tcPr>
          <w:p w14:paraId="0E2EC8CF"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153BC6D2" w14:textId="77777777" w:rsidTr="00ED7D6B">
              <w:trPr>
                <w:tblCellSpacing w:w="15" w:type="dxa"/>
              </w:trPr>
              <w:tc>
                <w:tcPr>
                  <w:tcW w:w="0" w:type="auto"/>
                  <w:vAlign w:val="center"/>
                  <w:hideMark/>
                </w:tcPr>
                <w:p w14:paraId="594A5F6D"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עיבוד תשלומים, תקשורת עם מערכת סליקה, ואחסון נתוני עסקאות</w:t>
                  </w:r>
                </w:p>
              </w:tc>
            </w:tr>
          </w:tbl>
          <w:p w14:paraId="3147212F"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37246EF1" w14:textId="77777777" w:rsidTr="00ED7D6B">
              <w:trPr>
                <w:tblCellSpacing w:w="15" w:type="dxa"/>
              </w:trPr>
              <w:tc>
                <w:tcPr>
                  <w:tcW w:w="0" w:type="auto"/>
                  <w:vAlign w:val="center"/>
                  <w:hideMark/>
                </w:tcPr>
                <w:p w14:paraId="10D0D913" w14:textId="77777777" w:rsidR="00ED7D6B" w:rsidRPr="00ED7D6B" w:rsidRDefault="00ED7D6B" w:rsidP="00ED7D6B">
                  <w:pPr>
                    <w:spacing w:before="0" w:after="0" w:line="240" w:lineRule="auto"/>
                    <w:ind w:left="0"/>
                    <w:jc w:val="left"/>
                    <w:rPr>
                      <w:color w:val="000000"/>
                      <w:sz w:val="20"/>
                      <w:szCs w:val="20"/>
                    </w:rPr>
                  </w:pPr>
                </w:p>
              </w:tc>
            </w:tr>
          </w:tbl>
          <w:p w14:paraId="33DA64DF" w14:textId="77777777" w:rsidR="00253F6F" w:rsidRPr="00ED7D6B" w:rsidRDefault="00253F6F" w:rsidP="00253F6F">
            <w:pPr>
              <w:spacing w:before="0" w:after="0" w:line="240" w:lineRule="auto"/>
              <w:ind w:left="0"/>
              <w:jc w:val="left"/>
              <w:rPr>
                <w:color w:val="000000"/>
                <w:sz w:val="20"/>
                <w:szCs w:val="20"/>
                <w:rtl/>
              </w:rPr>
            </w:pPr>
          </w:p>
        </w:tc>
        <w:tc>
          <w:tcPr>
            <w:tcW w:w="142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ED7D6B" w:rsidRPr="00ED7D6B" w14:paraId="0810A568" w14:textId="77777777" w:rsidTr="00ED7D6B">
              <w:trPr>
                <w:tblCellSpacing w:w="15" w:type="dxa"/>
              </w:trPr>
              <w:tc>
                <w:tcPr>
                  <w:tcW w:w="0" w:type="auto"/>
                  <w:vAlign w:val="center"/>
                  <w:hideMark/>
                </w:tcPr>
                <w:p w14:paraId="0A700F89"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Pr>
                    <w:t>IPaymentGateway</w:t>
                  </w:r>
                </w:p>
              </w:tc>
            </w:tr>
          </w:tbl>
          <w:p w14:paraId="01A647D3"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1361E2E9" w14:textId="77777777" w:rsidTr="00ED7D6B">
              <w:trPr>
                <w:tblCellSpacing w:w="15" w:type="dxa"/>
              </w:trPr>
              <w:tc>
                <w:tcPr>
                  <w:tcW w:w="0" w:type="auto"/>
                  <w:vAlign w:val="center"/>
                  <w:hideMark/>
                </w:tcPr>
                <w:p w14:paraId="631E103D" w14:textId="77777777" w:rsidR="00ED7D6B" w:rsidRPr="00ED7D6B" w:rsidRDefault="00ED7D6B" w:rsidP="00ED7D6B">
                  <w:pPr>
                    <w:spacing w:before="0" w:after="0" w:line="240" w:lineRule="auto"/>
                    <w:jc w:val="left"/>
                    <w:rPr>
                      <w:color w:val="000000"/>
                      <w:sz w:val="20"/>
                      <w:szCs w:val="20"/>
                    </w:rPr>
                  </w:pPr>
                </w:p>
              </w:tc>
            </w:tr>
          </w:tbl>
          <w:p w14:paraId="1979C884" w14:textId="77777777" w:rsidR="00253F6F" w:rsidRDefault="00253F6F" w:rsidP="006375E6">
            <w:pPr>
              <w:spacing w:before="0" w:after="0" w:line="240" w:lineRule="auto"/>
              <w:jc w:val="left"/>
              <w:rPr>
                <w:color w:val="000000"/>
                <w:sz w:val="20"/>
                <w:szCs w:val="20"/>
                <w:rtl/>
              </w:rPr>
            </w:pPr>
          </w:p>
          <w:p w14:paraId="5C5C9747" w14:textId="77777777" w:rsidR="00ED7D6B" w:rsidRPr="00ED7D6B" w:rsidRDefault="00ED7D6B" w:rsidP="00ED7D6B">
            <w:pPr>
              <w:rPr>
                <w:sz w:val="20"/>
                <w:szCs w:val="20"/>
              </w:rPr>
            </w:pPr>
          </w:p>
        </w:tc>
        <w:tc>
          <w:tcPr>
            <w:tcW w:w="730" w:type="pct"/>
          </w:tcPr>
          <w:p w14:paraId="67245795" w14:textId="42D3C42B"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p w14:paraId="2C82B6C7" w14:textId="3A74EC83" w:rsidR="00253F6F" w:rsidRDefault="00ED7D6B" w:rsidP="00ED7D6B">
            <w:pPr>
              <w:spacing w:before="0" w:after="0" w:line="240" w:lineRule="auto"/>
              <w:jc w:val="left"/>
              <w:rPr>
                <w:color w:val="000000"/>
                <w:sz w:val="20"/>
                <w:szCs w:val="20"/>
                <w:rtl/>
              </w:rPr>
            </w:pPr>
            <w:r w:rsidRPr="00ED7D6B">
              <w:rPr>
                <w:color w:val="000000"/>
                <w:sz w:val="20"/>
                <w:szCs w:val="20"/>
                <w:rtl/>
              </w:rPr>
              <w:t>למערכת</w:t>
            </w:r>
          </w:p>
          <w:p w14:paraId="7840D255" w14:textId="77777777" w:rsidR="00ED7D6B" w:rsidRPr="00ED7D6B" w:rsidRDefault="00ED7D6B" w:rsidP="00ED7D6B">
            <w:pPr>
              <w:rPr>
                <w:sz w:val="20"/>
                <w:szCs w:val="20"/>
                <w:rtl/>
              </w:rPr>
            </w:pPr>
          </w:p>
        </w:tc>
      </w:tr>
      <w:tr w:rsidR="00253F6F" w:rsidRPr="00BB639C" w14:paraId="0C659577" w14:textId="77777777" w:rsidTr="00253F6F">
        <w:trPr>
          <w:trHeight w:val="1243"/>
        </w:trPr>
        <w:tc>
          <w:tcPr>
            <w:tcW w:w="944" w:type="pct"/>
          </w:tcPr>
          <w:p w14:paraId="5B51072C"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5877545D" w14:textId="77777777" w:rsidTr="00ED7D6B">
              <w:trPr>
                <w:tblCellSpacing w:w="15" w:type="dxa"/>
              </w:trPr>
              <w:tc>
                <w:tcPr>
                  <w:tcW w:w="0" w:type="auto"/>
                  <w:vAlign w:val="center"/>
                  <w:hideMark/>
                </w:tcPr>
                <w:p w14:paraId="638AA20A"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עיבוד תשלומים, תקשורת עם מערכת סליקה, ואחסון נתוני עסקאות</w:t>
                  </w:r>
                </w:p>
              </w:tc>
            </w:tr>
          </w:tbl>
          <w:p w14:paraId="74EC61DA"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1504DFA" w14:textId="77777777" w:rsidTr="00ED7D6B">
              <w:trPr>
                <w:tblCellSpacing w:w="15" w:type="dxa"/>
              </w:trPr>
              <w:tc>
                <w:tcPr>
                  <w:tcW w:w="0" w:type="auto"/>
                  <w:vAlign w:val="center"/>
                  <w:hideMark/>
                </w:tcPr>
                <w:p w14:paraId="2B72E1E1" w14:textId="77777777" w:rsidR="00ED7D6B" w:rsidRPr="00ED7D6B" w:rsidRDefault="00ED7D6B" w:rsidP="00ED7D6B">
                  <w:pPr>
                    <w:spacing w:before="0" w:after="0" w:line="240" w:lineRule="auto"/>
                    <w:ind w:left="0"/>
                    <w:jc w:val="left"/>
                    <w:rPr>
                      <w:color w:val="000000"/>
                      <w:sz w:val="20"/>
                      <w:szCs w:val="20"/>
                    </w:rPr>
                  </w:pPr>
                </w:p>
              </w:tc>
            </w:tr>
          </w:tbl>
          <w:p w14:paraId="4E8D1BFE"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1677C687" w14:textId="126A2373" w:rsidR="00253F6F" w:rsidRPr="006375E6" w:rsidRDefault="00ED7D6B" w:rsidP="00ED7D6B">
            <w:pPr>
              <w:spacing w:before="0" w:after="0" w:line="240" w:lineRule="auto"/>
              <w:jc w:val="left"/>
              <w:rPr>
                <w:color w:val="000000"/>
                <w:sz w:val="20"/>
                <w:szCs w:val="20"/>
              </w:rPr>
            </w:pPr>
            <w:r w:rsidRPr="00ED7D6B">
              <w:rPr>
                <w:color w:val="000000"/>
                <w:sz w:val="20"/>
                <w:szCs w:val="20"/>
              </w:rPr>
              <w:t>IPaymentLog</w:t>
            </w:r>
          </w:p>
        </w:tc>
        <w:tc>
          <w:tcPr>
            <w:tcW w:w="730" w:type="pct"/>
          </w:tcPr>
          <w:p w14:paraId="0C07E810" w14:textId="74F85207"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416065E9" w14:textId="77777777" w:rsidTr="00ED7D6B">
              <w:trPr>
                <w:tblCellSpacing w:w="15" w:type="dxa"/>
              </w:trPr>
              <w:tc>
                <w:tcPr>
                  <w:tcW w:w="0" w:type="auto"/>
                  <w:vAlign w:val="center"/>
                  <w:hideMark/>
                </w:tcPr>
                <w:p w14:paraId="1592F226"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שמירת תשלום במסד נתונים</w:t>
                  </w:r>
                </w:p>
              </w:tc>
            </w:tr>
          </w:tbl>
          <w:p w14:paraId="2A3267C6"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75DA53D" w14:textId="77777777" w:rsidTr="00ED7D6B">
              <w:trPr>
                <w:tblCellSpacing w:w="15" w:type="dxa"/>
              </w:trPr>
              <w:tc>
                <w:tcPr>
                  <w:tcW w:w="0" w:type="auto"/>
                  <w:vAlign w:val="center"/>
                  <w:hideMark/>
                </w:tcPr>
                <w:p w14:paraId="6AC3DF62" w14:textId="77777777" w:rsidR="00ED7D6B" w:rsidRPr="00ED7D6B" w:rsidRDefault="00ED7D6B" w:rsidP="00ED7D6B">
                  <w:pPr>
                    <w:spacing w:before="0" w:after="0" w:line="240" w:lineRule="auto"/>
                    <w:jc w:val="left"/>
                    <w:rPr>
                      <w:color w:val="000000"/>
                      <w:sz w:val="20"/>
                      <w:szCs w:val="20"/>
                    </w:rPr>
                  </w:pPr>
                </w:p>
              </w:tc>
            </w:tr>
          </w:tbl>
          <w:p w14:paraId="265E5813" w14:textId="77777777" w:rsidR="00253F6F" w:rsidRPr="006375E6" w:rsidRDefault="00253F6F" w:rsidP="006375E6">
            <w:pPr>
              <w:spacing w:before="0" w:after="0" w:line="240" w:lineRule="auto"/>
              <w:jc w:val="left"/>
              <w:rPr>
                <w:color w:val="000000"/>
                <w:sz w:val="20"/>
                <w:szCs w:val="20"/>
                <w:rtl/>
              </w:rPr>
            </w:pPr>
          </w:p>
        </w:tc>
      </w:tr>
      <w:tr w:rsidR="00253F6F" w:rsidRPr="00BB639C" w14:paraId="29279346" w14:textId="77777777" w:rsidTr="00253F6F">
        <w:trPr>
          <w:trHeight w:val="1243"/>
        </w:trPr>
        <w:tc>
          <w:tcPr>
            <w:tcW w:w="94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ED7D6B" w:rsidRPr="00ED7D6B" w14:paraId="34A3BBCA" w14:textId="77777777" w:rsidTr="00ED7D6B">
              <w:trPr>
                <w:tblCellSpacing w:w="15" w:type="dxa"/>
              </w:trPr>
              <w:tc>
                <w:tcPr>
                  <w:tcW w:w="0" w:type="auto"/>
                  <w:vAlign w:val="center"/>
                  <w:hideMark/>
                </w:tcPr>
                <w:p w14:paraId="0EC19CA9" w14:textId="77777777" w:rsidR="00ED7D6B" w:rsidRPr="00ED7D6B" w:rsidRDefault="00ED7D6B" w:rsidP="00ED7D6B">
                  <w:pPr>
                    <w:ind w:left="0"/>
                    <w:jc w:val="center"/>
                    <w:rPr>
                      <w:b/>
                      <w:bCs/>
                      <w:color w:val="000000"/>
                      <w:sz w:val="20"/>
                      <w:szCs w:val="20"/>
                    </w:rPr>
                  </w:pPr>
                  <w:r w:rsidRPr="00ED7D6B">
                    <w:rPr>
                      <w:b/>
                      <w:bCs/>
                      <w:color w:val="000000"/>
                      <w:sz w:val="20"/>
                      <w:szCs w:val="20"/>
                    </w:rPr>
                    <w:t>Query Processor</w:t>
                  </w:r>
                </w:p>
              </w:tc>
            </w:tr>
          </w:tbl>
          <w:p w14:paraId="0867F74C" w14:textId="77777777" w:rsidR="00ED7D6B" w:rsidRPr="00ED7D6B" w:rsidRDefault="00ED7D6B" w:rsidP="00ED7D6B">
            <w:pPr>
              <w:ind w:left="0"/>
              <w:jc w:val="center"/>
              <w:rPr>
                <w:b/>
                <w:bCs/>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B643A16" w14:textId="77777777" w:rsidTr="00ED7D6B">
              <w:trPr>
                <w:tblCellSpacing w:w="15" w:type="dxa"/>
              </w:trPr>
              <w:tc>
                <w:tcPr>
                  <w:tcW w:w="0" w:type="auto"/>
                  <w:vAlign w:val="center"/>
                  <w:hideMark/>
                </w:tcPr>
                <w:p w14:paraId="1786D9F5" w14:textId="77777777" w:rsidR="00ED7D6B" w:rsidRPr="00ED7D6B" w:rsidRDefault="00ED7D6B" w:rsidP="00ED7D6B">
                  <w:pPr>
                    <w:ind w:left="0"/>
                    <w:jc w:val="center"/>
                    <w:rPr>
                      <w:b/>
                      <w:bCs/>
                      <w:color w:val="000000"/>
                      <w:sz w:val="20"/>
                      <w:szCs w:val="20"/>
                    </w:rPr>
                  </w:pPr>
                </w:p>
              </w:tc>
            </w:tr>
          </w:tbl>
          <w:p w14:paraId="02D6CE98" w14:textId="77777777" w:rsidR="00253F6F" w:rsidRPr="00CD1F63" w:rsidRDefault="00253F6F" w:rsidP="00ED7D6B">
            <w:pPr>
              <w:ind w:left="0"/>
              <w:jc w:val="center"/>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5807845B" w14:textId="77777777" w:rsidTr="00ED7D6B">
              <w:trPr>
                <w:tblCellSpacing w:w="15" w:type="dxa"/>
              </w:trPr>
              <w:tc>
                <w:tcPr>
                  <w:tcW w:w="0" w:type="auto"/>
                  <w:vAlign w:val="center"/>
                  <w:hideMark/>
                </w:tcPr>
                <w:p w14:paraId="5B61F52C"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רכיב גישה למסד הנתונים: הכנסת נתונים ושליפה לצורך תצוגה/שימוש</w:t>
                  </w:r>
                </w:p>
              </w:tc>
            </w:tr>
          </w:tbl>
          <w:p w14:paraId="336D7C10"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6BB1A12B" w14:textId="77777777" w:rsidTr="00ED7D6B">
              <w:trPr>
                <w:tblCellSpacing w:w="15" w:type="dxa"/>
              </w:trPr>
              <w:tc>
                <w:tcPr>
                  <w:tcW w:w="0" w:type="auto"/>
                  <w:vAlign w:val="center"/>
                  <w:hideMark/>
                </w:tcPr>
                <w:p w14:paraId="0A3D45F6" w14:textId="77777777" w:rsidR="00ED7D6B" w:rsidRPr="00ED7D6B" w:rsidRDefault="00ED7D6B" w:rsidP="00ED7D6B">
                  <w:pPr>
                    <w:spacing w:before="0" w:after="0" w:line="240" w:lineRule="auto"/>
                    <w:ind w:left="0"/>
                    <w:jc w:val="left"/>
                    <w:rPr>
                      <w:color w:val="000000"/>
                      <w:sz w:val="20"/>
                      <w:szCs w:val="20"/>
                    </w:rPr>
                  </w:pPr>
                </w:p>
              </w:tc>
            </w:tr>
          </w:tbl>
          <w:p w14:paraId="05C0441C" w14:textId="77777777" w:rsidR="00253F6F" w:rsidRPr="00ED7D6B" w:rsidRDefault="00253F6F" w:rsidP="00253F6F">
            <w:pPr>
              <w:spacing w:before="0" w:after="0" w:line="240" w:lineRule="auto"/>
              <w:ind w:left="0"/>
              <w:jc w:val="left"/>
              <w:rPr>
                <w:color w:val="000000"/>
                <w:sz w:val="20"/>
                <w:szCs w:val="20"/>
                <w:rtl/>
              </w:rPr>
            </w:pPr>
          </w:p>
        </w:tc>
        <w:tc>
          <w:tcPr>
            <w:tcW w:w="142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tblGrid>
            <w:tr w:rsidR="00ED7D6B" w:rsidRPr="00ED7D6B" w14:paraId="51C8E1BD" w14:textId="77777777" w:rsidTr="00ED7D6B">
              <w:trPr>
                <w:tblCellSpacing w:w="15" w:type="dxa"/>
              </w:trPr>
              <w:tc>
                <w:tcPr>
                  <w:tcW w:w="0" w:type="auto"/>
                  <w:vAlign w:val="center"/>
                  <w:hideMark/>
                </w:tcPr>
                <w:p w14:paraId="60810C7C"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Pr>
                    <w:t>IDataInsert</w:t>
                  </w:r>
                </w:p>
              </w:tc>
            </w:tr>
          </w:tbl>
          <w:p w14:paraId="2288F0B2"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189F17E1" w14:textId="77777777" w:rsidTr="00ED7D6B">
              <w:trPr>
                <w:tblCellSpacing w:w="15" w:type="dxa"/>
              </w:trPr>
              <w:tc>
                <w:tcPr>
                  <w:tcW w:w="0" w:type="auto"/>
                  <w:vAlign w:val="center"/>
                  <w:hideMark/>
                </w:tcPr>
                <w:p w14:paraId="7A8698C1" w14:textId="77777777" w:rsidR="00ED7D6B" w:rsidRPr="00ED7D6B" w:rsidRDefault="00ED7D6B" w:rsidP="00ED7D6B">
                  <w:pPr>
                    <w:spacing w:before="0" w:after="0" w:line="240" w:lineRule="auto"/>
                    <w:jc w:val="left"/>
                    <w:rPr>
                      <w:color w:val="000000"/>
                      <w:sz w:val="20"/>
                      <w:szCs w:val="20"/>
                    </w:rPr>
                  </w:pPr>
                </w:p>
              </w:tc>
            </w:tr>
          </w:tbl>
          <w:p w14:paraId="3C01A411" w14:textId="77777777" w:rsidR="00253F6F" w:rsidRPr="006375E6" w:rsidRDefault="00253F6F" w:rsidP="006375E6">
            <w:pPr>
              <w:spacing w:before="0" w:after="0" w:line="240" w:lineRule="auto"/>
              <w:jc w:val="left"/>
              <w:rPr>
                <w:color w:val="000000"/>
                <w:sz w:val="20"/>
                <w:szCs w:val="20"/>
              </w:rPr>
            </w:pPr>
          </w:p>
        </w:tc>
        <w:tc>
          <w:tcPr>
            <w:tcW w:w="730" w:type="pct"/>
          </w:tcPr>
          <w:p w14:paraId="25FFEBFF" w14:textId="50B05F6F" w:rsidR="00253F6F" w:rsidRPr="006375E6" w:rsidRDefault="00ED7D6B" w:rsidP="00ED7D6B">
            <w:pPr>
              <w:spacing w:before="0" w:after="0" w:line="240" w:lineRule="auto"/>
              <w:jc w:val="left"/>
              <w:rPr>
                <w:color w:val="000000"/>
                <w:sz w:val="20"/>
                <w:szCs w:val="20"/>
                <w:rtl/>
              </w:rPr>
            </w:pPr>
            <w:r w:rsidRPr="00ED7D6B">
              <w:rPr>
                <w:color w:val="000000"/>
                <w:sz w:val="20"/>
                <w:szCs w:val="20"/>
                <w:rtl/>
              </w:rPr>
              <w:t>מסופק</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49C4BFD2" w14:textId="77777777" w:rsidTr="00ED7D6B">
              <w:trPr>
                <w:tblCellSpacing w:w="15" w:type="dxa"/>
              </w:trPr>
              <w:tc>
                <w:tcPr>
                  <w:tcW w:w="0" w:type="auto"/>
                  <w:vAlign w:val="center"/>
                  <w:hideMark/>
                </w:tcPr>
                <w:p w14:paraId="7C93B647"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שמירת נתונים</w:t>
                  </w:r>
                </w:p>
              </w:tc>
            </w:tr>
          </w:tbl>
          <w:p w14:paraId="1BFFC936"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54A8FB7B" w14:textId="77777777" w:rsidTr="00ED7D6B">
              <w:trPr>
                <w:tblCellSpacing w:w="15" w:type="dxa"/>
              </w:trPr>
              <w:tc>
                <w:tcPr>
                  <w:tcW w:w="0" w:type="auto"/>
                  <w:vAlign w:val="center"/>
                  <w:hideMark/>
                </w:tcPr>
                <w:p w14:paraId="3ED6E200" w14:textId="77777777" w:rsidR="00ED7D6B" w:rsidRPr="00ED7D6B" w:rsidRDefault="00ED7D6B" w:rsidP="00ED7D6B">
                  <w:pPr>
                    <w:spacing w:before="0" w:after="0" w:line="240" w:lineRule="auto"/>
                    <w:jc w:val="left"/>
                    <w:rPr>
                      <w:color w:val="000000"/>
                      <w:sz w:val="20"/>
                      <w:szCs w:val="20"/>
                    </w:rPr>
                  </w:pPr>
                </w:p>
              </w:tc>
            </w:tr>
          </w:tbl>
          <w:p w14:paraId="660D594C" w14:textId="77777777" w:rsidR="00253F6F" w:rsidRPr="006375E6" w:rsidRDefault="00253F6F" w:rsidP="006375E6">
            <w:pPr>
              <w:spacing w:before="0" w:after="0" w:line="240" w:lineRule="auto"/>
              <w:jc w:val="left"/>
              <w:rPr>
                <w:color w:val="000000"/>
                <w:sz w:val="20"/>
                <w:szCs w:val="20"/>
                <w:rtl/>
              </w:rPr>
            </w:pPr>
          </w:p>
        </w:tc>
      </w:tr>
      <w:tr w:rsidR="00253F6F" w:rsidRPr="00BB639C" w14:paraId="56A0578A" w14:textId="77777777" w:rsidTr="00253F6F">
        <w:trPr>
          <w:trHeight w:val="1243"/>
        </w:trPr>
        <w:tc>
          <w:tcPr>
            <w:tcW w:w="944" w:type="pct"/>
          </w:tcPr>
          <w:p w14:paraId="5C76F0A2"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4336CF59" w14:textId="77777777" w:rsidTr="00ED7D6B">
              <w:trPr>
                <w:tblCellSpacing w:w="15" w:type="dxa"/>
              </w:trPr>
              <w:tc>
                <w:tcPr>
                  <w:tcW w:w="0" w:type="auto"/>
                  <w:vAlign w:val="center"/>
                  <w:hideMark/>
                </w:tcPr>
                <w:p w14:paraId="71BEE3D1"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רכיב גישה למסד הנתונים: הכנסת נתונים ושליפה לצורך תצוגה/שימוש</w:t>
                  </w:r>
                </w:p>
              </w:tc>
            </w:tr>
          </w:tbl>
          <w:p w14:paraId="28BD5E14"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33DEC5DB" w14:textId="77777777" w:rsidTr="00ED7D6B">
              <w:trPr>
                <w:tblCellSpacing w:w="15" w:type="dxa"/>
              </w:trPr>
              <w:tc>
                <w:tcPr>
                  <w:tcW w:w="0" w:type="auto"/>
                  <w:vAlign w:val="center"/>
                  <w:hideMark/>
                </w:tcPr>
                <w:p w14:paraId="03CEE974" w14:textId="77777777" w:rsidR="00ED7D6B" w:rsidRPr="00ED7D6B" w:rsidRDefault="00ED7D6B" w:rsidP="00ED7D6B">
                  <w:pPr>
                    <w:spacing w:before="0" w:after="0" w:line="240" w:lineRule="auto"/>
                    <w:ind w:left="0"/>
                    <w:jc w:val="left"/>
                    <w:rPr>
                      <w:color w:val="000000"/>
                      <w:sz w:val="20"/>
                      <w:szCs w:val="20"/>
                    </w:rPr>
                  </w:pPr>
                </w:p>
              </w:tc>
            </w:tr>
          </w:tbl>
          <w:p w14:paraId="59FA60A6"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755AAC6C" w14:textId="5D94F6E6" w:rsidR="00253F6F" w:rsidRPr="006375E6" w:rsidRDefault="00ED7D6B" w:rsidP="00ED7D6B">
            <w:pPr>
              <w:spacing w:before="0" w:after="0" w:line="240" w:lineRule="auto"/>
              <w:jc w:val="left"/>
              <w:rPr>
                <w:color w:val="000000"/>
                <w:sz w:val="20"/>
                <w:szCs w:val="20"/>
              </w:rPr>
            </w:pPr>
            <w:r w:rsidRPr="00ED7D6B">
              <w:rPr>
                <w:color w:val="000000"/>
                <w:sz w:val="20"/>
                <w:szCs w:val="20"/>
              </w:rPr>
              <w:t>IDataQuery</w:t>
            </w:r>
          </w:p>
        </w:tc>
        <w:tc>
          <w:tcPr>
            <w:tcW w:w="730" w:type="pct"/>
          </w:tcPr>
          <w:p w14:paraId="3295AF8F" w14:textId="261E8A76" w:rsidR="00253F6F" w:rsidRPr="006375E6" w:rsidRDefault="00ED7D6B" w:rsidP="00ED7D6B">
            <w:pPr>
              <w:spacing w:before="0" w:after="0" w:line="240" w:lineRule="auto"/>
              <w:jc w:val="left"/>
              <w:rPr>
                <w:color w:val="000000"/>
                <w:sz w:val="20"/>
                <w:szCs w:val="20"/>
                <w:rtl/>
              </w:rPr>
            </w:pPr>
            <w:r w:rsidRPr="00ED7D6B">
              <w:rPr>
                <w:color w:val="000000"/>
                <w:sz w:val="20"/>
                <w:szCs w:val="20"/>
                <w:rtl/>
              </w:rPr>
              <w:t>מסופק</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381307A4" w14:textId="77777777" w:rsidTr="00ED7D6B">
              <w:trPr>
                <w:tblCellSpacing w:w="15" w:type="dxa"/>
              </w:trPr>
              <w:tc>
                <w:tcPr>
                  <w:tcW w:w="0" w:type="auto"/>
                  <w:vAlign w:val="center"/>
                  <w:hideMark/>
                </w:tcPr>
                <w:p w14:paraId="52022A06"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שליפת נתונים מה־</w:t>
                  </w:r>
                  <w:r w:rsidRPr="00ED7D6B">
                    <w:rPr>
                      <w:color w:val="000000"/>
                      <w:sz w:val="20"/>
                      <w:szCs w:val="20"/>
                    </w:rPr>
                    <w:t>DB</w:t>
                  </w:r>
                </w:p>
              </w:tc>
            </w:tr>
          </w:tbl>
          <w:p w14:paraId="4D18E1CA"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59AACE8" w14:textId="77777777" w:rsidTr="00ED7D6B">
              <w:trPr>
                <w:tblCellSpacing w:w="15" w:type="dxa"/>
              </w:trPr>
              <w:tc>
                <w:tcPr>
                  <w:tcW w:w="0" w:type="auto"/>
                  <w:vAlign w:val="center"/>
                  <w:hideMark/>
                </w:tcPr>
                <w:p w14:paraId="4E9AD999" w14:textId="77777777" w:rsidR="00ED7D6B" w:rsidRPr="00ED7D6B" w:rsidRDefault="00ED7D6B" w:rsidP="00ED7D6B">
                  <w:pPr>
                    <w:spacing w:before="0" w:after="0" w:line="240" w:lineRule="auto"/>
                    <w:jc w:val="left"/>
                    <w:rPr>
                      <w:color w:val="000000"/>
                      <w:sz w:val="20"/>
                      <w:szCs w:val="20"/>
                    </w:rPr>
                  </w:pPr>
                </w:p>
              </w:tc>
            </w:tr>
          </w:tbl>
          <w:p w14:paraId="337CD266" w14:textId="77777777" w:rsidR="00253F6F" w:rsidRPr="006375E6" w:rsidRDefault="00253F6F" w:rsidP="006375E6">
            <w:pPr>
              <w:spacing w:before="0" w:after="0" w:line="240" w:lineRule="auto"/>
              <w:jc w:val="left"/>
              <w:rPr>
                <w:color w:val="000000"/>
                <w:sz w:val="20"/>
                <w:szCs w:val="20"/>
                <w:rtl/>
              </w:rPr>
            </w:pPr>
          </w:p>
        </w:tc>
      </w:tr>
      <w:tr w:rsidR="00253F6F" w:rsidRPr="00BB639C" w14:paraId="56EC2199" w14:textId="77777777" w:rsidTr="00253F6F">
        <w:trPr>
          <w:trHeight w:val="1243"/>
        </w:trPr>
        <w:tc>
          <w:tcPr>
            <w:tcW w:w="94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ED7D6B" w:rsidRPr="00ED7D6B" w14:paraId="1222BE41" w14:textId="77777777" w:rsidTr="00ED7D6B">
              <w:trPr>
                <w:tblCellSpacing w:w="15" w:type="dxa"/>
              </w:trPr>
              <w:tc>
                <w:tcPr>
                  <w:tcW w:w="0" w:type="auto"/>
                  <w:vAlign w:val="center"/>
                  <w:hideMark/>
                </w:tcPr>
                <w:p w14:paraId="3A0CA500" w14:textId="77777777" w:rsidR="00ED7D6B" w:rsidRPr="00ED7D6B" w:rsidRDefault="00ED7D6B" w:rsidP="00ED7D6B">
                  <w:pPr>
                    <w:ind w:left="0"/>
                    <w:jc w:val="center"/>
                    <w:rPr>
                      <w:b/>
                      <w:bCs/>
                      <w:color w:val="000000"/>
                      <w:sz w:val="20"/>
                      <w:szCs w:val="20"/>
                    </w:rPr>
                  </w:pPr>
                  <w:r w:rsidRPr="00ED7D6B">
                    <w:rPr>
                      <w:b/>
                      <w:bCs/>
                      <w:color w:val="000000"/>
                      <w:sz w:val="20"/>
                      <w:szCs w:val="20"/>
                    </w:rPr>
                    <w:t>Mobile App UI</w:t>
                  </w:r>
                </w:p>
              </w:tc>
            </w:tr>
          </w:tbl>
          <w:p w14:paraId="59E98181" w14:textId="77777777" w:rsidR="00ED7D6B" w:rsidRPr="00ED7D6B" w:rsidRDefault="00ED7D6B" w:rsidP="00ED7D6B">
            <w:pPr>
              <w:ind w:left="0"/>
              <w:jc w:val="center"/>
              <w:rPr>
                <w:b/>
                <w:bCs/>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87387BB" w14:textId="77777777" w:rsidTr="00ED7D6B">
              <w:trPr>
                <w:tblCellSpacing w:w="15" w:type="dxa"/>
              </w:trPr>
              <w:tc>
                <w:tcPr>
                  <w:tcW w:w="0" w:type="auto"/>
                  <w:vAlign w:val="center"/>
                  <w:hideMark/>
                </w:tcPr>
                <w:p w14:paraId="6E1A0D0C" w14:textId="77777777" w:rsidR="00ED7D6B" w:rsidRPr="00ED7D6B" w:rsidRDefault="00ED7D6B" w:rsidP="00ED7D6B">
                  <w:pPr>
                    <w:ind w:left="0"/>
                    <w:jc w:val="center"/>
                    <w:rPr>
                      <w:b/>
                      <w:bCs/>
                      <w:color w:val="000000"/>
                      <w:sz w:val="20"/>
                      <w:szCs w:val="20"/>
                    </w:rPr>
                  </w:pPr>
                </w:p>
              </w:tc>
            </w:tr>
          </w:tbl>
          <w:p w14:paraId="4B93B951" w14:textId="77777777" w:rsidR="00253F6F" w:rsidRPr="00CD1F63" w:rsidRDefault="00253F6F" w:rsidP="00ED7D6B">
            <w:pPr>
              <w:ind w:left="0"/>
              <w:jc w:val="center"/>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46DFABEF" w14:textId="77777777" w:rsidTr="00ED7D6B">
              <w:trPr>
                <w:tblCellSpacing w:w="15" w:type="dxa"/>
              </w:trPr>
              <w:tc>
                <w:tcPr>
                  <w:tcW w:w="0" w:type="auto"/>
                  <w:vAlign w:val="center"/>
                  <w:hideMark/>
                </w:tcPr>
                <w:p w14:paraId="0531142D"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ממשק משתמש להזמנת כרטיסים, הזמנת חטיפים ותשלום באפליקציה</w:t>
                  </w:r>
                </w:p>
              </w:tc>
            </w:tr>
          </w:tbl>
          <w:p w14:paraId="0DD3C266"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0C2845F6" w14:textId="77777777" w:rsidTr="00ED7D6B">
              <w:trPr>
                <w:tblCellSpacing w:w="15" w:type="dxa"/>
              </w:trPr>
              <w:tc>
                <w:tcPr>
                  <w:tcW w:w="0" w:type="auto"/>
                  <w:vAlign w:val="center"/>
                  <w:hideMark/>
                </w:tcPr>
                <w:p w14:paraId="0FD57CFA" w14:textId="77777777" w:rsidR="00ED7D6B" w:rsidRPr="00ED7D6B" w:rsidRDefault="00ED7D6B" w:rsidP="00ED7D6B">
                  <w:pPr>
                    <w:spacing w:before="0" w:after="0" w:line="240" w:lineRule="auto"/>
                    <w:ind w:left="0"/>
                    <w:jc w:val="left"/>
                    <w:rPr>
                      <w:color w:val="000000"/>
                      <w:sz w:val="20"/>
                      <w:szCs w:val="20"/>
                    </w:rPr>
                  </w:pPr>
                </w:p>
              </w:tc>
            </w:tr>
          </w:tbl>
          <w:p w14:paraId="7D392766" w14:textId="77777777" w:rsidR="00253F6F" w:rsidRPr="00253F6F" w:rsidRDefault="00253F6F" w:rsidP="00253F6F">
            <w:pPr>
              <w:spacing w:before="0" w:after="0" w:line="240" w:lineRule="auto"/>
              <w:ind w:left="0"/>
              <w:jc w:val="left"/>
              <w:rPr>
                <w:color w:val="000000"/>
                <w:sz w:val="20"/>
                <w:szCs w:val="20"/>
                <w:rtl/>
              </w:rPr>
            </w:pPr>
          </w:p>
        </w:tc>
        <w:tc>
          <w:tcPr>
            <w:tcW w:w="1426" w:type="pct"/>
          </w:tcPr>
          <w:p w14:paraId="14A95F21" w14:textId="6A3605EE" w:rsidR="00253F6F" w:rsidRPr="006375E6" w:rsidRDefault="00ED7D6B" w:rsidP="00ED7D6B">
            <w:pPr>
              <w:spacing w:before="0" w:after="0" w:line="240" w:lineRule="auto"/>
              <w:jc w:val="left"/>
              <w:rPr>
                <w:color w:val="000000"/>
                <w:sz w:val="20"/>
                <w:szCs w:val="20"/>
              </w:rPr>
            </w:pPr>
            <w:r w:rsidRPr="00ED7D6B">
              <w:rPr>
                <w:color w:val="000000"/>
                <w:sz w:val="20"/>
                <w:szCs w:val="20"/>
              </w:rPr>
              <w:t>IBookingService</w:t>
            </w:r>
          </w:p>
        </w:tc>
        <w:tc>
          <w:tcPr>
            <w:tcW w:w="730" w:type="pct"/>
          </w:tcPr>
          <w:p w14:paraId="15B21F48" w14:textId="4120AAF1" w:rsidR="00253F6F" w:rsidRDefault="00ED7D6B" w:rsidP="00ED7D6B">
            <w:pPr>
              <w:spacing w:before="0" w:after="0" w:line="240" w:lineRule="auto"/>
              <w:jc w:val="left"/>
              <w:rPr>
                <w:color w:val="000000"/>
                <w:sz w:val="20"/>
                <w:szCs w:val="20"/>
                <w:rtl/>
              </w:rPr>
            </w:pPr>
            <w:r w:rsidRPr="00ED7D6B">
              <w:rPr>
                <w:color w:val="000000"/>
                <w:sz w:val="20"/>
                <w:szCs w:val="20"/>
                <w:rtl/>
              </w:rPr>
              <w:t>נדרש</w:t>
            </w:r>
          </w:p>
          <w:p w14:paraId="40B33E32" w14:textId="77777777" w:rsidR="00ED7D6B" w:rsidRPr="00ED7D6B" w:rsidRDefault="00ED7D6B" w:rsidP="00ED7D6B">
            <w:pPr>
              <w:rPr>
                <w:sz w:val="20"/>
                <w:szCs w:val="20"/>
                <w:rtl/>
              </w:rPr>
            </w:pP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40266E00" w14:textId="77777777" w:rsidTr="00ED7D6B">
              <w:trPr>
                <w:tblCellSpacing w:w="15" w:type="dxa"/>
              </w:trPr>
              <w:tc>
                <w:tcPr>
                  <w:tcW w:w="0" w:type="auto"/>
                  <w:vAlign w:val="center"/>
                  <w:hideMark/>
                </w:tcPr>
                <w:p w14:paraId="018E036F"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הזמנת כרטיסים מהאפליקציה</w:t>
                  </w:r>
                </w:p>
              </w:tc>
            </w:tr>
          </w:tbl>
          <w:p w14:paraId="1D56C414"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1B615310" w14:textId="77777777" w:rsidTr="00ED7D6B">
              <w:trPr>
                <w:tblCellSpacing w:w="15" w:type="dxa"/>
              </w:trPr>
              <w:tc>
                <w:tcPr>
                  <w:tcW w:w="0" w:type="auto"/>
                  <w:vAlign w:val="center"/>
                  <w:hideMark/>
                </w:tcPr>
                <w:p w14:paraId="24ACFC8C" w14:textId="77777777" w:rsidR="00ED7D6B" w:rsidRPr="00ED7D6B" w:rsidRDefault="00ED7D6B" w:rsidP="00ED7D6B">
                  <w:pPr>
                    <w:spacing w:before="0" w:after="0" w:line="240" w:lineRule="auto"/>
                    <w:jc w:val="left"/>
                    <w:rPr>
                      <w:color w:val="000000"/>
                      <w:sz w:val="20"/>
                      <w:szCs w:val="20"/>
                    </w:rPr>
                  </w:pPr>
                </w:p>
              </w:tc>
            </w:tr>
          </w:tbl>
          <w:p w14:paraId="3765C966" w14:textId="77777777" w:rsidR="00253F6F" w:rsidRPr="006375E6" w:rsidRDefault="00253F6F" w:rsidP="006375E6">
            <w:pPr>
              <w:spacing w:before="0" w:after="0" w:line="240" w:lineRule="auto"/>
              <w:jc w:val="left"/>
              <w:rPr>
                <w:color w:val="000000"/>
                <w:sz w:val="20"/>
                <w:szCs w:val="20"/>
                <w:rtl/>
              </w:rPr>
            </w:pPr>
          </w:p>
        </w:tc>
      </w:tr>
      <w:tr w:rsidR="00253F6F" w:rsidRPr="00BB639C" w14:paraId="2070ABA0" w14:textId="77777777" w:rsidTr="00253F6F">
        <w:trPr>
          <w:trHeight w:val="1243"/>
        </w:trPr>
        <w:tc>
          <w:tcPr>
            <w:tcW w:w="944" w:type="pct"/>
          </w:tcPr>
          <w:p w14:paraId="21297A43"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299666DC" w14:textId="77777777" w:rsidTr="00ED7D6B">
              <w:trPr>
                <w:tblCellSpacing w:w="15" w:type="dxa"/>
              </w:trPr>
              <w:tc>
                <w:tcPr>
                  <w:tcW w:w="0" w:type="auto"/>
                  <w:vAlign w:val="center"/>
                  <w:hideMark/>
                </w:tcPr>
                <w:p w14:paraId="6440EB79"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ממשק משתמש להזמנת כרטיסים, הזמנת חטיפים ותשלום באפליקציה</w:t>
                  </w:r>
                </w:p>
              </w:tc>
            </w:tr>
          </w:tbl>
          <w:p w14:paraId="09F4E0F7"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162ED23C" w14:textId="77777777" w:rsidTr="00ED7D6B">
              <w:trPr>
                <w:tblCellSpacing w:w="15" w:type="dxa"/>
              </w:trPr>
              <w:tc>
                <w:tcPr>
                  <w:tcW w:w="0" w:type="auto"/>
                  <w:vAlign w:val="center"/>
                  <w:hideMark/>
                </w:tcPr>
                <w:p w14:paraId="12670B72" w14:textId="77777777" w:rsidR="00ED7D6B" w:rsidRPr="00ED7D6B" w:rsidRDefault="00ED7D6B" w:rsidP="00ED7D6B">
                  <w:pPr>
                    <w:spacing w:before="0" w:after="0" w:line="240" w:lineRule="auto"/>
                    <w:ind w:left="0"/>
                    <w:jc w:val="left"/>
                    <w:rPr>
                      <w:color w:val="000000"/>
                      <w:sz w:val="20"/>
                      <w:szCs w:val="20"/>
                    </w:rPr>
                  </w:pPr>
                </w:p>
              </w:tc>
            </w:tr>
          </w:tbl>
          <w:p w14:paraId="4F4413F0"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01BDAF7D" w14:textId="37196C09" w:rsidR="00253F6F" w:rsidRPr="006375E6" w:rsidRDefault="00ED7D6B" w:rsidP="00ED7D6B">
            <w:pPr>
              <w:spacing w:before="0" w:after="0" w:line="240" w:lineRule="auto"/>
              <w:jc w:val="left"/>
              <w:rPr>
                <w:color w:val="000000"/>
                <w:sz w:val="20"/>
                <w:szCs w:val="20"/>
              </w:rPr>
            </w:pPr>
            <w:r w:rsidRPr="00ED7D6B">
              <w:rPr>
                <w:color w:val="000000"/>
                <w:sz w:val="20"/>
                <w:szCs w:val="20"/>
              </w:rPr>
              <w:t>ISnackOrderHandler</w:t>
            </w:r>
          </w:p>
        </w:tc>
        <w:tc>
          <w:tcPr>
            <w:tcW w:w="730" w:type="pct"/>
          </w:tcPr>
          <w:p w14:paraId="591F7983" w14:textId="77777777" w:rsidR="00253F6F" w:rsidRDefault="00253F6F" w:rsidP="006375E6">
            <w:pPr>
              <w:spacing w:before="0" w:after="0" w:line="240" w:lineRule="auto"/>
              <w:jc w:val="left"/>
              <w:rPr>
                <w:color w:val="000000"/>
                <w:sz w:val="20"/>
                <w:szCs w:val="20"/>
                <w:rtl/>
              </w:rPr>
            </w:pPr>
          </w:p>
          <w:p w14:paraId="650204F5" w14:textId="0F47AF00" w:rsidR="00ED7D6B" w:rsidRPr="00ED7D6B" w:rsidRDefault="00ED7D6B" w:rsidP="00ED7D6B">
            <w:pPr>
              <w:rPr>
                <w:sz w:val="20"/>
                <w:szCs w:val="20"/>
                <w:rtl/>
              </w:rPr>
            </w:pPr>
            <w:r w:rsidRPr="00ED7D6B">
              <w:rPr>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3F91A2E1" w14:textId="77777777" w:rsidTr="00ED7D6B">
              <w:trPr>
                <w:tblCellSpacing w:w="15" w:type="dxa"/>
              </w:trPr>
              <w:tc>
                <w:tcPr>
                  <w:tcW w:w="0" w:type="auto"/>
                  <w:vAlign w:val="center"/>
                  <w:hideMark/>
                </w:tcPr>
                <w:p w14:paraId="63C960C0"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הזמנת חטיפים</w:t>
                  </w:r>
                </w:p>
              </w:tc>
            </w:tr>
          </w:tbl>
          <w:p w14:paraId="5122789D"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0E8F410E" w14:textId="77777777" w:rsidTr="00ED7D6B">
              <w:trPr>
                <w:tblCellSpacing w:w="15" w:type="dxa"/>
              </w:trPr>
              <w:tc>
                <w:tcPr>
                  <w:tcW w:w="0" w:type="auto"/>
                  <w:vAlign w:val="center"/>
                  <w:hideMark/>
                </w:tcPr>
                <w:p w14:paraId="327A07F0" w14:textId="77777777" w:rsidR="00ED7D6B" w:rsidRPr="00ED7D6B" w:rsidRDefault="00ED7D6B" w:rsidP="00ED7D6B">
                  <w:pPr>
                    <w:spacing w:before="0" w:after="0" w:line="240" w:lineRule="auto"/>
                    <w:jc w:val="left"/>
                    <w:rPr>
                      <w:color w:val="000000"/>
                      <w:sz w:val="20"/>
                      <w:szCs w:val="20"/>
                    </w:rPr>
                  </w:pPr>
                </w:p>
              </w:tc>
            </w:tr>
          </w:tbl>
          <w:p w14:paraId="19850DD7" w14:textId="77777777" w:rsidR="00253F6F" w:rsidRPr="006375E6" w:rsidRDefault="00253F6F" w:rsidP="006375E6">
            <w:pPr>
              <w:spacing w:before="0" w:after="0" w:line="240" w:lineRule="auto"/>
              <w:jc w:val="left"/>
              <w:rPr>
                <w:color w:val="000000"/>
                <w:sz w:val="20"/>
                <w:szCs w:val="20"/>
                <w:rtl/>
              </w:rPr>
            </w:pPr>
          </w:p>
        </w:tc>
      </w:tr>
      <w:tr w:rsidR="00253F6F" w:rsidRPr="00BB639C" w14:paraId="5A434FF8" w14:textId="77777777" w:rsidTr="00253F6F">
        <w:trPr>
          <w:trHeight w:val="1243"/>
        </w:trPr>
        <w:tc>
          <w:tcPr>
            <w:tcW w:w="944" w:type="pct"/>
          </w:tcPr>
          <w:p w14:paraId="42FCB7CF"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786F3E24" w14:textId="77777777" w:rsidTr="00ED7D6B">
              <w:trPr>
                <w:tblCellSpacing w:w="15" w:type="dxa"/>
              </w:trPr>
              <w:tc>
                <w:tcPr>
                  <w:tcW w:w="0" w:type="auto"/>
                  <w:vAlign w:val="center"/>
                  <w:hideMark/>
                </w:tcPr>
                <w:p w14:paraId="32C2DB99"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ממשק משתמש להזמנת כרטיסים, הזמנת חטיפים ותשלום באפליקציה</w:t>
                  </w:r>
                </w:p>
              </w:tc>
            </w:tr>
          </w:tbl>
          <w:p w14:paraId="5EAFE8CE"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4A5289C1" w14:textId="77777777" w:rsidTr="00ED7D6B">
              <w:trPr>
                <w:tblCellSpacing w:w="15" w:type="dxa"/>
              </w:trPr>
              <w:tc>
                <w:tcPr>
                  <w:tcW w:w="0" w:type="auto"/>
                  <w:vAlign w:val="center"/>
                  <w:hideMark/>
                </w:tcPr>
                <w:p w14:paraId="1D831F40" w14:textId="77777777" w:rsidR="00ED7D6B" w:rsidRPr="00ED7D6B" w:rsidRDefault="00ED7D6B" w:rsidP="00ED7D6B">
                  <w:pPr>
                    <w:spacing w:before="0" w:after="0" w:line="240" w:lineRule="auto"/>
                    <w:ind w:left="0"/>
                    <w:jc w:val="left"/>
                    <w:rPr>
                      <w:color w:val="000000"/>
                      <w:sz w:val="20"/>
                      <w:szCs w:val="20"/>
                    </w:rPr>
                  </w:pPr>
                </w:p>
              </w:tc>
            </w:tr>
          </w:tbl>
          <w:p w14:paraId="7424462E"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2EA54594" w14:textId="3DFEA300" w:rsidR="00253F6F" w:rsidRPr="006375E6" w:rsidRDefault="00ED7D6B" w:rsidP="00ED7D6B">
            <w:pPr>
              <w:spacing w:before="0" w:after="0" w:line="240" w:lineRule="auto"/>
              <w:jc w:val="left"/>
              <w:rPr>
                <w:color w:val="000000"/>
                <w:sz w:val="20"/>
                <w:szCs w:val="20"/>
              </w:rPr>
            </w:pPr>
            <w:r w:rsidRPr="00ED7D6B">
              <w:rPr>
                <w:color w:val="000000"/>
                <w:sz w:val="20"/>
                <w:szCs w:val="20"/>
              </w:rPr>
              <w:t>IPaymentService</w:t>
            </w:r>
          </w:p>
        </w:tc>
        <w:tc>
          <w:tcPr>
            <w:tcW w:w="730" w:type="pct"/>
          </w:tcPr>
          <w:p w14:paraId="156B03C7" w14:textId="726A6713"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78F7E9AF" w14:textId="77777777" w:rsidTr="00ED7D6B">
              <w:trPr>
                <w:tblCellSpacing w:w="15" w:type="dxa"/>
              </w:trPr>
              <w:tc>
                <w:tcPr>
                  <w:tcW w:w="0" w:type="auto"/>
                  <w:vAlign w:val="center"/>
                  <w:hideMark/>
                </w:tcPr>
                <w:p w14:paraId="53BF9D07"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תשלום מהאפליקציה</w:t>
                  </w:r>
                </w:p>
              </w:tc>
            </w:tr>
          </w:tbl>
          <w:p w14:paraId="59CCDE1A"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512D68D8" w14:textId="77777777" w:rsidTr="00ED7D6B">
              <w:trPr>
                <w:tblCellSpacing w:w="15" w:type="dxa"/>
              </w:trPr>
              <w:tc>
                <w:tcPr>
                  <w:tcW w:w="0" w:type="auto"/>
                  <w:vAlign w:val="center"/>
                  <w:hideMark/>
                </w:tcPr>
                <w:p w14:paraId="23716B48" w14:textId="77777777" w:rsidR="00ED7D6B" w:rsidRPr="00ED7D6B" w:rsidRDefault="00ED7D6B" w:rsidP="00ED7D6B">
                  <w:pPr>
                    <w:spacing w:before="0" w:after="0" w:line="240" w:lineRule="auto"/>
                    <w:jc w:val="left"/>
                    <w:rPr>
                      <w:color w:val="000000"/>
                      <w:sz w:val="20"/>
                      <w:szCs w:val="20"/>
                    </w:rPr>
                  </w:pPr>
                </w:p>
              </w:tc>
            </w:tr>
          </w:tbl>
          <w:p w14:paraId="457CA7EF" w14:textId="77777777" w:rsidR="00253F6F" w:rsidRPr="006375E6" w:rsidRDefault="00253F6F" w:rsidP="006375E6">
            <w:pPr>
              <w:spacing w:before="0" w:after="0" w:line="240" w:lineRule="auto"/>
              <w:jc w:val="left"/>
              <w:rPr>
                <w:color w:val="000000"/>
                <w:sz w:val="20"/>
                <w:szCs w:val="20"/>
                <w:rtl/>
              </w:rPr>
            </w:pPr>
          </w:p>
        </w:tc>
      </w:tr>
      <w:tr w:rsidR="00253F6F" w:rsidRPr="00BB639C" w14:paraId="6E4AC4F4" w14:textId="77777777" w:rsidTr="00253F6F">
        <w:trPr>
          <w:trHeight w:val="1243"/>
        </w:trPr>
        <w:tc>
          <w:tcPr>
            <w:tcW w:w="94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ED7D6B" w:rsidRPr="00ED7D6B" w14:paraId="439F4BF4" w14:textId="77777777" w:rsidTr="00ED7D6B">
              <w:trPr>
                <w:tblCellSpacing w:w="15" w:type="dxa"/>
              </w:trPr>
              <w:tc>
                <w:tcPr>
                  <w:tcW w:w="0" w:type="auto"/>
                  <w:vAlign w:val="center"/>
                  <w:hideMark/>
                </w:tcPr>
                <w:p w14:paraId="777E4EBB" w14:textId="77777777" w:rsidR="00ED7D6B" w:rsidRPr="00ED7D6B" w:rsidRDefault="00ED7D6B" w:rsidP="00ED7D6B">
                  <w:pPr>
                    <w:ind w:left="0"/>
                    <w:jc w:val="center"/>
                    <w:rPr>
                      <w:b/>
                      <w:bCs/>
                      <w:color w:val="000000"/>
                      <w:sz w:val="20"/>
                      <w:szCs w:val="20"/>
                    </w:rPr>
                  </w:pPr>
                  <w:r w:rsidRPr="00ED7D6B">
                    <w:rPr>
                      <w:b/>
                      <w:bCs/>
                      <w:color w:val="000000"/>
                      <w:sz w:val="20"/>
                      <w:szCs w:val="20"/>
                    </w:rPr>
                    <w:t>Snack Staff UI</w:t>
                  </w:r>
                </w:p>
              </w:tc>
            </w:tr>
          </w:tbl>
          <w:p w14:paraId="51319865" w14:textId="77777777" w:rsidR="00ED7D6B" w:rsidRPr="00ED7D6B" w:rsidRDefault="00ED7D6B" w:rsidP="00ED7D6B">
            <w:pPr>
              <w:ind w:left="0"/>
              <w:jc w:val="center"/>
              <w:rPr>
                <w:b/>
                <w:bCs/>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63011E60" w14:textId="77777777" w:rsidTr="00ED7D6B">
              <w:trPr>
                <w:tblCellSpacing w:w="15" w:type="dxa"/>
              </w:trPr>
              <w:tc>
                <w:tcPr>
                  <w:tcW w:w="0" w:type="auto"/>
                  <w:vAlign w:val="center"/>
                  <w:hideMark/>
                </w:tcPr>
                <w:p w14:paraId="76B042D7" w14:textId="77777777" w:rsidR="00ED7D6B" w:rsidRPr="00ED7D6B" w:rsidRDefault="00ED7D6B" w:rsidP="00ED7D6B">
                  <w:pPr>
                    <w:ind w:left="0"/>
                    <w:jc w:val="center"/>
                    <w:rPr>
                      <w:b/>
                      <w:bCs/>
                      <w:color w:val="000000"/>
                      <w:sz w:val="20"/>
                      <w:szCs w:val="20"/>
                    </w:rPr>
                  </w:pPr>
                </w:p>
              </w:tc>
            </w:tr>
          </w:tbl>
          <w:p w14:paraId="6FCF4678" w14:textId="77777777" w:rsidR="00253F6F" w:rsidRPr="00CD1F63" w:rsidRDefault="00253F6F" w:rsidP="00ED7D6B">
            <w:pPr>
              <w:ind w:left="0"/>
              <w:jc w:val="center"/>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76C0A5BF" w14:textId="77777777" w:rsidTr="00ED7D6B">
              <w:trPr>
                <w:tblCellSpacing w:w="15" w:type="dxa"/>
              </w:trPr>
              <w:tc>
                <w:tcPr>
                  <w:tcW w:w="0" w:type="auto"/>
                  <w:vAlign w:val="center"/>
                  <w:hideMark/>
                </w:tcPr>
                <w:p w14:paraId="6B2B49F1"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ממשק לצוות המזנון לצפייה בהזמנות החטיפים ובתפריט</w:t>
                  </w:r>
                </w:p>
              </w:tc>
            </w:tr>
          </w:tbl>
          <w:p w14:paraId="57A392B0"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4A60033E" w14:textId="77777777" w:rsidTr="00ED7D6B">
              <w:trPr>
                <w:tblCellSpacing w:w="15" w:type="dxa"/>
              </w:trPr>
              <w:tc>
                <w:tcPr>
                  <w:tcW w:w="0" w:type="auto"/>
                  <w:vAlign w:val="center"/>
                  <w:hideMark/>
                </w:tcPr>
                <w:p w14:paraId="393F3EFB" w14:textId="77777777" w:rsidR="00ED7D6B" w:rsidRPr="00ED7D6B" w:rsidRDefault="00ED7D6B" w:rsidP="00ED7D6B">
                  <w:pPr>
                    <w:spacing w:before="0" w:after="0" w:line="240" w:lineRule="auto"/>
                    <w:ind w:left="0"/>
                    <w:jc w:val="left"/>
                    <w:rPr>
                      <w:color w:val="000000"/>
                      <w:sz w:val="20"/>
                      <w:szCs w:val="20"/>
                    </w:rPr>
                  </w:pPr>
                </w:p>
              </w:tc>
            </w:tr>
          </w:tbl>
          <w:p w14:paraId="7DCF4B4C"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14889D6B" w14:textId="3BF147FC" w:rsidR="00253F6F" w:rsidRPr="006375E6" w:rsidRDefault="00ED7D6B" w:rsidP="00ED7D6B">
            <w:pPr>
              <w:spacing w:before="0" w:after="0" w:line="240" w:lineRule="auto"/>
              <w:jc w:val="left"/>
              <w:rPr>
                <w:color w:val="000000"/>
                <w:sz w:val="20"/>
                <w:szCs w:val="20"/>
              </w:rPr>
            </w:pPr>
            <w:r w:rsidRPr="00ED7D6B">
              <w:rPr>
                <w:color w:val="000000"/>
                <w:sz w:val="20"/>
                <w:szCs w:val="20"/>
              </w:rPr>
              <w:t>ISnackOrderView</w:t>
            </w:r>
          </w:p>
        </w:tc>
        <w:tc>
          <w:tcPr>
            <w:tcW w:w="730" w:type="pct"/>
          </w:tcPr>
          <w:p w14:paraId="580BE09F" w14:textId="57068C21"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191F6CFC" w14:textId="77777777" w:rsidTr="00ED7D6B">
              <w:trPr>
                <w:tblCellSpacing w:w="15" w:type="dxa"/>
              </w:trPr>
              <w:tc>
                <w:tcPr>
                  <w:tcW w:w="0" w:type="auto"/>
                  <w:vAlign w:val="center"/>
                  <w:hideMark/>
                </w:tcPr>
                <w:p w14:paraId="036A1E77"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תצוגת הזמנות חטיפים</w:t>
                  </w:r>
                </w:p>
              </w:tc>
            </w:tr>
          </w:tbl>
          <w:p w14:paraId="65A4CA66"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519B9879" w14:textId="77777777" w:rsidTr="00ED7D6B">
              <w:trPr>
                <w:tblCellSpacing w:w="15" w:type="dxa"/>
              </w:trPr>
              <w:tc>
                <w:tcPr>
                  <w:tcW w:w="0" w:type="auto"/>
                  <w:vAlign w:val="center"/>
                  <w:hideMark/>
                </w:tcPr>
                <w:p w14:paraId="7DF59680" w14:textId="77777777" w:rsidR="00ED7D6B" w:rsidRPr="00ED7D6B" w:rsidRDefault="00ED7D6B" w:rsidP="00ED7D6B">
                  <w:pPr>
                    <w:spacing w:before="0" w:after="0" w:line="240" w:lineRule="auto"/>
                    <w:jc w:val="left"/>
                    <w:rPr>
                      <w:color w:val="000000"/>
                      <w:sz w:val="20"/>
                      <w:szCs w:val="20"/>
                    </w:rPr>
                  </w:pPr>
                </w:p>
              </w:tc>
            </w:tr>
          </w:tbl>
          <w:p w14:paraId="340DCB41" w14:textId="77777777" w:rsidR="00253F6F" w:rsidRDefault="00253F6F" w:rsidP="006375E6">
            <w:pPr>
              <w:spacing w:before="0" w:after="0" w:line="240" w:lineRule="auto"/>
              <w:jc w:val="left"/>
              <w:rPr>
                <w:color w:val="000000"/>
                <w:sz w:val="20"/>
                <w:szCs w:val="20"/>
                <w:rtl/>
              </w:rPr>
            </w:pPr>
          </w:p>
          <w:p w14:paraId="5AB509EE" w14:textId="77777777" w:rsidR="00ED7D6B" w:rsidRPr="00ED7D6B" w:rsidRDefault="00ED7D6B" w:rsidP="00ED7D6B">
            <w:pPr>
              <w:rPr>
                <w:sz w:val="20"/>
                <w:szCs w:val="20"/>
                <w:rtl/>
              </w:rPr>
            </w:pPr>
          </w:p>
        </w:tc>
      </w:tr>
      <w:tr w:rsidR="00253F6F" w:rsidRPr="00BB639C" w14:paraId="1F7BB34F" w14:textId="77777777" w:rsidTr="00253F6F">
        <w:trPr>
          <w:trHeight w:val="1243"/>
        </w:trPr>
        <w:tc>
          <w:tcPr>
            <w:tcW w:w="944" w:type="pct"/>
          </w:tcPr>
          <w:p w14:paraId="12A38001"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367FE264" w14:textId="77777777" w:rsidTr="00ED7D6B">
              <w:trPr>
                <w:tblCellSpacing w:w="15" w:type="dxa"/>
              </w:trPr>
              <w:tc>
                <w:tcPr>
                  <w:tcW w:w="0" w:type="auto"/>
                  <w:vAlign w:val="center"/>
                  <w:hideMark/>
                </w:tcPr>
                <w:p w14:paraId="192834D7"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ממשק לצוות המזנון לצפייה בהזמנות החטיפים ובתפריט</w:t>
                  </w:r>
                </w:p>
              </w:tc>
            </w:tr>
          </w:tbl>
          <w:p w14:paraId="631CD857"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107A5468" w14:textId="77777777" w:rsidTr="00ED7D6B">
              <w:trPr>
                <w:tblCellSpacing w:w="15" w:type="dxa"/>
              </w:trPr>
              <w:tc>
                <w:tcPr>
                  <w:tcW w:w="0" w:type="auto"/>
                  <w:vAlign w:val="center"/>
                  <w:hideMark/>
                </w:tcPr>
                <w:p w14:paraId="64A45C6B" w14:textId="77777777" w:rsidR="00ED7D6B" w:rsidRPr="00ED7D6B" w:rsidRDefault="00ED7D6B" w:rsidP="00ED7D6B">
                  <w:pPr>
                    <w:spacing w:before="0" w:after="0" w:line="240" w:lineRule="auto"/>
                    <w:ind w:left="0"/>
                    <w:jc w:val="left"/>
                    <w:rPr>
                      <w:color w:val="000000"/>
                      <w:sz w:val="20"/>
                      <w:szCs w:val="20"/>
                    </w:rPr>
                  </w:pPr>
                </w:p>
              </w:tc>
            </w:tr>
          </w:tbl>
          <w:p w14:paraId="25726B86" w14:textId="77777777" w:rsidR="00253F6F" w:rsidRPr="00ED7D6B" w:rsidRDefault="00253F6F" w:rsidP="00253F6F">
            <w:pPr>
              <w:spacing w:before="0" w:after="0" w:line="240" w:lineRule="auto"/>
              <w:ind w:left="0"/>
              <w:jc w:val="left"/>
              <w:rPr>
                <w:color w:val="000000"/>
                <w:sz w:val="20"/>
                <w:szCs w:val="20"/>
                <w:rtl/>
              </w:rPr>
            </w:pPr>
          </w:p>
        </w:tc>
        <w:tc>
          <w:tcPr>
            <w:tcW w:w="142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ED7D6B" w:rsidRPr="00ED7D6B" w14:paraId="22F19ABC" w14:textId="77777777" w:rsidTr="00ED7D6B">
              <w:trPr>
                <w:tblCellSpacing w:w="15" w:type="dxa"/>
              </w:trPr>
              <w:tc>
                <w:tcPr>
                  <w:tcW w:w="0" w:type="auto"/>
                  <w:vAlign w:val="center"/>
                  <w:hideMark/>
                </w:tcPr>
                <w:p w14:paraId="597CC72B"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Pr>
                    <w:t>IMenuData</w:t>
                  </w:r>
                </w:p>
              </w:tc>
            </w:tr>
          </w:tbl>
          <w:p w14:paraId="29C9E2A2"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1C680BB" w14:textId="77777777" w:rsidTr="00ED7D6B">
              <w:trPr>
                <w:tblCellSpacing w:w="15" w:type="dxa"/>
              </w:trPr>
              <w:tc>
                <w:tcPr>
                  <w:tcW w:w="0" w:type="auto"/>
                  <w:vAlign w:val="center"/>
                  <w:hideMark/>
                </w:tcPr>
                <w:p w14:paraId="41082D81" w14:textId="77777777" w:rsidR="00ED7D6B" w:rsidRPr="00ED7D6B" w:rsidRDefault="00ED7D6B" w:rsidP="00ED7D6B">
                  <w:pPr>
                    <w:spacing w:before="0" w:after="0" w:line="240" w:lineRule="auto"/>
                    <w:jc w:val="left"/>
                    <w:rPr>
                      <w:color w:val="000000"/>
                      <w:sz w:val="20"/>
                      <w:szCs w:val="20"/>
                    </w:rPr>
                  </w:pPr>
                </w:p>
              </w:tc>
            </w:tr>
          </w:tbl>
          <w:p w14:paraId="3193C042" w14:textId="77777777" w:rsidR="00253F6F" w:rsidRPr="006375E6" w:rsidRDefault="00253F6F" w:rsidP="006375E6">
            <w:pPr>
              <w:spacing w:before="0" w:after="0" w:line="240" w:lineRule="auto"/>
              <w:jc w:val="left"/>
              <w:rPr>
                <w:color w:val="000000"/>
                <w:sz w:val="20"/>
                <w:szCs w:val="20"/>
              </w:rPr>
            </w:pPr>
          </w:p>
        </w:tc>
        <w:tc>
          <w:tcPr>
            <w:tcW w:w="730" w:type="pct"/>
          </w:tcPr>
          <w:p w14:paraId="0C436FE2" w14:textId="50B827E0"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6E9E70F9" w14:textId="77777777" w:rsidTr="00ED7D6B">
              <w:trPr>
                <w:tblCellSpacing w:w="15" w:type="dxa"/>
              </w:trPr>
              <w:tc>
                <w:tcPr>
                  <w:tcW w:w="0" w:type="auto"/>
                  <w:vAlign w:val="center"/>
                  <w:hideMark/>
                </w:tcPr>
                <w:p w14:paraId="44F4639E"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תצוגת תפריט החטיפים</w:t>
                  </w:r>
                </w:p>
              </w:tc>
            </w:tr>
          </w:tbl>
          <w:p w14:paraId="4F60F2B9"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726BC6C5" w14:textId="77777777" w:rsidTr="00ED7D6B">
              <w:trPr>
                <w:tblCellSpacing w:w="15" w:type="dxa"/>
              </w:trPr>
              <w:tc>
                <w:tcPr>
                  <w:tcW w:w="0" w:type="auto"/>
                  <w:vAlign w:val="center"/>
                  <w:hideMark/>
                </w:tcPr>
                <w:p w14:paraId="554C7D32" w14:textId="77777777" w:rsidR="00ED7D6B" w:rsidRPr="00ED7D6B" w:rsidRDefault="00ED7D6B" w:rsidP="00ED7D6B">
                  <w:pPr>
                    <w:spacing w:before="0" w:after="0" w:line="240" w:lineRule="auto"/>
                    <w:jc w:val="left"/>
                    <w:rPr>
                      <w:color w:val="000000"/>
                      <w:sz w:val="20"/>
                      <w:szCs w:val="20"/>
                    </w:rPr>
                  </w:pPr>
                </w:p>
              </w:tc>
            </w:tr>
          </w:tbl>
          <w:p w14:paraId="59BECC03" w14:textId="77777777" w:rsidR="00253F6F" w:rsidRDefault="00253F6F" w:rsidP="006375E6">
            <w:pPr>
              <w:spacing w:before="0" w:after="0" w:line="240" w:lineRule="auto"/>
              <w:jc w:val="left"/>
              <w:rPr>
                <w:color w:val="000000"/>
                <w:sz w:val="20"/>
                <w:szCs w:val="20"/>
                <w:rtl/>
              </w:rPr>
            </w:pPr>
          </w:p>
          <w:p w14:paraId="1227E4A8" w14:textId="77777777" w:rsidR="00ED7D6B" w:rsidRPr="00ED7D6B" w:rsidRDefault="00ED7D6B" w:rsidP="00ED7D6B">
            <w:pPr>
              <w:rPr>
                <w:sz w:val="20"/>
                <w:szCs w:val="20"/>
                <w:rtl/>
              </w:rPr>
            </w:pPr>
          </w:p>
        </w:tc>
      </w:tr>
      <w:tr w:rsidR="00253F6F" w:rsidRPr="00BB639C" w14:paraId="00FD4200" w14:textId="77777777" w:rsidTr="00253F6F">
        <w:trPr>
          <w:trHeight w:val="1243"/>
        </w:trPr>
        <w:tc>
          <w:tcPr>
            <w:tcW w:w="944" w:type="pct"/>
          </w:tcPr>
          <w:p w14:paraId="3E6355CF"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167CBF68" w14:textId="77777777" w:rsidTr="00ED7D6B">
              <w:trPr>
                <w:tblCellSpacing w:w="15" w:type="dxa"/>
              </w:trPr>
              <w:tc>
                <w:tcPr>
                  <w:tcW w:w="0" w:type="auto"/>
                  <w:vAlign w:val="center"/>
                  <w:hideMark/>
                </w:tcPr>
                <w:p w14:paraId="205C7838"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אחראי להזרמת הסרט למקרן/מערכת הצפייה באולם</w:t>
                  </w:r>
                </w:p>
              </w:tc>
            </w:tr>
          </w:tbl>
          <w:p w14:paraId="4AC7C210"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200FE4E1" w14:textId="77777777" w:rsidTr="00ED7D6B">
              <w:trPr>
                <w:tblCellSpacing w:w="15" w:type="dxa"/>
              </w:trPr>
              <w:tc>
                <w:tcPr>
                  <w:tcW w:w="0" w:type="auto"/>
                  <w:vAlign w:val="center"/>
                  <w:hideMark/>
                </w:tcPr>
                <w:p w14:paraId="6C6CAC03" w14:textId="77777777" w:rsidR="00ED7D6B" w:rsidRPr="00ED7D6B" w:rsidRDefault="00ED7D6B" w:rsidP="00ED7D6B">
                  <w:pPr>
                    <w:spacing w:before="0" w:after="0" w:line="240" w:lineRule="auto"/>
                    <w:ind w:left="0"/>
                    <w:jc w:val="left"/>
                    <w:rPr>
                      <w:color w:val="000000"/>
                      <w:sz w:val="20"/>
                      <w:szCs w:val="20"/>
                    </w:rPr>
                  </w:pPr>
                </w:p>
              </w:tc>
            </w:tr>
          </w:tbl>
          <w:p w14:paraId="03DFCAD5"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3B74FEAF" w14:textId="62186ABB" w:rsidR="00253F6F" w:rsidRPr="006375E6" w:rsidRDefault="00ED7D6B" w:rsidP="00ED7D6B">
            <w:pPr>
              <w:spacing w:before="0" w:after="0" w:line="240" w:lineRule="auto"/>
              <w:jc w:val="left"/>
              <w:rPr>
                <w:color w:val="000000"/>
                <w:sz w:val="20"/>
                <w:szCs w:val="20"/>
              </w:rPr>
            </w:pPr>
            <w:r w:rsidRPr="00ED7D6B">
              <w:rPr>
                <w:color w:val="000000"/>
                <w:sz w:val="20"/>
                <w:szCs w:val="20"/>
              </w:rPr>
              <w:t>IMoviePlayback</w:t>
            </w:r>
          </w:p>
        </w:tc>
        <w:tc>
          <w:tcPr>
            <w:tcW w:w="730" w:type="pct"/>
          </w:tcPr>
          <w:p w14:paraId="125B46FC" w14:textId="4F44741C" w:rsidR="00253F6F" w:rsidRPr="006375E6" w:rsidRDefault="00ED7D6B" w:rsidP="00ED7D6B">
            <w:pPr>
              <w:spacing w:before="0" w:after="0" w:line="240" w:lineRule="auto"/>
              <w:jc w:val="left"/>
              <w:rPr>
                <w:color w:val="000000"/>
                <w:sz w:val="20"/>
                <w:szCs w:val="20"/>
                <w:rtl/>
              </w:rPr>
            </w:pPr>
            <w:r w:rsidRPr="00ED7D6B">
              <w:rPr>
                <w:color w:val="000000"/>
                <w:sz w:val="20"/>
                <w:szCs w:val="20"/>
                <w:rtl/>
              </w:rPr>
              <w:t>מסופק</w:t>
            </w:r>
          </w:p>
        </w:tc>
        <w:tc>
          <w:tcPr>
            <w:tcW w:w="976"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tblGrid>
            <w:tr w:rsidR="00ED7D6B" w:rsidRPr="00ED7D6B" w14:paraId="6898BEF4" w14:textId="77777777" w:rsidTr="00ED7D6B">
              <w:trPr>
                <w:tblCellSpacing w:w="15" w:type="dxa"/>
              </w:trPr>
              <w:tc>
                <w:tcPr>
                  <w:tcW w:w="0" w:type="auto"/>
                  <w:vAlign w:val="center"/>
                  <w:hideMark/>
                </w:tcPr>
                <w:p w14:paraId="7C191071" w14:textId="77777777" w:rsidR="00ED7D6B" w:rsidRPr="00ED7D6B" w:rsidRDefault="00ED7D6B" w:rsidP="00ED7D6B">
                  <w:pPr>
                    <w:spacing w:before="0" w:after="0" w:line="240" w:lineRule="auto"/>
                    <w:jc w:val="left"/>
                    <w:rPr>
                      <w:color w:val="000000"/>
                      <w:sz w:val="20"/>
                      <w:szCs w:val="20"/>
                    </w:rPr>
                  </w:pPr>
                  <w:r w:rsidRPr="00ED7D6B">
                    <w:rPr>
                      <w:color w:val="000000"/>
                      <w:sz w:val="20"/>
                      <w:szCs w:val="20"/>
                      <w:rtl/>
                    </w:rPr>
                    <w:t>הקרנת הסרט באולם</w:t>
                  </w:r>
                </w:p>
              </w:tc>
            </w:tr>
          </w:tbl>
          <w:p w14:paraId="46E272E1" w14:textId="77777777" w:rsidR="00ED7D6B" w:rsidRPr="00ED7D6B" w:rsidRDefault="00ED7D6B" w:rsidP="00ED7D6B">
            <w:pPr>
              <w:spacing w:before="0" w:after="0" w:line="240" w:lineRule="auto"/>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463BE8F3" w14:textId="77777777" w:rsidTr="00ED7D6B">
              <w:trPr>
                <w:tblCellSpacing w:w="15" w:type="dxa"/>
              </w:trPr>
              <w:tc>
                <w:tcPr>
                  <w:tcW w:w="0" w:type="auto"/>
                  <w:vAlign w:val="center"/>
                  <w:hideMark/>
                </w:tcPr>
                <w:p w14:paraId="785DEC37" w14:textId="77777777" w:rsidR="00ED7D6B" w:rsidRPr="00ED7D6B" w:rsidRDefault="00ED7D6B" w:rsidP="00ED7D6B">
                  <w:pPr>
                    <w:spacing w:before="0" w:after="0" w:line="240" w:lineRule="auto"/>
                    <w:jc w:val="left"/>
                    <w:rPr>
                      <w:color w:val="000000"/>
                      <w:sz w:val="20"/>
                      <w:szCs w:val="20"/>
                    </w:rPr>
                  </w:pPr>
                </w:p>
              </w:tc>
            </w:tr>
          </w:tbl>
          <w:p w14:paraId="47BACA1F" w14:textId="77777777" w:rsidR="00253F6F" w:rsidRDefault="00253F6F" w:rsidP="006375E6">
            <w:pPr>
              <w:spacing w:before="0" w:after="0" w:line="240" w:lineRule="auto"/>
              <w:jc w:val="left"/>
              <w:rPr>
                <w:color w:val="000000"/>
                <w:sz w:val="20"/>
                <w:szCs w:val="20"/>
                <w:rtl/>
              </w:rPr>
            </w:pPr>
          </w:p>
          <w:p w14:paraId="52BEE8FE" w14:textId="77777777" w:rsidR="00ED7D6B" w:rsidRPr="00ED7D6B" w:rsidRDefault="00ED7D6B" w:rsidP="00ED7D6B">
            <w:pPr>
              <w:rPr>
                <w:sz w:val="20"/>
                <w:szCs w:val="20"/>
                <w:rtl/>
              </w:rPr>
            </w:pPr>
          </w:p>
        </w:tc>
      </w:tr>
      <w:tr w:rsidR="00253F6F" w:rsidRPr="00BB639C" w14:paraId="059C0825" w14:textId="77777777" w:rsidTr="00253F6F">
        <w:trPr>
          <w:trHeight w:val="1243"/>
        </w:trPr>
        <w:tc>
          <w:tcPr>
            <w:tcW w:w="944" w:type="pct"/>
          </w:tcPr>
          <w:p w14:paraId="47D0B091" w14:textId="77777777" w:rsidR="00253F6F" w:rsidRPr="00CD1F63" w:rsidRDefault="00253F6F" w:rsidP="00253F6F">
            <w:pPr>
              <w:ind w:left="0"/>
              <w:rPr>
                <w:b/>
                <w:bCs/>
                <w:color w:val="000000"/>
                <w:sz w:val="20"/>
                <w:szCs w:val="20"/>
              </w:rPr>
            </w:pPr>
          </w:p>
        </w:tc>
        <w:tc>
          <w:tcPr>
            <w:tcW w:w="92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ED7D6B" w:rsidRPr="00ED7D6B" w14:paraId="242E065E" w14:textId="77777777" w:rsidTr="00ED7D6B">
              <w:trPr>
                <w:tblCellSpacing w:w="15" w:type="dxa"/>
              </w:trPr>
              <w:tc>
                <w:tcPr>
                  <w:tcW w:w="0" w:type="auto"/>
                  <w:vAlign w:val="center"/>
                  <w:hideMark/>
                </w:tcPr>
                <w:p w14:paraId="11271A70" w14:textId="77777777" w:rsidR="00ED7D6B" w:rsidRPr="00ED7D6B" w:rsidRDefault="00ED7D6B" w:rsidP="00ED7D6B">
                  <w:pPr>
                    <w:spacing w:before="0" w:after="0" w:line="240" w:lineRule="auto"/>
                    <w:ind w:left="0"/>
                    <w:jc w:val="left"/>
                    <w:rPr>
                      <w:color w:val="000000"/>
                      <w:sz w:val="20"/>
                      <w:szCs w:val="20"/>
                    </w:rPr>
                  </w:pPr>
                  <w:r w:rsidRPr="00ED7D6B">
                    <w:rPr>
                      <w:color w:val="000000"/>
                      <w:sz w:val="20"/>
                      <w:szCs w:val="20"/>
                      <w:rtl/>
                    </w:rPr>
                    <w:t>אחראי להזרמת הסרט למקרן/מערכת הצפייה באולם</w:t>
                  </w:r>
                </w:p>
              </w:tc>
            </w:tr>
          </w:tbl>
          <w:p w14:paraId="14B70929" w14:textId="77777777" w:rsidR="00ED7D6B" w:rsidRPr="00ED7D6B" w:rsidRDefault="00ED7D6B" w:rsidP="00ED7D6B">
            <w:pPr>
              <w:spacing w:before="0" w:after="0" w:line="240" w:lineRule="auto"/>
              <w:ind w:left="0"/>
              <w:jc w:val="left"/>
              <w:rPr>
                <w:vanish/>
                <w:color w:val="00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7D6B" w:rsidRPr="00ED7D6B" w14:paraId="5B0AE3EA" w14:textId="77777777" w:rsidTr="00ED7D6B">
              <w:trPr>
                <w:tblCellSpacing w:w="15" w:type="dxa"/>
              </w:trPr>
              <w:tc>
                <w:tcPr>
                  <w:tcW w:w="0" w:type="auto"/>
                  <w:vAlign w:val="center"/>
                  <w:hideMark/>
                </w:tcPr>
                <w:p w14:paraId="4CE72889" w14:textId="77777777" w:rsidR="00ED7D6B" w:rsidRPr="00ED7D6B" w:rsidRDefault="00ED7D6B" w:rsidP="00ED7D6B">
                  <w:pPr>
                    <w:spacing w:before="0" w:after="0" w:line="240" w:lineRule="auto"/>
                    <w:ind w:left="0"/>
                    <w:jc w:val="left"/>
                    <w:rPr>
                      <w:color w:val="000000"/>
                      <w:sz w:val="20"/>
                      <w:szCs w:val="20"/>
                    </w:rPr>
                  </w:pPr>
                </w:p>
              </w:tc>
            </w:tr>
          </w:tbl>
          <w:p w14:paraId="2C1283D8" w14:textId="77777777" w:rsidR="00253F6F" w:rsidRPr="00ED7D6B" w:rsidRDefault="00253F6F" w:rsidP="00253F6F">
            <w:pPr>
              <w:spacing w:before="0" w:after="0" w:line="240" w:lineRule="auto"/>
              <w:ind w:left="0"/>
              <w:jc w:val="left"/>
              <w:rPr>
                <w:color w:val="000000"/>
                <w:sz w:val="20"/>
                <w:szCs w:val="20"/>
                <w:rtl/>
              </w:rPr>
            </w:pPr>
          </w:p>
        </w:tc>
        <w:tc>
          <w:tcPr>
            <w:tcW w:w="1426" w:type="pct"/>
          </w:tcPr>
          <w:p w14:paraId="5D58AECA" w14:textId="20B826C1" w:rsidR="00253F6F" w:rsidRPr="006375E6" w:rsidRDefault="00ED7D6B" w:rsidP="00ED7D6B">
            <w:pPr>
              <w:spacing w:before="0" w:after="0" w:line="240" w:lineRule="auto"/>
              <w:jc w:val="center"/>
              <w:rPr>
                <w:color w:val="000000"/>
                <w:sz w:val="20"/>
                <w:szCs w:val="20"/>
              </w:rPr>
            </w:pPr>
            <w:r w:rsidRPr="00ED7D6B">
              <w:rPr>
                <w:color w:val="000000"/>
                <w:sz w:val="20"/>
                <w:szCs w:val="20"/>
              </w:rPr>
              <w:t>IMovieStream</w:t>
            </w:r>
          </w:p>
        </w:tc>
        <w:tc>
          <w:tcPr>
            <w:tcW w:w="730" w:type="pct"/>
          </w:tcPr>
          <w:p w14:paraId="2E365380" w14:textId="24294633" w:rsidR="00253F6F" w:rsidRPr="006375E6" w:rsidRDefault="00ED7D6B" w:rsidP="00ED7D6B">
            <w:pPr>
              <w:spacing w:before="0" w:after="0" w:line="240" w:lineRule="auto"/>
              <w:jc w:val="left"/>
              <w:rPr>
                <w:color w:val="000000"/>
                <w:sz w:val="20"/>
                <w:szCs w:val="20"/>
                <w:rtl/>
              </w:rPr>
            </w:pPr>
            <w:r w:rsidRPr="00ED7D6B">
              <w:rPr>
                <w:color w:val="000000"/>
                <w:sz w:val="20"/>
                <w:szCs w:val="20"/>
                <w:rtl/>
              </w:rPr>
              <w:t>נדרש</w:t>
            </w:r>
          </w:p>
        </w:tc>
        <w:tc>
          <w:tcPr>
            <w:tcW w:w="976" w:type="pct"/>
          </w:tcPr>
          <w:p w14:paraId="67AF65BC" w14:textId="77777777" w:rsidR="00ED7D6B" w:rsidRDefault="00ED7D6B" w:rsidP="00ED7D6B">
            <w:pPr>
              <w:bidi w:val="0"/>
              <w:spacing w:before="0" w:after="0" w:line="240" w:lineRule="auto"/>
              <w:ind w:left="0"/>
              <w:jc w:val="left"/>
              <w:rPr>
                <w:rFonts w:cs="Times New Roman"/>
                <w:sz w:val="24"/>
                <w:szCs w:val="24"/>
              </w:rPr>
            </w:pPr>
            <w:r>
              <w:rPr>
                <w:rtl/>
              </w:rPr>
              <w:t>קבלת הסרט מהשרת</w:t>
            </w:r>
          </w:p>
          <w:p w14:paraId="752E205A" w14:textId="77777777" w:rsidR="00253F6F" w:rsidRPr="006375E6" w:rsidRDefault="00253F6F" w:rsidP="006375E6">
            <w:pPr>
              <w:spacing w:before="0" w:after="0" w:line="240" w:lineRule="auto"/>
              <w:jc w:val="left"/>
              <w:rPr>
                <w:color w:val="000000"/>
                <w:sz w:val="20"/>
                <w:szCs w:val="20"/>
                <w:rtl/>
              </w:rPr>
            </w:pPr>
          </w:p>
        </w:tc>
      </w:tr>
      <w:tr w:rsidR="00253F6F" w:rsidRPr="00BB639C" w14:paraId="39C1FA1B" w14:textId="77777777" w:rsidTr="00253F6F">
        <w:trPr>
          <w:trHeight w:val="1243"/>
        </w:trPr>
        <w:tc>
          <w:tcPr>
            <w:tcW w:w="944" w:type="pct"/>
          </w:tcPr>
          <w:p w14:paraId="319DDF5F" w14:textId="77777777" w:rsidR="00253F6F" w:rsidRPr="00CD1F63" w:rsidRDefault="00253F6F" w:rsidP="00253F6F">
            <w:pPr>
              <w:ind w:left="0"/>
              <w:rPr>
                <w:b/>
                <w:bCs/>
                <w:color w:val="000000"/>
                <w:sz w:val="20"/>
                <w:szCs w:val="20"/>
              </w:rPr>
            </w:pPr>
          </w:p>
        </w:tc>
        <w:tc>
          <w:tcPr>
            <w:tcW w:w="923" w:type="pct"/>
          </w:tcPr>
          <w:p w14:paraId="108F171B" w14:textId="77777777" w:rsidR="00253F6F" w:rsidRPr="00253F6F" w:rsidRDefault="00253F6F" w:rsidP="00253F6F">
            <w:pPr>
              <w:spacing w:before="0" w:after="0" w:line="240" w:lineRule="auto"/>
              <w:ind w:left="0"/>
              <w:jc w:val="left"/>
              <w:rPr>
                <w:color w:val="000000"/>
                <w:sz w:val="20"/>
                <w:szCs w:val="20"/>
                <w:rtl/>
              </w:rPr>
            </w:pPr>
          </w:p>
        </w:tc>
        <w:tc>
          <w:tcPr>
            <w:tcW w:w="1426" w:type="pct"/>
          </w:tcPr>
          <w:p w14:paraId="5C76273F" w14:textId="77777777" w:rsidR="00253F6F" w:rsidRPr="006375E6" w:rsidRDefault="00253F6F" w:rsidP="006375E6">
            <w:pPr>
              <w:spacing w:before="0" w:after="0" w:line="240" w:lineRule="auto"/>
              <w:jc w:val="left"/>
              <w:rPr>
                <w:color w:val="000000"/>
                <w:sz w:val="20"/>
                <w:szCs w:val="20"/>
              </w:rPr>
            </w:pPr>
          </w:p>
        </w:tc>
        <w:tc>
          <w:tcPr>
            <w:tcW w:w="730" w:type="pct"/>
          </w:tcPr>
          <w:p w14:paraId="3BCC7DD2" w14:textId="77777777" w:rsidR="00253F6F" w:rsidRPr="006375E6" w:rsidRDefault="00253F6F" w:rsidP="006375E6">
            <w:pPr>
              <w:spacing w:before="0" w:after="0" w:line="240" w:lineRule="auto"/>
              <w:jc w:val="left"/>
              <w:rPr>
                <w:color w:val="000000"/>
                <w:sz w:val="20"/>
                <w:szCs w:val="20"/>
                <w:rtl/>
              </w:rPr>
            </w:pPr>
          </w:p>
        </w:tc>
        <w:tc>
          <w:tcPr>
            <w:tcW w:w="976" w:type="pct"/>
          </w:tcPr>
          <w:p w14:paraId="2F03A447" w14:textId="77777777" w:rsidR="00253F6F" w:rsidRPr="006375E6" w:rsidRDefault="00253F6F" w:rsidP="006375E6">
            <w:pPr>
              <w:spacing w:before="0" w:after="0" w:line="240" w:lineRule="auto"/>
              <w:jc w:val="left"/>
              <w:rPr>
                <w:color w:val="000000"/>
                <w:sz w:val="20"/>
                <w:szCs w:val="20"/>
                <w:rtl/>
              </w:rPr>
            </w:pPr>
          </w:p>
        </w:tc>
      </w:tr>
    </w:tbl>
    <w:p w14:paraId="33759D0C" w14:textId="77777777" w:rsidR="00834F94" w:rsidRDefault="00836FC0" w:rsidP="00836FC0">
      <w:pPr>
        <w:pStyle w:val="2"/>
        <w:rPr>
          <w:rtl/>
        </w:rPr>
      </w:pPr>
      <w:r>
        <w:rPr>
          <w:rFonts w:hint="cs"/>
          <w:rtl/>
        </w:rPr>
        <w:t>ארכיטקטורה משולבת (לפי מחשבים)</w:t>
      </w:r>
    </w:p>
    <w:p w14:paraId="33731C95" w14:textId="3EB766C8" w:rsidR="00836FC0" w:rsidRDefault="007B7323" w:rsidP="00836FC0">
      <w:pPr>
        <w:ind w:left="576"/>
        <w:jc w:val="center"/>
        <w:rPr>
          <w:i/>
          <w:iCs/>
          <w:color w:val="3333FF"/>
          <w:rtl/>
        </w:rPr>
      </w:pPr>
      <w:r w:rsidRPr="007B7323">
        <w:rPr>
          <w:i/>
          <w:iCs/>
          <w:noProof/>
          <w:color w:val="3333FF"/>
          <w:rtl/>
        </w:rPr>
        <w:drawing>
          <wp:inline distT="0" distB="0" distL="0" distR="0" wp14:anchorId="14619EE5" wp14:editId="5B27EDAC">
            <wp:extent cx="5274310" cy="2617470"/>
            <wp:effectExtent l="0" t="0" r="2540" b="0"/>
            <wp:docPr id="7186463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46363" name=""/>
                    <pic:cNvPicPr/>
                  </pic:nvPicPr>
                  <pic:blipFill>
                    <a:blip r:embed="rId11"/>
                    <a:stretch>
                      <a:fillRect/>
                    </a:stretch>
                  </pic:blipFill>
                  <pic:spPr>
                    <a:xfrm>
                      <a:off x="0" y="0"/>
                      <a:ext cx="5274310" cy="2617470"/>
                    </a:xfrm>
                    <a:prstGeom prst="rect">
                      <a:avLst/>
                    </a:prstGeom>
                  </pic:spPr>
                </pic:pic>
              </a:graphicData>
            </a:graphic>
          </wp:inline>
        </w:drawing>
      </w:r>
      <w:r w:rsidR="00002B2A" w:rsidRPr="00002B2A">
        <w:rPr>
          <w:noProof/>
        </w:rPr>
        <w:t xml:space="preserve"> </w:t>
      </w:r>
      <w:r w:rsidR="00002B2A" w:rsidRPr="00002B2A">
        <w:rPr>
          <w:noProof/>
        </w:rPr>
        <w:lastRenderedPageBreak/>
        <w:drawing>
          <wp:inline distT="0" distB="0" distL="0" distR="0" wp14:anchorId="4DC6B3CC" wp14:editId="2B1BD06C">
            <wp:extent cx="5274310" cy="3261995"/>
            <wp:effectExtent l="0" t="0" r="2540" b="0"/>
            <wp:docPr id="199989702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97020" name=""/>
                    <pic:cNvPicPr/>
                  </pic:nvPicPr>
                  <pic:blipFill>
                    <a:blip r:embed="rId12"/>
                    <a:stretch>
                      <a:fillRect/>
                    </a:stretch>
                  </pic:blipFill>
                  <pic:spPr>
                    <a:xfrm>
                      <a:off x="0" y="0"/>
                      <a:ext cx="5274310" cy="3261995"/>
                    </a:xfrm>
                    <a:prstGeom prst="rect">
                      <a:avLst/>
                    </a:prstGeom>
                  </pic:spPr>
                </pic:pic>
              </a:graphicData>
            </a:graphic>
          </wp:inline>
        </w:drawing>
      </w:r>
      <w:r w:rsidRPr="007B7323">
        <w:rPr>
          <w:noProof/>
        </w:rPr>
        <w:t xml:space="preserve"> </w:t>
      </w:r>
      <w:r w:rsidRPr="007B7323">
        <w:rPr>
          <w:i/>
          <w:iCs/>
          <w:noProof/>
          <w:color w:val="3333FF"/>
          <w:rtl/>
        </w:rPr>
        <w:drawing>
          <wp:inline distT="0" distB="0" distL="0" distR="0" wp14:anchorId="3CF9F9BE" wp14:editId="5CEEBE1F">
            <wp:extent cx="4915586" cy="4001058"/>
            <wp:effectExtent l="0" t="0" r="0" b="0"/>
            <wp:docPr id="182475545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55459" name=""/>
                    <pic:cNvPicPr/>
                  </pic:nvPicPr>
                  <pic:blipFill>
                    <a:blip r:embed="rId13"/>
                    <a:stretch>
                      <a:fillRect/>
                    </a:stretch>
                  </pic:blipFill>
                  <pic:spPr>
                    <a:xfrm>
                      <a:off x="0" y="0"/>
                      <a:ext cx="4915586" cy="4001058"/>
                    </a:xfrm>
                    <a:prstGeom prst="rect">
                      <a:avLst/>
                    </a:prstGeom>
                  </pic:spPr>
                </pic:pic>
              </a:graphicData>
            </a:graphic>
          </wp:inline>
        </w:drawing>
      </w:r>
      <w:r w:rsidR="00002B2A" w:rsidRPr="00002B2A">
        <w:rPr>
          <w:noProof/>
        </w:rPr>
        <w:t xml:space="preserve"> </w:t>
      </w:r>
      <w:r w:rsidR="00002B2A" w:rsidRPr="00002B2A">
        <w:rPr>
          <w:noProof/>
          <w:rtl/>
        </w:rPr>
        <w:lastRenderedPageBreak/>
        <w:drawing>
          <wp:inline distT="0" distB="0" distL="0" distR="0" wp14:anchorId="03701C25" wp14:editId="574A6E84">
            <wp:extent cx="5274310" cy="3693160"/>
            <wp:effectExtent l="0" t="0" r="2540" b="2540"/>
            <wp:docPr id="201555659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56599" name=""/>
                    <pic:cNvPicPr/>
                  </pic:nvPicPr>
                  <pic:blipFill>
                    <a:blip r:embed="rId14"/>
                    <a:stretch>
                      <a:fillRect/>
                    </a:stretch>
                  </pic:blipFill>
                  <pic:spPr>
                    <a:xfrm>
                      <a:off x="0" y="0"/>
                      <a:ext cx="5274310" cy="3693160"/>
                    </a:xfrm>
                    <a:prstGeom prst="rect">
                      <a:avLst/>
                    </a:prstGeom>
                  </pic:spPr>
                </pic:pic>
              </a:graphicData>
            </a:graphic>
          </wp:inline>
        </w:drawing>
      </w:r>
      <w:r w:rsidR="00002B2A" w:rsidRPr="00002B2A">
        <w:rPr>
          <w:noProof/>
        </w:rPr>
        <w:t xml:space="preserve"> </w:t>
      </w:r>
      <w:r w:rsidR="00002B2A" w:rsidRPr="00002B2A">
        <w:rPr>
          <w:noProof/>
          <w:rtl/>
        </w:rPr>
        <w:drawing>
          <wp:inline distT="0" distB="0" distL="0" distR="0" wp14:anchorId="34F0F51C" wp14:editId="67A6C39B">
            <wp:extent cx="5274310" cy="3952875"/>
            <wp:effectExtent l="0" t="0" r="2540" b="9525"/>
            <wp:docPr id="19475323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374" name=""/>
                    <pic:cNvPicPr/>
                  </pic:nvPicPr>
                  <pic:blipFill>
                    <a:blip r:embed="rId15"/>
                    <a:stretch>
                      <a:fillRect/>
                    </a:stretch>
                  </pic:blipFill>
                  <pic:spPr>
                    <a:xfrm>
                      <a:off x="0" y="0"/>
                      <a:ext cx="5274310" cy="3952875"/>
                    </a:xfrm>
                    <a:prstGeom prst="rect">
                      <a:avLst/>
                    </a:prstGeom>
                  </pic:spPr>
                </pic:pic>
              </a:graphicData>
            </a:graphic>
          </wp:inline>
        </w:drawing>
      </w:r>
    </w:p>
    <w:p w14:paraId="621C3C4B" w14:textId="77777777" w:rsidR="00836FC0" w:rsidRDefault="00836FC0" w:rsidP="00836FC0">
      <w:pPr>
        <w:pStyle w:val="1"/>
      </w:pPr>
      <w:r>
        <w:rPr>
          <w:rFonts w:hint="cs"/>
          <w:rtl/>
        </w:rPr>
        <w:lastRenderedPageBreak/>
        <w:t xml:space="preserve">תרשימי רצף לתהליכי המערכת </w:t>
      </w:r>
      <w:r>
        <w:t>(Sequence Diagrams)</w:t>
      </w:r>
    </w:p>
    <w:p w14:paraId="5BE243EA" w14:textId="5DC2CDD1" w:rsidR="00DA627D" w:rsidRDefault="008E1028" w:rsidP="00836FC0">
      <w:pPr>
        <w:jc w:val="center"/>
        <w:rPr>
          <w:i/>
          <w:iCs/>
          <w:color w:val="3333FF"/>
          <w:rtl/>
        </w:rPr>
      </w:pPr>
      <w:r w:rsidRPr="008E1028">
        <w:rPr>
          <w:i/>
          <w:iCs/>
          <w:noProof/>
          <w:color w:val="3333FF"/>
          <w:rtl/>
        </w:rPr>
        <w:drawing>
          <wp:inline distT="0" distB="0" distL="0" distR="0" wp14:anchorId="155EBEC5" wp14:editId="0ACF1EFF">
            <wp:extent cx="5274310" cy="2529205"/>
            <wp:effectExtent l="0" t="0" r="2540" b="4445"/>
            <wp:docPr id="171410068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00680" name=""/>
                    <pic:cNvPicPr/>
                  </pic:nvPicPr>
                  <pic:blipFill>
                    <a:blip r:embed="rId16"/>
                    <a:stretch>
                      <a:fillRect/>
                    </a:stretch>
                  </pic:blipFill>
                  <pic:spPr>
                    <a:xfrm>
                      <a:off x="0" y="0"/>
                      <a:ext cx="5274310" cy="2529205"/>
                    </a:xfrm>
                    <a:prstGeom prst="rect">
                      <a:avLst/>
                    </a:prstGeom>
                  </pic:spPr>
                </pic:pic>
              </a:graphicData>
            </a:graphic>
          </wp:inline>
        </w:drawing>
      </w:r>
    </w:p>
    <w:p w14:paraId="12477DDF" w14:textId="5AB50369" w:rsidR="00CD2CF3" w:rsidRDefault="00CD2CF3" w:rsidP="00836FC0">
      <w:pPr>
        <w:jc w:val="center"/>
        <w:rPr>
          <w:i/>
          <w:iCs/>
          <w:color w:val="3333FF"/>
          <w:rtl/>
        </w:rPr>
      </w:pPr>
      <w:r w:rsidRPr="00CD2CF3">
        <w:rPr>
          <w:i/>
          <w:iCs/>
          <w:noProof/>
          <w:color w:val="3333FF"/>
          <w:rtl/>
        </w:rPr>
        <w:lastRenderedPageBreak/>
        <w:drawing>
          <wp:inline distT="0" distB="0" distL="0" distR="0" wp14:anchorId="0B1E632C" wp14:editId="0BE7B28A">
            <wp:extent cx="5274310" cy="4023995"/>
            <wp:effectExtent l="0" t="0" r="2540" b="0"/>
            <wp:docPr id="135648571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85716" name=""/>
                    <pic:cNvPicPr/>
                  </pic:nvPicPr>
                  <pic:blipFill>
                    <a:blip r:embed="rId17"/>
                    <a:stretch>
                      <a:fillRect/>
                    </a:stretch>
                  </pic:blipFill>
                  <pic:spPr>
                    <a:xfrm>
                      <a:off x="0" y="0"/>
                      <a:ext cx="5274310" cy="4023995"/>
                    </a:xfrm>
                    <a:prstGeom prst="rect">
                      <a:avLst/>
                    </a:prstGeom>
                  </pic:spPr>
                </pic:pic>
              </a:graphicData>
            </a:graphic>
          </wp:inline>
        </w:drawing>
      </w:r>
      <w:r w:rsidR="00564B7A" w:rsidRPr="00564B7A">
        <w:rPr>
          <w:i/>
          <w:iCs/>
          <w:noProof/>
          <w:color w:val="3333FF"/>
          <w:rtl/>
        </w:rPr>
        <w:drawing>
          <wp:inline distT="0" distB="0" distL="0" distR="0" wp14:anchorId="6D50A916" wp14:editId="31303393">
            <wp:extent cx="5274310" cy="2971800"/>
            <wp:effectExtent l="0" t="0" r="2540" b="0"/>
            <wp:docPr id="22911275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12750" name=""/>
                    <pic:cNvPicPr/>
                  </pic:nvPicPr>
                  <pic:blipFill>
                    <a:blip r:embed="rId18"/>
                    <a:stretch>
                      <a:fillRect/>
                    </a:stretch>
                  </pic:blipFill>
                  <pic:spPr>
                    <a:xfrm>
                      <a:off x="0" y="0"/>
                      <a:ext cx="5274310" cy="2971800"/>
                    </a:xfrm>
                    <a:prstGeom prst="rect">
                      <a:avLst/>
                    </a:prstGeom>
                  </pic:spPr>
                </pic:pic>
              </a:graphicData>
            </a:graphic>
          </wp:inline>
        </w:drawing>
      </w:r>
    </w:p>
    <w:p w14:paraId="12544A8B" w14:textId="4868F78F" w:rsidR="00DA627D" w:rsidRDefault="00DA627D" w:rsidP="0079049E">
      <w:pPr>
        <w:pStyle w:val="1"/>
        <w:numPr>
          <w:ilvl w:val="0"/>
          <w:numId w:val="0"/>
        </w:numPr>
        <w:ind w:left="432" w:hanging="432"/>
        <w:rPr>
          <w:rtl/>
        </w:rPr>
      </w:pPr>
    </w:p>
    <w:p w14:paraId="46BC6481" w14:textId="7884B1E9" w:rsidR="00DA627D" w:rsidRPr="00DA627D" w:rsidRDefault="0079049E" w:rsidP="00DA627D">
      <w:pPr>
        <w:rPr>
          <w:i/>
          <w:iCs/>
          <w:color w:val="3333FF"/>
          <w:rtl/>
        </w:rPr>
      </w:pPr>
      <w:r w:rsidRPr="008E1028">
        <w:rPr>
          <w:i/>
          <w:iCs/>
          <w:noProof/>
          <w:color w:val="3333FF"/>
          <w:rtl/>
        </w:rPr>
        <w:drawing>
          <wp:inline distT="0" distB="0" distL="0" distR="0" wp14:anchorId="15AA1F33" wp14:editId="6028944E">
            <wp:extent cx="5274310" cy="2529205"/>
            <wp:effectExtent l="0" t="0" r="2540" b="4445"/>
            <wp:docPr id="183176349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00680" name=""/>
                    <pic:cNvPicPr/>
                  </pic:nvPicPr>
                  <pic:blipFill>
                    <a:blip r:embed="rId16"/>
                    <a:stretch>
                      <a:fillRect/>
                    </a:stretch>
                  </pic:blipFill>
                  <pic:spPr>
                    <a:xfrm>
                      <a:off x="0" y="0"/>
                      <a:ext cx="5274310" cy="2529205"/>
                    </a:xfrm>
                    <a:prstGeom prst="rect">
                      <a:avLst/>
                    </a:prstGeom>
                  </pic:spPr>
                </pic:pic>
              </a:graphicData>
            </a:graphic>
          </wp:inline>
        </w:drawing>
      </w:r>
    </w:p>
    <w:sectPr w:rsidR="00DA627D" w:rsidRPr="00DA627D" w:rsidSect="002B1DE1">
      <w:headerReference w:type="default" r:id="rId19"/>
      <w:footerReference w:type="default" r:id="rId20"/>
      <w:headerReference w:type="firs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4577B" w14:textId="77777777" w:rsidR="00272A50" w:rsidRDefault="00272A50" w:rsidP="00587A54">
      <w:pPr>
        <w:spacing w:before="0" w:after="0" w:line="240" w:lineRule="auto"/>
      </w:pPr>
      <w:r>
        <w:separator/>
      </w:r>
    </w:p>
  </w:endnote>
  <w:endnote w:type="continuationSeparator" w:id="0">
    <w:p w14:paraId="226C7FAA" w14:textId="77777777" w:rsidR="00272A50" w:rsidRDefault="00272A50" w:rsidP="00587A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Guttman Aharon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B57E4" w14:textId="77777777" w:rsidR="001B4A28" w:rsidRDefault="001B4A28" w:rsidP="008E0A1C">
    <w:pPr>
      <w:pStyle w:val="a7"/>
      <w:tabs>
        <w:tab w:val="left" w:pos="6496"/>
      </w:tabs>
    </w:pPr>
    <w:r>
      <w:tab/>
    </w:r>
    <w:r>
      <w:tab/>
    </w:r>
    <w:r>
      <w:tab/>
    </w:r>
    <w:r>
      <w:fldChar w:fldCharType="begin"/>
    </w:r>
    <w:r>
      <w:instrText xml:space="preserve"> PAGE   \* MERGEFORMAT </w:instrText>
    </w:r>
    <w:r>
      <w:fldChar w:fldCharType="separate"/>
    </w:r>
    <w:r w:rsidR="00E01319" w:rsidRPr="00E01319">
      <w:rPr>
        <w:rFonts w:cs="Calibri"/>
        <w:noProof/>
        <w:rtl/>
        <w:lang w:val="he-IL"/>
      </w:rPr>
      <w:t>6</w:t>
    </w:r>
    <w:r>
      <w:rPr>
        <w:rFonts w:cs="Calibri"/>
        <w:noProof/>
        <w:lang w:val="he-IL"/>
      </w:rPr>
      <w:fldChar w:fldCharType="end"/>
    </w:r>
  </w:p>
  <w:p w14:paraId="7C87A608" w14:textId="77777777" w:rsidR="001B4A28" w:rsidRDefault="001B4A2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C5E64" w14:textId="77777777" w:rsidR="00272A50" w:rsidRDefault="00272A50" w:rsidP="00587A54">
      <w:pPr>
        <w:spacing w:before="0" w:after="0" w:line="240" w:lineRule="auto"/>
      </w:pPr>
      <w:r>
        <w:separator/>
      </w:r>
    </w:p>
  </w:footnote>
  <w:footnote w:type="continuationSeparator" w:id="0">
    <w:p w14:paraId="5420E328" w14:textId="77777777" w:rsidR="00272A50" w:rsidRDefault="00272A50" w:rsidP="00587A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10620" w:type="dxa"/>
      <w:tblInd w:w="-1036" w:type="dxa"/>
      <w:tblLook w:val="04A0" w:firstRow="1" w:lastRow="0" w:firstColumn="1" w:lastColumn="0" w:noHBand="0" w:noVBand="1"/>
    </w:tblPr>
    <w:tblGrid>
      <w:gridCol w:w="5756"/>
      <w:gridCol w:w="4864"/>
    </w:tblGrid>
    <w:tr w:rsidR="001B4A28" w:rsidRPr="00EF2032" w14:paraId="539060B1" w14:textId="77777777" w:rsidTr="003A4857">
      <w:tc>
        <w:tcPr>
          <w:tcW w:w="5756" w:type="dxa"/>
          <w:vAlign w:val="center"/>
        </w:tcPr>
        <w:p w14:paraId="73FDAF32" w14:textId="057D7AD3" w:rsidR="001B4A28" w:rsidRPr="00EF2032" w:rsidRDefault="001B4A28" w:rsidP="003A4857">
          <w:pPr>
            <w:pStyle w:val="a6"/>
            <w:spacing w:before="0" w:after="0" w:line="240" w:lineRule="auto"/>
            <w:ind w:left="0"/>
            <w:rPr>
              <w:rFonts w:ascii="David" w:hAnsi="David"/>
              <w:b/>
              <w:bCs/>
              <w:color w:val="FF0000"/>
            </w:rPr>
          </w:pPr>
          <w:r w:rsidRPr="00EF2032">
            <w:rPr>
              <w:rFonts w:ascii="David" w:hAnsi="David"/>
              <w:b/>
              <w:bCs/>
              <w:rtl/>
            </w:rPr>
            <w:t xml:space="preserve">מסמך </w:t>
          </w:r>
          <w:r w:rsidR="003A6E79">
            <w:rPr>
              <w:rFonts w:ascii="David" w:hAnsi="David"/>
              <w:b/>
              <w:bCs/>
            </w:rPr>
            <w:t>SAD</w:t>
          </w:r>
          <w:r w:rsidR="005F7F81">
            <w:rPr>
              <w:rFonts w:ascii="David" w:hAnsi="David" w:hint="cs"/>
              <w:b/>
              <w:bCs/>
              <w:rtl/>
            </w:rPr>
            <w:t xml:space="preserve"> </w:t>
          </w:r>
          <w:r w:rsidRPr="00EF2032">
            <w:rPr>
              <w:rFonts w:ascii="David" w:hAnsi="David"/>
              <w:b/>
              <w:bCs/>
              <w:rtl/>
            </w:rPr>
            <w:t xml:space="preserve">לפרויקט </w:t>
          </w:r>
          <w:r w:rsidR="0079049E">
            <w:rPr>
              <w:rFonts w:ascii="David" w:hAnsi="David"/>
              <w:b/>
              <w:bCs/>
            </w:rPr>
            <w:t>SmartMovie</w:t>
          </w:r>
        </w:p>
        <w:p w14:paraId="6636F68A" w14:textId="68944864" w:rsidR="001B4A28" w:rsidRPr="00EF2032" w:rsidRDefault="001B4A28" w:rsidP="003A4857">
          <w:pPr>
            <w:pStyle w:val="a6"/>
            <w:spacing w:before="0" w:after="0" w:line="240" w:lineRule="auto"/>
            <w:ind w:left="0"/>
            <w:rPr>
              <w:rFonts w:ascii="David" w:hAnsi="David"/>
              <w:sz w:val="18"/>
              <w:szCs w:val="18"/>
            </w:rPr>
          </w:pPr>
          <w:r w:rsidRPr="00EF2032">
            <w:rPr>
              <w:rFonts w:ascii="David" w:hAnsi="David"/>
              <w:rtl/>
            </w:rPr>
            <w:t>גרסה</w:t>
          </w:r>
          <w:r w:rsidRPr="00EF2032">
            <w:rPr>
              <w:rFonts w:ascii="David" w:hAnsi="David"/>
              <w:color w:val="FF0000"/>
              <w:rtl/>
            </w:rPr>
            <w:t xml:space="preserve"> </w:t>
          </w:r>
          <w:r w:rsidR="0079049E" w:rsidRPr="0079049E">
            <w:rPr>
              <w:rFonts w:ascii="David" w:hAnsi="David"/>
              <w:color w:val="000000" w:themeColor="text1"/>
            </w:rPr>
            <w:t>1</w:t>
          </w:r>
        </w:p>
      </w:tc>
      <w:tc>
        <w:tcPr>
          <w:tcW w:w="4864" w:type="dxa"/>
          <w:vAlign w:val="center"/>
        </w:tcPr>
        <w:p w14:paraId="659D0331" w14:textId="77777777" w:rsidR="001B4A28" w:rsidRPr="00EF2032" w:rsidRDefault="001B4A28" w:rsidP="008E0A1C">
          <w:pPr>
            <w:pStyle w:val="a6"/>
            <w:spacing w:before="0" w:after="0" w:line="240" w:lineRule="auto"/>
            <w:ind w:left="0"/>
            <w:jc w:val="right"/>
            <w:rPr>
              <w:rFonts w:ascii="David" w:hAnsi="David"/>
              <w:sz w:val="18"/>
              <w:szCs w:val="18"/>
              <w:rtl/>
            </w:rPr>
          </w:pPr>
        </w:p>
      </w:tc>
    </w:tr>
  </w:tbl>
  <w:p w14:paraId="64DA43BC" w14:textId="77777777" w:rsidR="001B4A28" w:rsidRPr="00EF2032" w:rsidRDefault="001B4A28" w:rsidP="00D66799">
    <w:pPr>
      <w:pStyle w:val="a6"/>
      <w:spacing w:before="0" w:after="0" w:line="240" w:lineRule="auto"/>
      <w:ind w:left="0"/>
      <w:rPr>
        <w:rFonts w:ascii="David" w:hAnsi="Dav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851EB" w14:textId="77777777" w:rsidR="001B4A28" w:rsidRPr="002F160F" w:rsidRDefault="001B4A28" w:rsidP="00B16FDB">
    <w:pPr>
      <w:tabs>
        <w:tab w:val="center" w:pos="4153"/>
        <w:tab w:val="right" w:pos="8306"/>
      </w:tabs>
      <w:spacing w:before="0" w:after="240"/>
      <w:ind w:right="-720"/>
      <w:jc w:val="right"/>
      <w:rPr>
        <w:lang w:eastAsia="he-IL"/>
      </w:rPr>
    </w:pPr>
    <w:r>
      <w:rPr>
        <w:noProof/>
      </w:rPr>
      <mc:AlternateContent>
        <mc:Choice Requires="wps">
          <w:drawing>
            <wp:anchor distT="0" distB="0" distL="114300" distR="114300" simplePos="0" relativeHeight="251660288" behindDoc="0" locked="0" layoutInCell="1" allowOverlap="1" wp14:anchorId="2CED4B9B" wp14:editId="267A4463">
              <wp:simplePos x="0" y="0"/>
              <wp:positionH relativeFrom="column">
                <wp:posOffset>2685415</wp:posOffset>
              </wp:positionH>
              <wp:positionV relativeFrom="paragraph">
                <wp:posOffset>-17145</wp:posOffset>
              </wp:positionV>
              <wp:extent cx="3145790" cy="332740"/>
              <wp:effectExtent l="0" t="1905"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79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64854" w14:textId="77777777" w:rsidR="001B4A28" w:rsidRPr="00EF2032" w:rsidRDefault="001B4A28" w:rsidP="00F05CCF">
                          <w:pPr>
                            <w:ind w:left="127"/>
                            <w:rPr>
                              <w:rFonts w:ascii="Gisha" w:hAnsi="Gisha" w:cs="Guttman Aharoni"/>
                              <w:b/>
                              <w:bCs/>
                              <w:color w:val="FF0000"/>
                              <w:rtl/>
                            </w:rPr>
                          </w:pPr>
                          <w:r w:rsidRPr="00EF2032">
                            <w:rPr>
                              <w:rFonts w:ascii="Gisha" w:hAnsi="Gisha" w:cs="Guttman Aharoni"/>
                              <w:b/>
                              <w:bCs/>
                              <w:color w:val="FF0000"/>
                              <w:rtl/>
                            </w:rPr>
                            <w:t>המחלקה להנדסת תוכנה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D4B9B" id="Rectangle 2" o:spid="_x0000_s1027" style="position:absolute;left:0;text-align:left;margin-left:211.45pt;margin-top:-1.35pt;width:247.7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" stroked="f">
              <v:textbox>
                <w:txbxContent>
                  <w:p w14:paraId="70F64854" w14:textId="77777777" w:rsidR="001B4A28" w:rsidRPr="00EF2032" w:rsidRDefault="001B4A28" w:rsidP="00F05CCF">
                    <w:pPr>
                      <w:ind w:left="127"/>
                      <w:rPr>
                        <w:rFonts w:ascii="Gisha" w:hAnsi="Gisha" w:cs="Guttman Aharoni"/>
                        <w:b/>
                        <w:bCs/>
                        <w:color w:val="FF0000"/>
                        <w:rtl/>
                      </w:rPr>
                    </w:pPr>
                    <w:r w:rsidRPr="00EF2032">
                      <w:rPr>
                        <w:rFonts w:ascii="Gisha" w:hAnsi="Gisha" w:cs="Guttman Aharoni"/>
                        <w:b/>
                        <w:bCs/>
                        <w:color w:val="FF0000"/>
                        <w:rtl/>
                      </w:rPr>
                      <w:t>המחלקה להנדסת תוכנה</w:t>
                    </w:r>
                  </w:p>
                </w:txbxContent>
              </v:textbox>
            </v:rect>
          </w:pict>
        </mc:Fallback>
      </mc:AlternateContent>
    </w:r>
    <w:r w:rsidRPr="008748B3">
      <w:rPr>
        <w:noProof/>
        <w:rtl/>
      </w:rPr>
      <w:drawing>
        <wp:inline distT="0" distB="0" distL="0" distR="0" wp14:anchorId="3B9E63F4" wp14:editId="466D6740">
          <wp:extent cx="921809" cy="584427"/>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1809" cy="58442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B2F9B"/>
    <w:multiLevelType w:val="hybridMultilevel"/>
    <w:tmpl w:val="0776A912"/>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 w15:restartNumberingAfterBreak="0">
    <w:nsid w:val="0B7D7D8A"/>
    <w:multiLevelType w:val="multilevel"/>
    <w:tmpl w:val="ABB83F4E"/>
    <w:lvl w:ilvl="0">
      <w:start w:val="1"/>
      <w:numFmt w:val="decimal"/>
      <w:pStyle w:val="1"/>
      <w:lvlText w:val="%1"/>
      <w:lvlJc w:val="left"/>
      <w:pPr>
        <w:ind w:left="432" w:hanging="432"/>
      </w:pPr>
    </w:lvl>
    <w:lvl w:ilvl="1">
      <w:start w:val="1"/>
      <w:numFmt w:val="decimal"/>
      <w:pStyle w:val="2"/>
      <w:lvlText w:val="%1.%2"/>
      <w:lvlJc w:val="left"/>
      <w:pPr>
        <w:ind w:left="576" w:hanging="576"/>
      </w:pPr>
      <w:rPr>
        <w:color w:val="auto"/>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15B742E"/>
    <w:multiLevelType w:val="hybridMultilevel"/>
    <w:tmpl w:val="CF9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462C22"/>
    <w:multiLevelType w:val="multilevel"/>
    <w:tmpl w:val="B712B3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0F7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2C27DB"/>
    <w:multiLevelType w:val="hybridMultilevel"/>
    <w:tmpl w:val="83CA7C72"/>
    <w:lvl w:ilvl="0" w:tplc="0409000F">
      <w:start w:val="1"/>
      <w:numFmt w:val="decimal"/>
      <w:lvlText w:val="%1."/>
      <w:lvlJc w:val="left"/>
      <w:pPr>
        <w:ind w:left="1229" w:hanging="360"/>
      </w:p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6" w15:restartNumberingAfterBreak="0">
    <w:nsid w:val="252064A4"/>
    <w:multiLevelType w:val="multilevel"/>
    <w:tmpl w:val="ED569D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322A28A3"/>
    <w:multiLevelType w:val="hybridMultilevel"/>
    <w:tmpl w:val="5D60AE54"/>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8" w15:restartNumberingAfterBreak="0">
    <w:nsid w:val="323562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52552D"/>
    <w:multiLevelType w:val="hybridMultilevel"/>
    <w:tmpl w:val="EBC8D6A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0" w15:restartNumberingAfterBreak="0">
    <w:nsid w:val="39C736E3"/>
    <w:multiLevelType w:val="hybridMultilevel"/>
    <w:tmpl w:val="B1A0D38C"/>
    <w:lvl w:ilvl="0" w:tplc="0409000F">
      <w:start w:val="1"/>
      <w:numFmt w:val="decimal"/>
      <w:lvlText w:val="%1."/>
      <w:lvlJc w:val="left"/>
      <w:pPr>
        <w:ind w:left="869" w:hanging="360"/>
      </w:p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1" w15:restartNumberingAfterBreak="0">
    <w:nsid w:val="3B9D3876"/>
    <w:multiLevelType w:val="hybridMultilevel"/>
    <w:tmpl w:val="69ECE6BA"/>
    <w:lvl w:ilvl="0" w:tplc="6C58C9C6">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2" w15:restartNumberingAfterBreak="0">
    <w:nsid w:val="3C861518"/>
    <w:multiLevelType w:val="hybridMultilevel"/>
    <w:tmpl w:val="FE4C31B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3" w15:restartNumberingAfterBreak="0">
    <w:nsid w:val="3EF173DB"/>
    <w:multiLevelType w:val="hybridMultilevel"/>
    <w:tmpl w:val="F724A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67B53"/>
    <w:multiLevelType w:val="hybridMultilevel"/>
    <w:tmpl w:val="F060357E"/>
    <w:lvl w:ilvl="0" w:tplc="0409000F">
      <w:start w:val="1"/>
      <w:numFmt w:val="decimal"/>
      <w:lvlText w:val="%1."/>
      <w:lvlJc w:val="left"/>
      <w:pPr>
        <w:ind w:left="386" w:hanging="360"/>
      </w:p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5" w15:restartNumberingAfterBreak="0">
    <w:nsid w:val="50A16EBB"/>
    <w:multiLevelType w:val="hybridMultilevel"/>
    <w:tmpl w:val="930A8DB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6" w15:restartNumberingAfterBreak="0">
    <w:nsid w:val="51CA7452"/>
    <w:multiLevelType w:val="hybridMultilevel"/>
    <w:tmpl w:val="7AD24A5C"/>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17" w15:restartNumberingAfterBreak="0">
    <w:nsid w:val="553E7C7F"/>
    <w:multiLevelType w:val="hybridMultilevel"/>
    <w:tmpl w:val="CF9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BF1D0A"/>
    <w:multiLevelType w:val="hybridMultilevel"/>
    <w:tmpl w:val="8DA80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B45E43"/>
    <w:multiLevelType w:val="hybridMultilevel"/>
    <w:tmpl w:val="DB54E6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78E074C0"/>
    <w:multiLevelType w:val="hybridMultilevel"/>
    <w:tmpl w:val="5DD8C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D961E2"/>
    <w:multiLevelType w:val="hybridMultilevel"/>
    <w:tmpl w:val="AE045A04"/>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num w:numId="1" w16cid:durableId="1281957181">
    <w:abstractNumId w:val="8"/>
  </w:num>
  <w:num w:numId="2" w16cid:durableId="1668292265">
    <w:abstractNumId w:val="4"/>
  </w:num>
  <w:num w:numId="3" w16cid:durableId="882206973">
    <w:abstractNumId w:val="3"/>
  </w:num>
  <w:num w:numId="4" w16cid:durableId="492839146">
    <w:abstractNumId w:val="6"/>
  </w:num>
  <w:num w:numId="5" w16cid:durableId="513961207">
    <w:abstractNumId w:val="6"/>
  </w:num>
  <w:num w:numId="6" w16cid:durableId="1801878731">
    <w:abstractNumId w:val="1"/>
  </w:num>
  <w:num w:numId="7" w16cid:durableId="816452780">
    <w:abstractNumId w:val="16"/>
  </w:num>
  <w:num w:numId="8" w16cid:durableId="689841362">
    <w:abstractNumId w:val="0"/>
  </w:num>
  <w:num w:numId="9" w16cid:durableId="520434823">
    <w:abstractNumId w:val="14"/>
  </w:num>
  <w:num w:numId="10" w16cid:durableId="1132018740">
    <w:abstractNumId w:val="9"/>
  </w:num>
  <w:num w:numId="11" w16cid:durableId="1675912790">
    <w:abstractNumId w:val="1"/>
  </w:num>
  <w:num w:numId="12" w16cid:durableId="228345573">
    <w:abstractNumId w:val="5"/>
  </w:num>
  <w:num w:numId="13" w16cid:durableId="746927831">
    <w:abstractNumId w:val="12"/>
  </w:num>
  <w:num w:numId="14" w16cid:durableId="590089267">
    <w:abstractNumId w:val="21"/>
  </w:num>
  <w:num w:numId="15" w16cid:durableId="789663773">
    <w:abstractNumId w:val="19"/>
  </w:num>
  <w:num w:numId="16" w16cid:durableId="1330670166">
    <w:abstractNumId w:val="10"/>
  </w:num>
  <w:num w:numId="17" w16cid:durableId="1732846528">
    <w:abstractNumId w:val="11"/>
  </w:num>
  <w:num w:numId="18" w16cid:durableId="1436361150">
    <w:abstractNumId w:val="15"/>
  </w:num>
  <w:num w:numId="19" w16cid:durableId="2020619878">
    <w:abstractNumId w:val="7"/>
  </w:num>
  <w:num w:numId="20" w16cid:durableId="685062338">
    <w:abstractNumId w:val="13"/>
  </w:num>
  <w:num w:numId="21" w16cid:durableId="1688557395">
    <w:abstractNumId w:val="2"/>
  </w:num>
  <w:num w:numId="22" w16cid:durableId="52043729">
    <w:abstractNumId w:val="20"/>
  </w:num>
  <w:num w:numId="23" w16cid:durableId="575865715">
    <w:abstractNumId w:val="18"/>
  </w:num>
  <w:num w:numId="24" w16cid:durableId="13461770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EC"/>
    <w:rsid w:val="00000A70"/>
    <w:rsid w:val="000029FF"/>
    <w:rsid w:val="00002A01"/>
    <w:rsid w:val="00002B2A"/>
    <w:rsid w:val="00002E6B"/>
    <w:rsid w:val="00003FD0"/>
    <w:rsid w:val="00004488"/>
    <w:rsid w:val="000048A2"/>
    <w:rsid w:val="0000520B"/>
    <w:rsid w:val="00005B88"/>
    <w:rsid w:val="000068A2"/>
    <w:rsid w:val="0001079A"/>
    <w:rsid w:val="00010B9C"/>
    <w:rsid w:val="000115DA"/>
    <w:rsid w:val="0001190E"/>
    <w:rsid w:val="000120FD"/>
    <w:rsid w:val="0001227F"/>
    <w:rsid w:val="00012509"/>
    <w:rsid w:val="0001440C"/>
    <w:rsid w:val="000155C5"/>
    <w:rsid w:val="0001575C"/>
    <w:rsid w:val="000157A1"/>
    <w:rsid w:val="00015E0E"/>
    <w:rsid w:val="000167F8"/>
    <w:rsid w:val="00016965"/>
    <w:rsid w:val="0001756B"/>
    <w:rsid w:val="0001790D"/>
    <w:rsid w:val="000179F3"/>
    <w:rsid w:val="00020734"/>
    <w:rsid w:val="00020EA8"/>
    <w:rsid w:val="00020FE1"/>
    <w:rsid w:val="0002128A"/>
    <w:rsid w:val="0002128B"/>
    <w:rsid w:val="00021C54"/>
    <w:rsid w:val="00021E6E"/>
    <w:rsid w:val="000223E4"/>
    <w:rsid w:val="00023554"/>
    <w:rsid w:val="00025709"/>
    <w:rsid w:val="0002658C"/>
    <w:rsid w:val="00027882"/>
    <w:rsid w:val="00027B54"/>
    <w:rsid w:val="00027EF3"/>
    <w:rsid w:val="000300C4"/>
    <w:rsid w:val="0003044D"/>
    <w:rsid w:val="000304D6"/>
    <w:rsid w:val="0003129D"/>
    <w:rsid w:val="00031A47"/>
    <w:rsid w:val="0003274B"/>
    <w:rsid w:val="00033F42"/>
    <w:rsid w:val="00034AC7"/>
    <w:rsid w:val="000357CD"/>
    <w:rsid w:val="00036EDC"/>
    <w:rsid w:val="00037710"/>
    <w:rsid w:val="00041283"/>
    <w:rsid w:val="000430AF"/>
    <w:rsid w:val="00043504"/>
    <w:rsid w:val="00043A92"/>
    <w:rsid w:val="00044079"/>
    <w:rsid w:val="000452D0"/>
    <w:rsid w:val="0004556F"/>
    <w:rsid w:val="00045BDF"/>
    <w:rsid w:val="00046829"/>
    <w:rsid w:val="0004688D"/>
    <w:rsid w:val="00046E33"/>
    <w:rsid w:val="0005052B"/>
    <w:rsid w:val="000516D3"/>
    <w:rsid w:val="00051E54"/>
    <w:rsid w:val="000539A0"/>
    <w:rsid w:val="00053C04"/>
    <w:rsid w:val="00053D34"/>
    <w:rsid w:val="00053DD8"/>
    <w:rsid w:val="00054239"/>
    <w:rsid w:val="0005462F"/>
    <w:rsid w:val="000553E6"/>
    <w:rsid w:val="00055789"/>
    <w:rsid w:val="00055C83"/>
    <w:rsid w:val="00055F3C"/>
    <w:rsid w:val="00056CC4"/>
    <w:rsid w:val="000612E9"/>
    <w:rsid w:val="00061AC7"/>
    <w:rsid w:val="000620DE"/>
    <w:rsid w:val="000620F6"/>
    <w:rsid w:val="0006362A"/>
    <w:rsid w:val="0006486B"/>
    <w:rsid w:val="00064B1E"/>
    <w:rsid w:val="00065285"/>
    <w:rsid w:val="00067562"/>
    <w:rsid w:val="00067C8F"/>
    <w:rsid w:val="00067F1F"/>
    <w:rsid w:val="000707AA"/>
    <w:rsid w:val="000708B3"/>
    <w:rsid w:val="00072843"/>
    <w:rsid w:val="000739F7"/>
    <w:rsid w:val="00073E06"/>
    <w:rsid w:val="00074481"/>
    <w:rsid w:val="000747FB"/>
    <w:rsid w:val="00074DB1"/>
    <w:rsid w:val="00074E42"/>
    <w:rsid w:val="000751DB"/>
    <w:rsid w:val="00075DED"/>
    <w:rsid w:val="000767F7"/>
    <w:rsid w:val="00076BFB"/>
    <w:rsid w:val="00080152"/>
    <w:rsid w:val="00082332"/>
    <w:rsid w:val="0008274C"/>
    <w:rsid w:val="0008307B"/>
    <w:rsid w:val="000842AA"/>
    <w:rsid w:val="0008549B"/>
    <w:rsid w:val="000900DB"/>
    <w:rsid w:val="00090D58"/>
    <w:rsid w:val="00091A5C"/>
    <w:rsid w:val="00092567"/>
    <w:rsid w:val="00092BF6"/>
    <w:rsid w:val="000932B5"/>
    <w:rsid w:val="00093CF4"/>
    <w:rsid w:val="00094BA9"/>
    <w:rsid w:val="00094C1B"/>
    <w:rsid w:val="00095852"/>
    <w:rsid w:val="00097DB9"/>
    <w:rsid w:val="000A04B3"/>
    <w:rsid w:val="000A1175"/>
    <w:rsid w:val="000A218E"/>
    <w:rsid w:val="000A2DE5"/>
    <w:rsid w:val="000A2FAB"/>
    <w:rsid w:val="000A3061"/>
    <w:rsid w:val="000A3F16"/>
    <w:rsid w:val="000A5DEF"/>
    <w:rsid w:val="000A66C6"/>
    <w:rsid w:val="000A68BE"/>
    <w:rsid w:val="000A7189"/>
    <w:rsid w:val="000B0F69"/>
    <w:rsid w:val="000B12B9"/>
    <w:rsid w:val="000B1383"/>
    <w:rsid w:val="000B140D"/>
    <w:rsid w:val="000B1544"/>
    <w:rsid w:val="000B1961"/>
    <w:rsid w:val="000B1C2B"/>
    <w:rsid w:val="000B1FC1"/>
    <w:rsid w:val="000B2162"/>
    <w:rsid w:val="000B3287"/>
    <w:rsid w:val="000B3688"/>
    <w:rsid w:val="000B64E6"/>
    <w:rsid w:val="000B6A05"/>
    <w:rsid w:val="000B6A26"/>
    <w:rsid w:val="000B6CBA"/>
    <w:rsid w:val="000B6D25"/>
    <w:rsid w:val="000C04FE"/>
    <w:rsid w:val="000C05EB"/>
    <w:rsid w:val="000C24F9"/>
    <w:rsid w:val="000C39A5"/>
    <w:rsid w:val="000C474B"/>
    <w:rsid w:val="000C6505"/>
    <w:rsid w:val="000C7D1D"/>
    <w:rsid w:val="000D0913"/>
    <w:rsid w:val="000D2009"/>
    <w:rsid w:val="000D244C"/>
    <w:rsid w:val="000D24E7"/>
    <w:rsid w:val="000D2AB7"/>
    <w:rsid w:val="000D43A9"/>
    <w:rsid w:val="000D4992"/>
    <w:rsid w:val="000D4B97"/>
    <w:rsid w:val="000D50E3"/>
    <w:rsid w:val="000D5B11"/>
    <w:rsid w:val="000D6148"/>
    <w:rsid w:val="000D6B21"/>
    <w:rsid w:val="000E05CF"/>
    <w:rsid w:val="000E07A5"/>
    <w:rsid w:val="000E210F"/>
    <w:rsid w:val="000E2BB9"/>
    <w:rsid w:val="000E3367"/>
    <w:rsid w:val="000E355C"/>
    <w:rsid w:val="000E3BED"/>
    <w:rsid w:val="000E3E66"/>
    <w:rsid w:val="000E3F64"/>
    <w:rsid w:val="000E4B0A"/>
    <w:rsid w:val="000E59EF"/>
    <w:rsid w:val="000E6C12"/>
    <w:rsid w:val="000F0F0C"/>
    <w:rsid w:val="000F11E4"/>
    <w:rsid w:val="000F148D"/>
    <w:rsid w:val="000F26AE"/>
    <w:rsid w:val="000F2D97"/>
    <w:rsid w:val="000F56D3"/>
    <w:rsid w:val="000F634E"/>
    <w:rsid w:val="000F689F"/>
    <w:rsid w:val="000F7978"/>
    <w:rsid w:val="000F7DEB"/>
    <w:rsid w:val="001015E1"/>
    <w:rsid w:val="00101A10"/>
    <w:rsid w:val="00101A5D"/>
    <w:rsid w:val="00102531"/>
    <w:rsid w:val="00102561"/>
    <w:rsid w:val="001035C6"/>
    <w:rsid w:val="001038C2"/>
    <w:rsid w:val="00104946"/>
    <w:rsid w:val="0010585C"/>
    <w:rsid w:val="001064C1"/>
    <w:rsid w:val="00106763"/>
    <w:rsid w:val="001074A3"/>
    <w:rsid w:val="00107CB1"/>
    <w:rsid w:val="00110E44"/>
    <w:rsid w:val="001120BA"/>
    <w:rsid w:val="001124B7"/>
    <w:rsid w:val="00112E6C"/>
    <w:rsid w:val="0011337D"/>
    <w:rsid w:val="00114DA5"/>
    <w:rsid w:val="00115D58"/>
    <w:rsid w:val="00116126"/>
    <w:rsid w:val="00116B1E"/>
    <w:rsid w:val="00116D7B"/>
    <w:rsid w:val="00117D2A"/>
    <w:rsid w:val="001203B8"/>
    <w:rsid w:val="0012188F"/>
    <w:rsid w:val="00121D84"/>
    <w:rsid w:val="00122234"/>
    <w:rsid w:val="00122FC5"/>
    <w:rsid w:val="00123174"/>
    <w:rsid w:val="00123401"/>
    <w:rsid w:val="00123B57"/>
    <w:rsid w:val="00124418"/>
    <w:rsid w:val="00124954"/>
    <w:rsid w:val="0012535A"/>
    <w:rsid w:val="00125526"/>
    <w:rsid w:val="00126A99"/>
    <w:rsid w:val="00126C3A"/>
    <w:rsid w:val="00130570"/>
    <w:rsid w:val="00130C73"/>
    <w:rsid w:val="00131C4E"/>
    <w:rsid w:val="00131EBA"/>
    <w:rsid w:val="00132E73"/>
    <w:rsid w:val="001354A7"/>
    <w:rsid w:val="00135633"/>
    <w:rsid w:val="0013650E"/>
    <w:rsid w:val="001368AA"/>
    <w:rsid w:val="001371BD"/>
    <w:rsid w:val="001375AD"/>
    <w:rsid w:val="001375B7"/>
    <w:rsid w:val="00137A2C"/>
    <w:rsid w:val="00137F01"/>
    <w:rsid w:val="00140659"/>
    <w:rsid w:val="00140883"/>
    <w:rsid w:val="001419B6"/>
    <w:rsid w:val="00143F85"/>
    <w:rsid w:val="00144376"/>
    <w:rsid w:val="00145363"/>
    <w:rsid w:val="001475D9"/>
    <w:rsid w:val="00147ED9"/>
    <w:rsid w:val="00150AFB"/>
    <w:rsid w:val="001516DB"/>
    <w:rsid w:val="00151787"/>
    <w:rsid w:val="00151824"/>
    <w:rsid w:val="0015199F"/>
    <w:rsid w:val="00151D58"/>
    <w:rsid w:val="001523B3"/>
    <w:rsid w:val="00152806"/>
    <w:rsid w:val="001532C7"/>
    <w:rsid w:val="00153520"/>
    <w:rsid w:val="00154082"/>
    <w:rsid w:val="00154170"/>
    <w:rsid w:val="00154EA2"/>
    <w:rsid w:val="0015509A"/>
    <w:rsid w:val="00155122"/>
    <w:rsid w:val="001567D1"/>
    <w:rsid w:val="00160C2F"/>
    <w:rsid w:val="00160F4C"/>
    <w:rsid w:val="001627F6"/>
    <w:rsid w:val="00162B06"/>
    <w:rsid w:val="0016341E"/>
    <w:rsid w:val="00163558"/>
    <w:rsid w:val="00163EF0"/>
    <w:rsid w:val="00164039"/>
    <w:rsid w:val="00164724"/>
    <w:rsid w:val="001653E7"/>
    <w:rsid w:val="00165C7F"/>
    <w:rsid w:val="00166019"/>
    <w:rsid w:val="00166178"/>
    <w:rsid w:val="00166305"/>
    <w:rsid w:val="00166CB6"/>
    <w:rsid w:val="00170F66"/>
    <w:rsid w:val="00171844"/>
    <w:rsid w:val="0017226F"/>
    <w:rsid w:val="001748E3"/>
    <w:rsid w:val="00174EAD"/>
    <w:rsid w:val="001754D6"/>
    <w:rsid w:val="00176028"/>
    <w:rsid w:val="001760D7"/>
    <w:rsid w:val="001800B1"/>
    <w:rsid w:val="00180A68"/>
    <w:rsid w:val="00180D54"/>
    <w:rsid w:val="00180E4D"/>
    <w:rsid w:val="0018111D"/>
    <w:rsid w:val="0018168B"/>
    <w:rsid w:val="00181B5F"/>
    <w:rsid w:val="00181E7E"/>
    <w:rsid w:val="00181ECD"/>
    <w:rsid w:val="00182691"/>
    <w:rsid w:val="0018270C"/>
    <w:rsid w:val="0018377A"/>
    <w:rsid w:val="00183865"/>
    <w:rsid w:val="001841B4"/>
    <w:rsid w:val="00184955"/>
    <w:rsid w:val="001859AE"/>
    <w:rsid w:val="0018720B"/>
    <w:rsid w:val="00187327"/>
    <w:rsid w:val="00187426"/>
    <w:rsid w:val="0019005F"/>
    <w:rsid w:val="0019134A"/>
    <w:rsid w:val="001915B7"/>
    <w:rsid w:val="001924FE"/>
    <w:rsid w:val="0019363E"/>
    <w:rsid w:val="001942D8"/>
    <w:rsid w:val="00194A51"/>
    <w:rsid w:val="00194C84"/>
    <w:rsid w:val="001951E0"/>
    <w:rsid w:val="001954BC"/>
    <w:rsid w:val="0019605D"/>
    <w:rsid w:val="00196D2B"/>
    <w:rsid w:val="00197085"/>
    <w:rsid w:val="001971E9"/>
    <w:rsid w:val="00197ACC"/>
    <w:rsid w:val="00197B34"/>
    <w:rsid w:val="00197C0E"/>
    <w:rsid w:val="001A09A5"/>
    <w:rsid w:val="001A0C29"/>
    <w:rsid w:val="001A19BA"/>
    <w:rsid w:val="001A1B21"/>
    <w:rsid w:val="001A24BD"/>
    <w:rsid w:val="001A2B69"/>
    <w:rsid w:val="001A4C59"/>
    <w:rsid w:val="001A63BC"/>
    <w:rsid w:val="001A6A9D"/>
    <w:rsid w:val="001A78B7"/>
    <w:rsid w:val="001A7CC2"/>
    <w:rsid w:val="001B123B"/>
    <w:rsid w:val="001B13A5"/>
    <w:rsid w:val="001B14FB"/>
    <w:rsid w:val="001B1EFA"/>
    <w:rsid w:val="001B1F8C"/>
    <w:rsid w:val="001B3FCB"/>
    <w:rsid w:val="001B428B"/>
    <w:rsid w:val="001B4A28"/>
    <w:rsid w:val="001B4B26"/>
    <w:rsid w:val="001B64CB"/>
    <w:rsid w:val="001B66A9"/>
    <w:rsid w:val="001B686C"/>
    <w:rsid w:val="001B79A1"/>
    <w:rsid w:val="001C10D0"/>
    <w:rsid w:val="001C1123"/>
    <w:rsid w:val="001C1EAF"/>
    <w:rsid w:val="001C2C21"/>
    <w:rsid w:val="001C37CB"/>
    <w:rsid w:val="001C3D49"/>
    <w:rsid w:val="001C46CF"/>
    <w:rsid w:val="001C570E"/>
    <w:rsid w:val="001C584D"/>
    <w:rsid w:val="001C5FCA"/>
    <w:rsid w:val="001C6578"/>
    <w:rsid w:val="001C7936"/>
    <w:rsid w:val="001C7942"/>
    <w:rsid w:val="001C7B60"/>
    <w:rsid w:val="001C7ECB"/>
    <w:rsid w:val="001D054C"/>
    <w:rsid w:val="001D2CC9"/>
    <w:rsid w:val="001D4CD5"/>
    <w:rsid w:val="001D529F"/>
    <w:rsid w:val="001D5912"/>
    <w:rsid w:val="001D61E5"/>
    <w:rsid w:val="001D7424"/>
    <w:rsid w:val="001E173E"/>
    <w:rsid w:val="001E4737"/>
    <w:rsid w:val="001E4D90"/>
    <w:rsid w:val="001E5D07"/>
    <w:rsid w:val="001E73E9"/>
    <w:rsid w:val="001E7F56"/>
    <w:rsid w:val="001F011C"/>
    <w:rsid w:val="001F030A"/>
    <w:rsid w:val="001F0D0B"/>
    <w:rsid w:val="001F108E"/>
    <w:rsid w:val="001F2192"/>
    <w:rsid w:val="001F24D9"/>
    <w:rsid w:val="001F328A"/>
    <w:rsid w:val="001F53FB"/>
    <w:rsid w:val="001F5B8C"/>
    <w:rsid w:val="001F5D1A"/>
    <w:rsid w:val="001F67B6"/>
    <w:rsid w:val="00200129"/>
    <w:rsid w:val="00200C3C"/>
    <w:rsid w:val="00201C0B"/>
    <w:rsid w:val="00202C6C"/>
    <w:rsid w:val="002031C6"/>
    <w:rsid w:val="0020367B"/>
    <w:rsid w:val="00203DE1"/>
    <w:rsid w:val="0020409A"/>
    <w:rsid w:val="0020481C"/>
    <w:rsid w:val="00204862"/>
    <w:rsid w:val="002050B3"/>
    <w:rsid w:val="00205F5E"/>
    <w:rsid w:val="002061B2"/>
    <w:rsid w:val="002072F6"/>
    <w:rsid w:val="002075A0"/>
    <w:rsid w:val="00207F6B"/>
    <w:rsid w:val="0021192A"/>
    <w:rsid w:val="0021290F"/>
    <w:rsid w:val="00213686"/>
    <w:rsid w:val="00213727"/>
    <w:rsid w:val="00213DB6"/>
    <w:rsid w:val="002154DB"/>
    <w:rsid w:val="00215A4B"/>
    <w:rsid w:val="00215B6F"/>
    <w:rsid w:val="00215D71"/>
    <w:rsid w:val="00216378"/>
    <w:rsid w:val="002165D6"/>
    <w:rsid w:val="002211F8"/>
    <w:rsid w:val="002236FF"/>
    <w:rsid w:val="0022380A"/>
    <w:rsid w:val="00223931"/>
    <w:rsid w:val="00223F2F"/>
    <w:rsid w:val="00224490"/>
    <w:rsid w:val="00225ABF"/>
    <w:rsid w:val="00226901"/>
    <w:rsid w:val="00226F43"/>
    <w:rsid w:val="00227401"/>
    <w:rsid w:val="002279A8"/>
    <w:rsid w:val="0023054C"/>
    <w:rsid w:val="00230E88"/>
    <w:rsid w:val="00230F42"/>
    <w:rsid w:val="002312E6"/>
    <w:rsid w:val="002316BF"/>
    <w:rsid w:val="00231DA3"/>
    <w:rsid w:val="00234008"/>
    <w:rsid w:val="0023642B"/>
    <w:rsid w:val="002377D2"/>
    <w:rsid w:val="00240AB7"/>
    <w:rsid w:val="00240DFC"/>
    <w:rsid w:val="00241BD3"/>
    <w:rsid w:val="002436EC"/>
    <w:rsid w:val="00244F1A"/>
    <w:rsid w:val="00245BA7"/>
    <w:rsid w:val="00246A7E"/>
    <w:rsid w:val="00246E8C"/>
    <w:rsid w:val="00246F23"/>
    <w:rsid w:val="00250AC2"/>
    <w:rsid w:val="00251394"/>
    <w:rsid w:val="002514EE"/>
    <w:rsid w:val="002517F7"/>
    <w:rsid w:val="00251A16"/>
    <w:rsid w:val="00252A97"/>
    <w:rsid w:val="00252DBA"/>
    <w:rsid w:val="00253F6F"/>
    <w:rsid w:val="0025446D"/>
    <w:rsid w:val="00254642"/>
    <w:rsid w:val="00254A0D"/>
    <w:rsid w:val="00254AD7"/>
    <w:rsid w:val="002550AB"/>
    <w:rsid w:val="00257372"/>
    <w:rsid w:val="002574E2"/>
    <w:rsid w:val="00260073"/>
    <w:rsid w:val="0026079C"/>
    <w:rsid w:val="00260832"/>
    <w:rsid w:val="00261166"/>
    <w:rsid w:val="002612F6"/>
    <w:rsid w:val="00261390"/>
    <w:rsid w:val="002613E5"/>
    <w:rsid w:val="002616EF"/>
    <w:rsid w:val="00261A0E"/>
    <w:rsid w:val="00261A23"/>
    <w:rsid w:val="00262B27"/>
    <w:rsid w:val="002630E4"/>
    <w:rsid w:val="002630ED"/>
    <w:rsid w:val="00265665"/>
    <w:rsid w:val="00265B3C"/>
    <w:rsid w:val="002664D7"/>
    <w:rsid w:val="0026652F"/>
    <w:rsid w:val="00266777"/>
    <w:rsid w:val="00266D54"/>
    <w:rsid w:val="00266E76"/>
    <w:rsid w:val="002674C9"/>
    <w:rsid w:val="0026773A"/>
    <w:rsid w:val="0027025C"/>
    <w:rsid w:val="0027030B"/>
    <w:rsid w:val="002707FC"/>
    <w:rsid w:val="00271407"/>
    <w:rsid w:val="00272460"/>
    <w:rsid w:val="00272932"/>
    <w:rsid w:val="00272A50"/>
    <w:rsid w:val="00272DD2"/>
    <w:rsid w:val="00272E49"/>
    <w:rsid w:val="00273815"/>
    <w:rsid w:val="00275B8C"/>
    <w:rsid w:val="00275DD7"/>
    <w:rsid w:val="00276115"/>
    <w:rsid w:val="00276C4F"/>
    <w:rsid w:val="00276DC2"/>
    <w:rsid w:val="00277208"/>
    <w:rsid w:val="00277285"/>
    <w:rsid w:val="00277B91"/>
    <w:rsid w:val="00280F49"/>
    <w:rsid w:val="0028161B"/>
    <w:rsid w:val="002823F0"/>
    <w:rsid w:val="00282B02"/>
    <w:rsid w:val="00282CAD"/>
    <w:rsid w:val="00283D8D"/>
    <w:rsid w:val="002847A8"/>
    <w:rsid w:val="0028493B"/>
    <w:rsid w:val="00290259"/>
    <w:rsid w:val="002906F7"/>
    <w:rsid w:val="00290EC9"/>
    <w:rsid w:val="00290F30"/>
    <w:rsid w:val="002911B6"/>
    <w:rsid w:val="002922A5"/>
    <w:rsid w:val="00292B5C"/>
    <w:rsid w:val="00292FCB"/>
    <w:rsid w:val="00294A1D"/>
    <w:rsid w:val="00294E59"/>
    <w:rsid w:val="002959A4"/>
    <w:rsid w:val="00295A2E"/>
    <w:rsid w:val="00296DEC"/>
    <w:rsid w:val="00297106"/>
    <w:rsid w:val="002A07E8"/>
    <w:rsid w:val="002A2331"/>
    <w:rsid w:val="002A2762"/>
    <w:rsid w:val="002A2A87"/>
    <w:rsid w:val="002A3D01"/>
    <w:rsid w:val="002A3D24"/>
    <w:rsid w:val="002A47E3"/>
    <w:rsid w:val="002A6041"/>
    <w:rsid w:val="002A626A"/>
    <w:rsid w:val="002A65B1"/>
    <w:rsid w:val="002A65B5"/>
    <w:rsid w:val="002A701E"/>
    <w:rsid w:val="002A73BC"/>
    <w:rsid w:val="002B0F52"/>
    <w:rsid w:val="002B1220"/>
    <w:rsid w:val="002B1272"/>
    <w:rsid w:val="002B1B47"/>
    <w:rsid w:val="002B1DE1"/>
    <w:rsid w:val="002B2194"/>
    <w:rsid w:val="002B2845"/>
    <w:rsid w:val="002B2D28"/>
    <w:rsid w:val="002B310E"/>
    <w:rsid w:val="002B354A"/>
    <w:rsid w:val="002B394D"/>
    <w:rsid w:val="002B3C63"/>
    <w:rsid w:val="002B5AC1"/>
    <w:rsid w:val="002B633C"/>
    <w:rsid w:val="002B72BA"/>
    <w:rsid w:val="002B7AAE"/>
    <w:rsid w:val="002C11F2"/>
    <w:rsid w:val="002C13FB"/>
    <w:rsid w:val="002C1EF8"/>
    <w:rsid w:val="002C20ED"/>
    <w:rsid w:val="002C24FC"/>
    <w:rsid w:val="002C281D"/>
    <w:rsid w:val="002C2DE0"/>
    <w:rsid w:val="002C2E1F"/>
    <w:rsid w:val="002C3ABA"/>
    <w:rsid w:val="002C504C"/>
    <w:rsid w:val="002C52D1"/>
    <w:rsid w:val="002C541F"/>
    <w:rsid w:val="002C58A8"/>
    <w:rsid w:val="002D2EF7"/>
    <w:rsid w:val="002D4D2D"/>
    <w:rsid w:val="002D53E8"/>
    <w:rsid w:val="002D563D"/>
    <w:rsid w:val="002D5EDE"/>
    <w:rsid w:val="002D6100"/>
    <w:rsid w:val="002D6893"/>
    <w:rsid w:val="002D711C"/>
    <w:rsid w:val="002D7A24"/>
    <w:rsid w:val="002E152E"/>
    <w:rsid w:val="002E1686"/>
    <w:rsid w:val="002E2FD4"/>
    <w:rsid w:val="002E4136"/>
    <w:rsid w:val="002E42CD"/>
    <w:rsid w:val="002E4614"/>
    <w:rsid w:val="002E46EE"/>
    <w:rsid w:val="002E4BF1"/>
    <w:rsid w:val="002E4CD1"/>
    <w:rsid w:val="002E4D14"/>
    <w:rsid w:val="002E5485"/>
    <w:rsid w:val="002E5E92"/>
    <w:rsid w:val="002E5EC0"/>
    <w:rsid w:val="002E61DA"/>
    <w:rsid w:val="002E6F6A"/>
    <w:rsid w:val="002F0065"/>
    <w:rsid w:val="002F0C9C"/>
    <w:rsid w:val="002F1BD5"/>
    <w:rsid w:val="002F1C58"/>
    <w:rsid w:val="002F2A8E"/>
    <w:rsid w:val="002F3F14"/>
    <w:rsid w:val="002F4693"/>
    <w:rsid w:val="002F4875"/>
    <w:rsid w:val="002F5065"/>
    <w:rsid w:val="002F5DC7"/>
    <w:rsid w:val="002F5F69"/>
    <w:rsid w:val="002F61DC"/>
    <w:rsid w:val="002F6E06"/>
    <w:rsid w:val="0030109F"/>
    <w:rsid w:val="00301856"/>
    <w:rsid w:val="003018E0"/>
    <w:rsid w:val="00302238"/>
    <w:rsid w:val="00302CBD"/>
    <w:rsid w:val="003031E5"/>
    <w:rsid w:val="003035F6"/>
    <w:rsid w:val="00303B27"/>
    <w:rsid w:val="00303DBC"/>
    <w:rsid w:val="00303F16"/>
    <w:rsid w:val="00303F68"/>
    <w:rsid w:val="00304603"/>
    <w:rsid w:val="00304C6F"/>
    <w:rsid w:val="00304FD8"/>
    <w:rsid w:val="003062FC"/>
    <w:rsid w:val="00307085"/>
    <w:rsid w:val="00307360"/>
    <w:rsid w:val="00307E91"/>
    <w:rsid w:val="00310953"/>
    <w:rsid w:val="00313BC7"/>
    <w:rsid w:val="003170BC"/>
    <w:rsid w:val="0032111E"/>
    <w:rsid w:val="003218EF"/>
    <w:rsid w:val="00322999"/>
    <w:rsid w:val="00323197"/>
    <w:rsid w:val="0032358B"/>
    <w:rsid w:val="003248DA"/>
    <w:rsid w:val="00324C00"/>
    <w:rsid w:val="00325544"/>
    <w:rsid w:val="003256C1"/>
    <w:rsid w:val="00327D4E"/>
    <w:rsid w:val="00330B83"/>
    <w:rsid w:val="00330CA0"/>
    <w:rsid w:val="00330E82"/>
    <w:rsid w:val="00331128"/>
    <w:rsid w:val="0033113D"/>
    <w:rsid w:val="00331723"/>
    <w:rsid w:val="003319A0"/>
    <w:rsid w:val="00331A25"/>
    <w:rsid w:val="00331C5F"/>
    <w:rsid w:val="0033393C"/>
    <w:rsid w:val="00334036"/>
    <w:rsid w:val="00335347"/>
    <w:rsid w:val="0033587D"/>
    <w:rsid w:val="00337029"/>
    <w:rsid w:val="0034104F"/>
    <w:rsid w:val="003412D1"/>
    <w:rsid w:val="003418F3"/>
    <w:rsid w:val="00341B44"/>
    <w:rsid w:val="00342146"/>
    <w:rsid w:val="0034379C"/>
    <w:rsid w:val="00347ADE"/>
    <w:rsid w:val="00347D5A"/>
    <w:rsid w:val="003506DA"/>
    <w:rsid w:val="00350AF3"/>
    <w:rsid w:val="00350DEC"/>
    <w:rsid w:val="0035497B"/>
    <w:rsid w:val="00356866"/>
    <w:rsid w:val="00356D0F"/>
    <w:rsid w:val="003600D6"/>
    <w:rsid w:val="00361B05"/>
    <w:rsid w:val="0036223A"/>
    <w:rsid w:val="00362866"/>
    <w:rsid w:val="00362EB9"/>
    <w:rsid w:val="003635D4"/>
    <w:rsid w:val="003636FD"/>
    <w:rsid w:val="00364487"/>
    <w:rsid w:val="00365126"/>
    <w:rsid w:val="00365365"/>
    <w:rsid w:val="00365727"/>
    <w:rsid w:val="00366025"/>
    <w:rsid w:val="00366895"/>
    <w:rsid w:val="00366B80"/>
    <w:rsid w:val="0037004B"/>
    <w:rsid w:val="00373EAB"/>
    <w:rsid w:val="00374E16"/>
    <w:rsid w:val="00375948"/>
    <w:rsid w:val="00375A77"/>
    <w:rsid w:val="00380E7E"/>
    <w:rsid w:val="003813E9"/>
    <w:rsid w:val="003825F0"/>
    <w:rsid w:val="00382AA0"/>
    <w:rsid w:val="00382CC8"/>
    <w:rsid w:val="00382D40"/>
    <w:rsid w:val="0038358A"/>
    <w:rsid w:val="003838D8"/>
    <w:rsid w:val="0038423B"/>
    <w:rsid w:val="003850E3"/>
    <w:rsid w:val="003851CB"/>
    <w:rsid w:val="00385C19"/>
    <w:rsid w:val="00385EA6"/>
    <w:rsid w:val="0038766B"/>
    <w:rsid w:val="00387CFF"/>
    <w:rsid w:val="0039091D"/>
    <w:rsid w:val="00393F14"/>
    <w:rsid w:val="00395168"/>
    <w:rsid w:val="00395EE8"/>
    <w:rsid w:val="00395FA9"/>
    <w:rsid w:val="003963C7"/>
    <w:rsid w:val="00396A6A"/>
    <w:rsid w:val="00397D31"/>
    <w:rsid w:val="003A2DE0"/>
    <w:rsid w:val="003A4269"/>
    <w:rsid w:val="003A4857"/>
    <w:rsid w:val="003A4D4A"/>
    <w:rsid w:val="003A4E9D"/>
    <w:rsid w:val="003A5261"/>
    <w:rsid w:val="003A6980"/>
    <w:rsid w:val="003A6E79"/>
    <w:rsid w:val="003A6E80"/>
    <w:rsid w:val="003A790E"/>
    <w:rsid w:val="003B0360"/>
    <w:rsid w:val="003B03F2"/>
    <w:rsid w:val="003B1242"/>
    <w:rsid w:val="003B1520"/>
    <w:rsid w:val="003B17D9"/>
    <w:rsid w:val="003B1F8D"/>
    <w:rsid w:val="003B20F6"/>
    <w:rsid w:val="003B2530"/>
    <w:rsid w:val="003B3DFD"/>
    <w:rsid w:val="003B3E7E"/>
    <w:rsid w:val="003B40AB"/>
    <w:rsid w:val="003B6078"/>
    <w:rsid w:val="003B6366"/>
    <w:rsid w:val="003B6974"/>
    <w:rsid w:val="003B6B7E"/>
    <w:rsid w:val="003B7C9D"/>
    <w:rsid w:val="003C119D"/>
    <w:rsid w:val="003C1510"/>
    <w:rsid w:val="003C17D7"/>
    <w:rsid w:val="003C1E57"/>
    <w:rsid w:val="003C1F70"/>
    <w:rsid w:val="003C1FB2"/>
    <w:rsid w:val="003C2213"/>
    <w:rsid w:val="003C57F8"/>
    <w:rsid w:val="003D03EF"/>
    <w:rsid w:val="003D0A88"/>
    <w:rsid w:val="003D10DC"/>
    <w:rsid w:val="003D40C7"/>
    <w:rsid w:val="003D5B89"/>
    <w:rsid w:val="003D6C30"/>
    <w:rsid w:val="003D6EB7"/>
    <w:rsid w:val="003D730C"/>
    <w:rsid w:val="003D7DF4"/>
    <w:rsid w:val="003E0047"/>
    <w:rsid w:val="003E026A"/>
    <w:rsid w:val="003E0B88"/>
    <w:rsid w:val="003E15DE"/>
    <w:rsid w:val="003E1735"/>
    <w:rsid w:val="003E1EF7"/>
    <w:rsid w:val="003E25FD"/>
    <w:rsid w:val="003E3781"/>
    <w:rsid w:val="003E3CA8"/>
    <w:rsid w:val="003E3DA6"/>
    <w:rsid w:val="003E41B2"/>
    <w:rsid w:val="003E5C53"/>
    <w:rsid w:val="003E690F"/>
    <w:rsid w:val="003E6A8E"/>
    <w:rsid w:val="003E6D98"/>
    <w:rsid w:val="003F0379"/>
    <w:rsid w:val="003F0AE5"/>
    <w:rsid w:val="003F28F5"/>
    <w:rsid w:val="003F331A"/>
    <w:rsid w:val="003F3352"/>
    <w:rsid w:val="003F36FC"/>
    <w:rsid w:val="003F3FDC"/>
    <w:rsid w:val="003F4379"/>
    <w:rsid w:val="003F484F"/>
    <w:rsid w:val="003F4BF3"/>
    <w:rsid w:val="003F5653"/>
    <w:rsid w:val="003F591E"/>
    <w:rsid w:val="003F5DE2"/>
    <w:rsid w:val="003F78C2"/>
    <w:rsid w:val="0040175E"/>
    <w:rsid w:val="00402894"/>
    <w:rsid w:val="00402BEC"/>
    <w:rsid w:val="00403BA3"/>
    <w:rsid w:val="004060DE"/>
    <w:rsid w:val="00406226"/>
    <w:rsid w:val="0040684B"/>
    <w:rsid w:val="00406F34"/>
    <w:rsid w:val="00411B28"/>
    <w:rsid w:val="004126A5"/>
    <w:rsid w:val="00412976"/>
    <w:rsid w:val="00413545"/>
    <w:rsid w:val="004135C7"/>
    <w:rsid w:val="0041372B"/>
    <w:rsid w:val="00415081"/>
    <w:rsid w:val="00415456"/>
    <w:rsid w:val="0042006D"/>
    <w:rsid w:val="0042032F"/>
    <w:rsid w:val="00421467"/>
    <w:rsid w:val="004217F4"/>
    <w:rsid w:val="00422C0F"/>
    <w:rsid w:val="00423A4A"/>
    <w:rsid w:val="00424CFF"/>
    <w:rsid w:val="00425D36"/>
    <w:rsid w:val="00425EFB"/>
    <w:rsid w:val="00426930"/>
    <w:rsid w:val="00426BB9"/>
    <w:rsid w:val="004276CA"/>
    <w:rsid w:val="0043064F"/>
    <w:rsid w:val="00432F4A"/>
    <w:rsid w:val="0043341E"/>
    <w:rsid w:val="00434785"/>
    <w:rsid w:val="00435376"/>
    <w:rsid w:val="00435663"/>
    <w:rsid w:val="004356C3"/>
    <w:rsid w:val="00436702"/>
    <w:rsid w:val="004367AC"/>
    <w:rsid w:val="004370C1"/>
    <w:rsid w:val="00437960"/>
    <w:rsid w:val="00437F0E"/>
    <w:rsid w:val="004408A9"/>
    <w:rsid w:val="00440BC1"/>
    <w:rsid w:val="0044182A"/>
    <w:rsid w:val="0044211F"/>
    <w:rsid w:val="00443425"/>
    <w:rsid w:val="00443F3C"/>
    <w:rsid w:val="00444600"/>
    <w:rsid w:val="0044568C"/>
    <w:rsid w:val="00445733"/>
    <w:rsid w:val="00446A3A"/>
    <w:rsid w:val="004473E3"/>
    <w:rsid w:val="00447436"/>
    <w:rsid w:val="00450068"/>
    <w:rsid w:val="00450166"/>
    <w:rsid w:val="004511E2"/>
    <w:rsid w:val="00451742"/>
    <w:rsid w:val="00452EDC"/>
    <w:rsid w:val="00454D37"/>
    <w:rsid w:val="004564B9"/>
    <w:rsid w:val="0045650D"/>
    <w:rsid w:val="0045751D"/>
    <w:rsid w:val="00457E08"/>
    <w:rsid w:val="004615C9"/>
    <w:rsid w:val="00461A6A"/>
    <w:rsid w:val="00461FBF"/>
    <w:rsid w:val="0046214D"/>
    <w:rsid w:val="0046243A"/>
    <w:rsid w:val="004644BD"/>
    <w:rsid w:val="00466CC3"/>
    <w:rsid w:val="00467236"/>
    <w:rsid w:val="004700ED"/>
    <w:rsid w:val="00470912"/>
    <w:rsid w:val="00470D5F"/>
    <w:rsid w:val="0047272F"/>
    <w:rsid w:val="00472BFE"/>
    <w:rsid w:val="004738EB"/>
    <w:rsid w:val="00473BC4"/>
    <w:rsid w:val="0047560C"/>
    <w:rsid w:val="00475F7B"/>
    <w:rsid w:val="00476AED"/>
    <w:rsid w:val="00477392"/>
    <w:rsid w:val="004773AD"/>
    <w:rsid w:val="00477BD2"/>
    <w:rsid w:val="00477EF7"/>
    <w:rsid w:val="00483438"/>
    <w:rsid w:val="004835D9"/>
    <w:rsid w:val="00483804"/>
    <w:rsid w:val="00483845"/>
    <w:rsid w:val="00483B30"/>
    <w:rsid w:val="00483C35"/>
    <w:rsid w:val="004840FF"/>
    <w:rsid w:val="0048670E"/>
    <w:rsid w:val="00486A43"/>
    <w:rsid w:val="00487544"/>
    <w:rsid w:val="00487BB4"/>
    <w:rsid w:val="004900B5"/>
    <w:rsid w:val="00490B9F"/>
    <w:rsid w:val="004917D1"/>
    <w:rsid w:val="00491AA6"/>
    <w:rsid w:val="00492CE6"/>
    <w:rsid w:val="004930AC"/>
    <w:rsid w:val="00493B7E"/>
    <w:rsid w:val="00493CFF"/>
    <w:rsid w:val="00494061"/>
    <w:rsid w:val="004950B5"/>
    <w:rsid w:val="00495880"/>
    <w:rsid w:val="00495C34"/>
    <w:rsid w:val="00496597"/>
    <w:rsid w:val="004975E8"/>
    <w:rsid w:val="004A0D89"/>
    <w:rsid w:val="004A1360"/>
    <w:rsid w:val="004A1636"/>
    <w:rsid w:val="004A2F82"/>
    <w:rsid w:val="004A3A0E"/>
    <w:rsid w:val="004A48E4"/>
    <w:rsid w:val="004A5BBB"/>
    <w:rsid w:val="004A6853"/>
    <w:rsid w:val="004A6926"/>
    <w:rsid w:val="004B0652"/>
    <w:rsid w:val="004B098F"/>
    <w:rsid w:val="004B18D3"/>
    <w:rsid w:val="004B1BF6"/>
    <w:rsid w:val="004B2357"/>
    <w:rsid w:val="004B31F5"/>
    <w:rsid w:val="004B36B5"/>
    <w:rsid w:val="004B3806"/>
    <w:rsid w:val="004B3BB7"/>
    <w:rsid w:val="004B41A2"/>
    <w:rsid w:val="004B5BD9"/>
    <w:rsid w:val="004C4480"/>
    <w:rsid w:val="004C4CC6"/>
    <w:rsid w:val="004C4DD0"/>
    <w:rsid w:val="004C508D"/>
    <w:rsid w:val="004C55AB"/>
    <w:rsid w:val="004C6264"/>
    <w:rsid w:val="004C7365"/>
    <w:rsid w:val="004D1C30"/>
    <w:rsid w:val="004D1C37"/>
    <w:rsid w:val="004D26B1"/>
    <w:rsid w:val="004D37A4"/>
    <w:rsid w:val="004D495E"/>
    <w:rsid w:val="004D49D3"/>
    <w:rsid w:val="004D4E4F"/>
    <w:rsid w:val="004D5915"/>
    <w:rsid w:val="004D5FEB"/>
    <w:rsid w:val="004D75CD"/>
    <w:rsid w:val="004D7BC1"/>
    <w:rsid w:val="004E07D2"/>
    <w:rsid w:val="004E0E0F"/>
    <w:rsid w:val="004E0F15"/>
    <w:rsid w:val="004E2A90"/>
    <w:rsid w:val="004E385F"/>
    <w:rsid w:val="004E38E0"/>
    <w:rsid w:val="004E390B"/>
    <w:rsid w:val="004E3B24"/>
    <w:rsid w:val="004E449D"/>
    <w:rsid w:val="004E58A3"/>
    <w:rsid w:val="004E58C4"/>
    <w:rsid w:val="004E5C58"/>
    <w:rsid w:val="004E76DF"/>
    <w:rsid w:val="004F24D3"/>
    <w:rsid w:val="004F2847"/>
    <w:rsid w:val="004F336E"/>
    <w:rsid w:val="004F349D"/>
    <w:rsid w:val="004F359D"/>
    <w:rsid w:val="004F45C8"/>
    <w:rsid w:val="004F5B04"/>
    <w:rsid w:val="004F67D2"/>
    <w:rsid w:val="004F6982"/>
    <w:rsid w:val="004F6B78"/>
    <w:rsid w:val="004F6CB5"/>
    <w:rsid w:val="004F6FAB"/>
    <w:rsid w:val="004F7B42"/>
    <w:rsid w:val="00500486"/>
    <w:rsid w:val="00500ECD"/>
    <w:rsid w:val="00501C47"/>
    <w:rsid w:val="00502006"/>
    <w:rsid w:val="005026E2"/>
    <w:rsid w:val="00502749"/>
    <w:rsid w:val="00502EF6"/>
    <w:rsid w:val="0050330A"/>
    <w:rsid w:val="0050376E"/>
    <w:rsid w:val="005038B9"/>
    <w:rsid w:val="00504297"/>
    <w:rsid w:val="0050472F"/>
    <w:rsid w:val="00504CEA"/>
    <w:rsid w:val="00504E1C"/>
    <w:rsid w:val="0050527A"/>
    <w:rsid w:val="00505CB4"/>
    <w:rsid w:val="005060DD"/>
    <w:rsid w:val="00506257"/>
    <w:rsid w:val="00506BFF"/>
    <w:rsid w:val="00506D98"/>
    <w:rsid w:val="00507AE5"/>
    <w:rsid w:val="005120CE"/>
    <w:rsid w:val="00514465"/>
    <w:rsid w:val="005144F5"/>
    <w:rsid w:val="0051655C"/>
    <w:rsid w:val="0052058C"/>
    <w:rsid w:val="00521614"/>
    <w:rsid w:val="005218F7"/>
    <w:rsid w:val="00523151"/>
    <w:rsid w:val="00525BDA"/>
    <w:rsid w:val="00526334"/>
    <w:rsid w:val="00526EF3"/>
    <w:rsid w:val="00527F91"/>
    <w:rsid w:val="005306E4"/>
    <w:rsid w:val="00530C14"/>
    <w:rsid w:val="0053109E"/>
    <w:rsid w:val="00531D30"/>
    <w:rsid w:val="00534212"/>
    <w:rsid w:val="00534E4D"/>
    <w:rsid w:val="00535D8B"/>
    <w:rsid w:val="005369F1"/>
    <w:rsid w:val="00536AC4"/>
    <w:rsid w:val="00537C30"/>
    <w:rsid w:val="005409EE"/>
    <w:rsid w:val="00540A6C"/>
    <w:rsid w:val="00540CA9"/>
    <w:rsid w:val="00541F20"/>
    <w:rsid w:val="00544A22"/>
    <w:rsid w:val="00544B2B"/>
    <w:rsid w:val="0054527C"/>
    <w:rsid w:val="00545A0B"/>
    <w:rsid w:val="0054608D"/>
    <w:rsid w:val="005477CE"/>
    <w:rsid w:val="00547E39"/>
    <w:rsid w:val="005500D4"/>
    <w:rsid w:val="00550AD4"/>
    <w:rsid w:val="005512B3"/>
    <w:rsid w:val="0055155F"/>
    <w:rsid w:val="005529F5"/>
    <w:rsid w:val="00552B55"/>
    <w:rsid w:val="00552D52"/>
    <w:rsid w:val="00553AA1"/>
    <w:rsid w:val="00555026"/>
    <w:rsid w:val="00555294"/>
    <w:rsid w:val="00555A71"/>
    <w:rsid w:val="00555DE7"/>
    <w:rsid w:val="00556DB8"/>
    <w:rsid w:val="005577F5"/>
    <w:rsid w:val="0055784F"/>
    <w:rsid w:val="005579C2"/>
    <w:rsid w:val="0056020A"/>
    <w:rsid w:val="005613D5"/>
    <w:rsid w:val="00561637"/>
    <w:rsid w:val="00562E0C"/>
    <w:rsid w:val="00562F85"/>
    <w:rsid w:val="005639D6"/>
    <w:rsid w:val="00564B15"/>
    <w:rsid w:val="00564B7A"/>
    <w:rsid w:val="00565A90"/>
    <w:rsid w:val="00566509"/>
    <w:rsid w:val="005679CC"/>
    <w:rsid w:val="00570097"/>
    <w:rsid w:val="00570455"/>
    <w:rsid w:val="0057136A"/>
    <w:rsid w:val="005729C2"/>
    <w:rsid w:val="00572A60"/>
    <w:rsid w:val="00572D7D"/>
    <w:rsid w:val="00573031"/>
    <w:rsid w:val="00573410"/>
    <w:rsid w:val="0057359A"/>
    <w:rsid w:val="00574BE5"/>
    <w:rsid w:val="00574C1F"/>
    <w:rsid w:val="005756D1"/>
    <w:rsid w:val="00575CAC"/>
    <w:rsid w:val="00576C9F"/>
    <w:rsid w:val="0057776F"/>
    <w:rsid w:val="00577AC9"/>
    <w:rsid w:val="005810B5"/>
    <w:rsid w:val="00582496"/>
    <w:rsid w:val="00582FC4"/>
    <w:rsid w:val="00583EDD"/>
    <w:rsid w:val="005853F7"/>
    <w:rsid w:val="00586239"/>
    <w:rsid w:val="0058690B"/>
    <w:rsid w:val="00586CFF"/>
    <w:rsid w:val="00587A54"/>
    <w:rsid w:val="00591C16"/>
    <w:rsid w:val="005930A4"/>
    <w:rsid w:val="00594784"/>
    <w:rsid w:val="00594A81"/>
    <w:rsid w:val="00594AC8"/>
    <w:rsid w:val="00594C96"/>
    <w:rsid w:val="00594D9A"/>
    <w:rsid w:val="0059516F"/>
    <w:rsid w:val="005952B7"/>
    <w:rsid w:val="005957E6"/>
    <w:rsid w:val="00595912"/>
    <w:rsid w:val="00596026"/>
    <w:rsid w:val="0059653E"/>
    <w:rsid w:val="00596612"/>
    <w:rsid w:val="005968DA"/>
    <w:rsid w:val="0059754D"/>
    <w:rsid w:val="0059788C"/>
    <w:rsid w:val="005A2339"/>
    <w:rsid w:val="005A2E5A"/>
    <w:rsid w:val="005A3D2A"/>
    <w:rsid w:val="005A46E5"/>
    <w:rsid w:val="005A698B"/>
    <w:rsid w:val="005A6D84"/>
    <w:rsid w:val="005B1643"/>
    <w:rsid w:val="005B176B"/>
    <w:rsid w:val="005B1EE7"/>
    <w:rsid w:val="005B263B"/>
    <w:rsid w:val="005B5642"/>
    <w:rsid w:val="005B6575"/>
    <w:rsid w:val="005B7002"/>
    <w:rsid w:val="005B73C0"/>
    <w:rsid w:val="005C02F8"/>
    <w:rsid w:val="005C10DC"/>
    <w:rsid w:val="005C2D91"/>
    <w:rsid w:val="005C305C"/>
    <w:rsid w:val="005C37E1"/>
    <w:rsid w:val="005C388A"/>
    <w:rsid w:val="005C3F7F"/>
    <w:rsid w:val="005C42DC"/>
    <w:rsid w:val="005C4541"/>
    <w:rsid w:val="005C5738"/>
    <w:rsid w:val="005C5BAB"/>
    <w:rsid w:val="005C5EE8"/>
    <w:rsid w:val="005C74EC"/>
    <w:rsid w:val="005D020B"/>
    <w:rsid w:val="005D04BE"/>
    <w:rsid w:val="005D04F6"/>
    <w:rsid w:val="005D1701"/>
    <w:rsid w:val="005D185B"/>
    <w:rsid w:val="005D1A3F"/>
    <w:rsid w:val="005D2646"/>
    <w:rsid w:val="005D2932"/>
    <w:rsid w:val="005D2CD4"/>
    <w:rsid w:val="005D3234"/>
    <w:rsid w:val="005D4B8E"/>
    <w:rsid w:val="005D6097"/>
    <w:rsid w:val="005D6A1A"/>
    <w:rsid w:val="005D7336"/>
    <w:rsid w:val="005D771E"/>
    <w:rsid w:val="005D7DC5"/>
    <w:rsid w:val="005D7DEC"/>
    <w:rsid w:val="005D7EE8"/>
    <w:rsid w:val="005E00D3"/>
    <w:rsid w:val="005E0374"/>
    <w:rsid w:val="005E1017"/>
    <w:rsid w:val="005E1819"/>
    <w:rsid w:val="005E1BD6"/>
    <w:rsid w:val="005E5037"/>
    <w:rsid w:val="005E5511"/>
    <w:rsid w:val="005E58D7"/>
    <w:rsid w:val="005E6426"/>
    <w:rsid w:val="005E642E"/>
    <w:rsid w:val="005E66BD"/>
    <w:rsid w:val="005F098B"/>
    <w:rsid w:val="005F13E6"/>
    <w:rsid w:val="005F2085"/>
    <w:rsid w:val="005F235F"/>
    <w:rsid w:val="005F3180"/>
    <w:rsid w:val="005F5398"/>
    <w:rsid w:val="005F5F6B"/>
    <w:rsid w:val="005F6730"/>
    <w:rsid w:val="005F6935"/>
    <w:rsid w:val="005F6AD1"/>
    <w:rsid w:val="005F6EDE"/>
    <w:rsid w:val="005F7F81"/>
    <w:rsid w:val="006000EF"/>
    <w:rsid w:val="00600ED3"/>
    <w:rsid w:val="006018D5"/>
    <w:rsid w:val="006028C3"/>
    <w:rsid w:val="00602BC4"/>
    <w:rsid w:val="00602D53"/>
    <w:rsid w:val="00602E48"/>
    <w:rsid w:val="006032FA"/>
    <w:rsid w:val="00603677"/>
    <w:rsid w:val="00604D5C"/>
    <w:rsid w:val="00605423"/>
    <w:rsid w:val="00605872"/>
    <w:rsid w:val="00610435"/>
    <w:rsid w:val="00610BA1"/>
    <w:rsid w:val="00610FE2"/>
    <w:rsid w:val="00612A42"/>
    <w:rsid w:val="0061300D"/>
    <w:rsid w:val="00613A29"/>
    <w:rsid w:val="006140A7"/>
    <w:rsid w:val="00614A6C"/>
    <w:rsid w:val="00614ABD"/>
    <w:rsid w:val="00616D34"/>
    <w:rsid w:val="006209C3"/>
    <w:rsid w:val="00620F70"/>
    <w:rsid w:val="00622381"/>
    <w:rsid w:val="0062262D"/>
    <w:rsid w:val="00622ABA"/>
    <w:rsid w:val="0062313F"/>
    <w:rsid w:val="00623D05"/>
    <w:rsid w:val="00623DDF"/>
    <w:rsid w:val="0062546E"/>
    <w:rsid w:val="00625E34"/>
    <w:rsid w:val="00630A2F"/>
    <w:rsid w:val="0063295C"/>
    <w:rsid w:val="006344DC"/>
    <w:rsid w:val="0063491D"/>
    <w:rsid w:val="00634F31"/>
    <w:rsid w:val="006375E6"/>
    <w:rsid w:val="00637629"/>
    <w:rsid w:val="00637DDD"/>
    <w:rsid w:val="00640340"/>
    <w:rsid w:val="0064127F"/>
    <w:rsid w:val="00641B5C"/>
    <w:rsid w:val="00642639"/>
    <w:rsid w:val="00644BAC"/>
    <w:rsid w:val="00644E1F"/>
    <w:rsid w:val="00646AFC"/>
    <w:rsid w:val="00646E9C"/>
    <w:rsid w:val="006507B0"/>
    <w:rsid w:val="00650DD6"/>
    <w:rsid w:val="00651657"/>
    <w:rsid w:val="00651755"/>
    <w:rsid w:val="006519D1"/>
    <w:rsid w:val="00651B0A"/>
    <w:rsid w:val="00652564"/>
    <w:rsid w:val="006529CA"/>
    <w:rsid w:val="00653718"/>
    <w:rsid w:val="00654647"/>
    <w:rsid w:val="00654D80"/>
    <w:rsid w:val="00654E64"/>
    <w:rsid w:val="00656197"/>
    <w:rsid w:val="00656C38"/>
    <w:rsid w:val="00657157"/>
    <w:rsid w:val="0065789F"/>
    <w:rsid w:val="00657B30"/>
    <w:rsid w:val="00657C1F"/>
    <w:rsid w:val="006609F8"/>
    <w:rsid w:val="00662E76"/>
    <w:rsid w:val="00662F45"/>
    <w:rsid w:val="00663368"/>
    <w:rsid w:val="00663959"/>
    <w:rsid w:val="006640B4"/>
    <w:rsid w:val="00664384"/>
    <w:rsid w:val="006646CA"/>
    <w:rsid w:val="00664ADE"/>
    <w:rsid w:val="00665EFC"/>
    <w:rsid w:val="0066750F"/>
    <w:rsid w:val="0066786F"/>
    <w:rsid w:val="006705EE"/>
    <w:rsid w:val="00670C4E"/>
    <w:rsid w:val="00671CCD"/>
    <w:rsid w:val="0067205D"/>
    <w:rsid w:val="006724B5"/>
    <w:rsid w:val="006740FA"/>
    <w:rsid w:val="006743B7"/>
    <w:rsid w:val="00674EFB"/>
    <w:rsid w:val="006751EE"/>
    <w:rsid w:val="00675B0B"/>
    <w:rsid w:val="00677B80"/>
    <w:rsid w:val="00677C08"/>
    <w:rsid w:val="00680969"/>
    <w:rsid w:val="006809A3"/>
    <w:rsid w:val="00680A7D"/>
    <w:rsid w:val="006815CA"/>
    <w:rsid w:val="006826CA"/>
    <w:rsid w:val="0068304F"/>
    <w:rsid w:val="00683305"/>
    <w:rsid w:val="00683F43"/>
    <w:rsid w:val="00684635"/>
    <w:rsid w:val="006856DF"/>
    <w:rsid w:val="00685D37"/>
    <w:rsid w:val="00685FC1"/>
    <w:rsid w:val="0068681D"/>
    <w:rsid w:val="00687EEB"/>
    <w:rsid w:val="0069007D"/>
    <w:rsid w:val="00690081"/>
    <w:rsid w:val="00690E19"/>
    <w:rsid w:val="00690FCD"/>
    <w:rsid w:val="00691FF6"/>
    <w:rsid w:val="00692505"/>
    <w:rsid w:val="00692AD0"/>
    <w:rsid w:val="00693BF3"/>
    <w:rsid w:val="00694079"/>
    <w:rsid w:val="006950A4"/>
    <w:rsid w:val="00697A40"/>
    <w:rsid w:val="006A1A30"/>
    <w:rsid w:val="006A1C99"/>
    <w:rsid w:val="006A1E1B"/>
    <w:rsid w:val="006A2999"/>
    <w:rsid w:val="006A2A30"/>
    <w:rsid w:val="006A429E"/>
    <w:rsid w:val="006A4722"/>
    <w:rsid w:val="006A4B20"/>
    <w:rsid w:val="006A4BF4"/>
    <w:rsid w:val="006A599C"/>
    <w:rsid w:val="006A6745"/>
    <w:rsid w:val="006A6BCA"/>
    <w:rsid w:val="006A71F7"/>
    <w:rsid w:val="006A72FE"/>
    <w:rsid w:val="006A79C8"/>
    <w:rsid w:val="006B029C"/>
    <w:rsid w:val="006B120F"/>
    <w:rsid w:val="006B143A"/>
    <w:rsid w:val="006B15F1"/>
    <w:rsid w:val="006B4099"/>
    <w:rsid w:val="006B48DF"/>
    <w:rsid w:val="006B49E3"/>
    <w:rsid w:val="006B5A60"/>
    <w:rsid w:val="006B5C3D"/>
    <w:rsid w:val="006B6FDB"/>
    <w:rsid w:val="006B7AAD"/>
    <w:rsid w:val="006C0863"/>
    <w:rsid w:val="006C1346"/>
    <w:rsid w:val="006C2213"/>
    <w:rsid w:val="006C269E"/>
    <w:rsid w:val="006C37CA"/>
    <w:rsid w:val="006C40C8"/>
    <w:rsid w:val="006C4231"/>
    <w:rsid w:val="006C4D5D"/>
    <w:rsid w:val="006C4F85"/>
    <w:rsid w:val="006C5204"/>
    <w:rsid w:val="006C5952"/>
    <w:rsid w:val="006C7D94"/>
    <w:rsid w:val="006D025F"/>
    <w:rsid w:val="006D08FA"/>
    <w:rsid w:val="006D1DD8"/>
    <w:rsid w:val="006D212E"/>
    <w:rsid w:val="006D298B"/>
    <w:rsid w:val="006D3E9C"/>
    <w:rsid w:val="006D4B38"/>
    <w:rsid w:val="006D4D75"/>
    <w:rsid w:val="006D5612"/>
    <w:rsid w:val="006D6810"/>
    <w:rsid w:val="006D7CAB"/>
    <w:rsid w:val="006D7E9F"/>
    <w:rsid w:val="006D7FA0"/>
    <w:rsid w:val="006E088C"/>
    <w:rsid w:val="006E1397"/>
    <w:rsid w:val="006E148C"/>
    <w:rsid w:val="006E1EAA"/>
    <w:rsid w:val="006E2EAC"/>
    <w:rsid w:val="006E34EF"/>
    <w:rsid w:val="006E35C1"/>
    <w:rsid w:val="006E3E7F"/>
    <w:rsid w:val="006E4538"/>
    <w:rsid w:val="006E58DB"/>
    <w:rsid w:val="006E6170"/>
    <w:rsid w:val="006E651C"/>
    <w:rsid w:val="006E6588"/>
    <w:rsid w:val="006E6873"/>
    <w:rsid w:val="006E696D"/>
    <w:rsid w:val="006E6988"/>
    <w:rsid w:val="006E72F1"/>
    <w:rsid w:val="006F089D"/>
    <w:rsid w:val="006F0F9B"/>
    <w:rsid w:val="006F1B8D"/>
    <w:rsid w:val="006F2409"/>
    <w:rsid w:val="006F39F3"/>
    <w:rsid w:val="006F4EDE"/>
    <w:rsid w:val="006F6BA7"/>
    <w:rsid w:val="006F7BBC"/>
    <w:rsid w:val="006F7E61"/>
    <w:rsid w:val="007004A3"/>
    <w:rsid w:val="00701D62"/>
    <w:rsid w:val="00703A6A"/>
    <w:rsid w:val="00703BC1"/>
    <w:rsid w:val="00703D82"/>
    <w:rsid w:val="00704DB1"/>
    <w:rsid w:val="00704F6B"/>
    <w:rsid w:val="00707E3A"/>
    <w:rsid w:val="00710751"/>
    <w:rsid w:val="00712B30"/>
    <w:rsid w:val="0071311B"/>
    <w:rsid w:val="00713A35"/>
    <w:rsid w:val="007162AB"/>
    <w:rsid w:val="00716523"/>
    <w:rsid w:val="00716895"/>
    <w:rsid w:val="00717A93"/>
    <w:rsid w:val="00717C3C"/>
    <w:rsid w:val="0072068E"/>
    <w:rsid w:val="00720ED1"/>
    <w:rsid w:val="00720FB5"/>
    <w:rsid w:val="00722FC4"/>
    <w:rsid w:val="00724466"/>
    <w:rsid w:val="0072469B"/>
    <w:rsid w:val="007246C6"/>
    <w:rsid w:val="00724971"/>
    <w:rsid w:val="00724E0A"/>
    <w:rsid w:val="00724E5A"/>
    <w:rsid w:val="0072532A"/>
    <w:rsid w:val="00725A51"/>
    <w:rsid w:val="00725B47"/>
    <w:rsid w:val="00725E0C"/>
    <w:rsid w:val="00725F47"/>
    <w:rsid w:val="007267D2"/>
    <w:rsid w:val="00727110"/>
    <w:rsid w:val="00727B11"/>
    <w:rsid w:val="0073003D"/>
    <w:rsid w:val="00730DBE"/>
    <w:rsid w:val="0073373E"/>
    <w:rsid w:val="00733743"/>
    <w:rsid w:val="0073426A"/>
    <w:rsid w:val="00734312"/>
    <w:rsid w:val="00734401"/>
    <w:rsid w:val="007357E3"/>
    <w:rsid w:val="00737101"/>
    <w:rsid w:val="00737597"/>
    <w:rsid w:val="007400BA"/>
    <w:rsid w:val="007403E9"/>
    <w:rsid w:val="00741182"/>
    <w:rsid w:val="007412D1"/>
    <w:rsid w:val="0074146B"/>
    <w:rsid w:val="007419FF"/>
    <w:rsid w:val="00741C56"/>
    <w:rsid w:val="00741FCB"/>
    <w:rsid w:val="007422F0"/>
    <w:rsid w:val="00742C7E"/>
    <w:rsid w:val="0074333C"/>
    <w:rsid w:val="00743347"/>
    <w:rsid w:val="00743622"/>
    <w:rsid w:val="007441A5"/>
    <w:rsid w:val="007471EF"/>
    <w:rsid w:val="0074733A"/>
    <w:rsid w:val="00747A99"/>
    <w:rsid w:val="0075051D"/>
    <w:rsid w:val="0075113D"/>
    <w:rsid w:val="00751572"/>
    <w:rsid w:val="00753B45"/>
    <w:rsid w:val="00755228"/>
    <w:rsid w:val="0075565C"/>
    <w:rsid w:val="00755BC2"/>
    <w:rsid w:val="00756119"/>
    <w:rsid w:val="007579C8"/>
    <w:rsid w:val="00757D8D"/>
    <w:rsid w:val="00757E16"/>
    <w:rsid w:val="0076053D"/>
    <w:rsid w:val="00760B0F"/>
    <w:rsid w:val="0076138F"/>
    <w:rsid w:val="007629C4"/>
    <w:rsid w:val="00762A16"/>
    <w:rsid w:val="00763E55"/>
    <w:rsid w:val="007648F5"/>
    <w:rsid w:val="0076599A"/>
    <w:rsid w:val="007663BB"/>
    <w:rsid w:val="00766A84"/>
    <w:rsid w:val="00767EB2"/>
    <w:rsid w:val="007707E4"/>
    <w:rsid w:val="00771E9B"/>
    <w:rsid w:val="00772501"/>
    <w:rsid w:val="0077292E"/>
    <w:rsid w:val="00772BF7"/>
    <w:rsid w:val="00774AE1"/>
    <w:rsid w:val="00774C0E"/>
    <w:rsid w:val="00774C39"/>
    <w:rsid w:val="007752DE"/>
    <w:rsid w:val="00776854"/>
    <w:rsid w:val="00776F1C"/>
    <w:rsid w:val="0077768A"/>
    <w:rsid w:val="0078060A"/>
    <w:rsid w:val="0078208B"/>
    <w:rsid w:val="0078212A"/>
    <w:rsid w:val="007834C2"/>
    <w:rsid w:val="007854C4"/>
    <w:rsid w:val="00785616"/>
    <w:rsid w:val="00786D89"/>
    <w:rsid w:val="00787494"/>
    <w:rsid w:val="007875A6"/>
    <w:rsid w:val="0079049E"/>
    <w:rsid w:val="00790716"/>
    <w:rsid w:val="00790913"/>
    <w:rsid w:val="007911BF"/>
    <w:rsid w:val="007924C8"/>
    <w:rsid w:val="00793065"/>
    <w:rsid w:val="0079309E"/>
    <w:rsid w:val="0079377F"/>
    <w:rsid w:val="00793C01"/>
    <w:rsid w:val="00794146"/>
    <w:rsid w:val="007947F1"/>
    <w:rsid w:val="007950B2"/>
    <w:rsid w:val="00795F50"/>
    <w:rsid w:val="0079625B"/>
    <w:rsid w:val="00796448"/>
    <w:rsid w:val="00797456"/>
    <w:rsid w:val="0079769F"/>
    <w:rsid w:val="007A08F7"/>
    <w:rsid w:val="007A0B70"/>
    <w:rsid w:val="007A0EB0"/>
    <w:rsid w:val="007A1501"/>
    <w:rsid w:val="007A1632"/>
    <w:rsid w:val="007A1FF4"/>
    <w:rsid w:val="007A2640"/>
    <w:rsid w:val="007A359E"/>
    <w:rsid w:val="007A3927"/>
    <w:rsid w:val="007A40E4"/>
    <w:rsid w:val="007A4A6F"/>
    <w:rsid w:val="007A4ADC"/>
    <w:rsid w:val="007A4FF1"/>
    <w:rsid w:val="007A57E4"/>
    <w:rsid w:val="007A60B5"/>
    <w:rsid w:val="007A6BF7"/>
    <w:rsid w:val="007A6C79"/>
    <w:rsid w:val="007A74EA"/>
    <w:rsid w:val="007A7AA5"/>
    <w:rsid w:val="007B042F"/>
    <w:rsid w:val="007B0BAF"/>
    <w:rsid w:val="007B0E36"/>
    <w:rsid w:val="007B19CF"/>
    <w:rsid w:val="007B2489"/>
    <w:rsid w:val="007B2D37"/>
    <w:rsid w:val="007B3016"/>
    <w:rsid w:val="007B3164"/>
    <w:rsid w:val="007B4471"/>
    <w:rsid w:val="007B44D0"/>
    <w:rsid w:val="007B45F6"/>
    <w:rsid w:val="007B45FB"/>
    <w:rsid w:val="007B55D2"/>
    <w:rsid w:val="007B68F2"/>
    <w:rsid w:val="007B6AE0"/>
    <w:rsid w:val="007B7323"/>
    <w:rsid w:val="007C0D19"/>
    <w:rsid w:val="007C1840"/>
    <w:rsid w:val="007C4AB7"/>
    <w:rsid w:val="007C56AD"/>
    <w:rsid w:val="007C72D0"/>
    <w:rsid w:val="007C7F4E"/>
    <w:rsid w:val="007D04B3"/>
    <w:rsid w:val="007D05A9"/>
    <w:rsid w:val="007D13DE"/>
    <w:rsid w:val="007D1B5F"/>
    <w:rsid w:val="007D2411"/>
    <w:rsid w:val="007D24E1"/>
    <w:rsid w:val="007D2D73"/>
    <w:rsid w:val="007D4056"/>
    <w:rsid w:val="007D428D"/>
    <w:rsid w:val="007D468B"/>
    <w:rsid w:val="007D4775"/>
    <w:rsid w:val="007D48FC"/>
    <w:rsid w:val="007D50C5"/>
    <w:rsid w:val="007D5414"/>
    <w:rsid w:val="007D596E"/>
    <w:rsid w:val="007D63DA"/>
    <w:rsid w:val="007D69BA"/>
    <w:rsid w:val="007D75AB"/>
    <w:rsid w:val="007D769F"/>
    <w:rsid w:val="007E0DDC"/>
    <w:rsid w:val="007E141E"/>
    <w:rsid w:val="007E1FF5"/>
    <w:rsid w:val="007E2015"/>
    <w:rsid w:val="007E290E"/>
    <w:rsid w:val="007E3DE9"/>
    <w:rsid w:val="007E4057"/>
    <w:rsid w:val="007E450D"/>
    <w:rsid w:val="007E56D5"/>
    <w:rsid w:val="007E5892"/>
    <w:rsid w:val="007E5A26"/>
    <w:rsid w:val="007E5D6B"/>
    <w:rsid w:val="007E6154"/>
    <w:rsid w:val="007E6424"/>
    <w:rsid w:val="007E6E59"/>
    <w:rsid w:val="007E6F51"/>
    <w:rsid w:val="007E71FF"/>
    <w:rsid w:val="007E7289"/>
    <w:rsid w:val="007E7558"/>
    <w:rsid w:val="007E7C04"/>
    <w:rsid w:val="007F00AE"/>
    <w:rsid w:val="007F072D"/>
    <w:rsid w:val="007F20CC"/>
    <w:rsid w:val="007F2176"/>
    <w:rsid w:val="007F3B2C"/>
    <w:rsid w:val="007F3B7F"/>
    <w:rsid w:val="007F3DDD"/>
    <w:rsid w:val="007F4FB4"/>
    <w:rsid w:val="007F5E37"/>
    <w:rsid w:val="007F600A"/>
    <w:rsid w:val="007F7422"/>
    <w:rsid w:val="007F7A11"/>
    <w:rsid w:val="007F7D83"/>
    <w:rsid w:val="00800C4F"/>
    <w:rsid w:val="008012F4"/>
    <w:rsid w:val="00801E46"/>
    <w:rsid w:val="00802306"/>
    <w:rsid w:val="00803041"/>
    <w:rsid w:val="00803138"/>
    <w:rsid w:val="00803751"/>
    <w:rsid w:val="00804B81"/>
    <w:rsid w:val="00805D7A"/>
    <w:rsid w:val="008075E3"/>
    <w:rsid w:val="0080792D"/>
    <w:rsid w:val="00810201"/>
    <w:rsid w:val="00810BCD"/>
    <w:rsid w:val="00811BA3"/>
    <w:rsid w:val="00812152"/>
    <w:rsid w:val="00812DF7"/>
    <w:rsid w:val="00813547"/>
    <w:rsid w:val="00813C8C"/>
    <w:rsid w:val="00814277"/>
    <w:rsid w:val="0081513C"/>
    <w:rsid w:val="00815419"/>
    <w:rsid w:val="00815991"/>
    <w:rsid w:val="00816F1F"/>
    <w:rsid w:val="00817933"/>
    <w:rsid w:val="008204A1"/>
    <w:rsid w:val="008207E8"/>
    <w:rsid w:val="00822F32"/>
    <w:rsid w:val="008239BB"/>
    <w:rsid w:val="00823A0A"/>
    <w:rsid w:val="00824DB4"/>
    <w:rsid w:val="00825480"/>
    <w:rsid w:val="00826218"/>
    <w:rsid w:val="008264BF"/>
    <w:rsid w:val="0082663E"/>
    <w:rsid w:val="0082673F"/>
    <w:rsid w:val="00826FEE"/>
    <w:rsid w:val="00827A14"/>
    <w:rsid w:val="00827EF5"/>
    <w:rsid w:val="008304C9"/>
    <w:rsid w:val="0083054D"/>
    <w:rsid w:val="00830BC0"/>
    <w:rsid w:val="00830D4D"/>
    <w:rsid w:val="00830EAB"/>
    <w:rsid w:val="00831541"/>
    <w:rsid w:val="0083201F"/>
    <w:rsid w:val="0083282A"/>
    <w:rsid w:val="00833374"/>
    <w:rsid w:val="008333FC"/>
    <w:rsid w:val="0083369A"/>
    <w:rsid w:val="00834D86"/>
    <w:rsid w:val="00834F94"/>
    <w:rsid w:val="00835042"/>
    <w:rsid w:val="008351B9"/>
    <w:rsid w:val="008364B4"/>
    <w:rsid w:val="0083663A"/>
    <w:rsid w:val="0083669B"/>
    <w:rsid w:val="00836FC0"/>
    <w:rsid w:val="00837F20"/>
    <w:rsid w:val="00840502"/>
    <w:rsid w:val="00841AF9"/>
    <w:rsid w:val="00842113"/>
    <w:rsid w:val="008422A2"/>
    <w:rsid w:val="008423D9"/>
    <w:rsid w:val="00842CFB"/>
    <w:rsid w:val="00843ADB"/>
    <w:rsid w:val="0084448F"/>
    <w:rsid w:val="00844AD0"/>
    <w:rsid w:val="00844CCF"/>
    <w:rsid w:val="0084566E"/>
    <w:rsid w:val="00845881"/>
    <w:rsid w:val="008473B1"/>
    <w:rsid w:val="0085038C"/>
    <w:rsid w:val="008513E6"/>
    <w:rsid w:val="0085169A"/>
    <w:rsid w:val="00851E55"/>
    <w:rsid w:val="00852ECD"/>
    <w:rsid w:val="00854705"/>
    <w:rsid w:val="00856CE5"/>
    <w:rsid w:val="00857006"/>
    <w:rsid w:val="008578C0"/>
    <w:rsid w:val="008607EE"/>
    <w:rsid w:val="008609B2"/>
    <w:rsid w:val="00862581"/>
    <w:rsid w:val="00863307"/>
    <w:rsid w:val="00864E68"/>
    <w:rsid w:val="008662A4"/>
    <w:rsid w:val="00866751"/>
    <w:rsid w:val="0086741C"/>
    <w:rsid w:val="00867555"/>
    <w:rsid w:val="00867A97"/>
    <w:rsid w:val="0087025A"/>
    <w:rsid w:val="008718DE"/>
    <w:rsid w:val="00871BC8"/>
    <w:rsid w:val="008722F1"/>
    <w:rsid w:val="00872A3F"/>
    <w:rsid w:val="00873510"/>
    <w:rsid w:val="00873BF6"/>
    <w:rsid w:val="00873D45"/>
    <w:rsid w:val="008750E0"/>
    <w:rsid w:val="00876326"/>
    <w:rsid w:val="0087722D"/>
    <w:rsid w:val="00877955"/>
    <w:rsid w:val="00877DC3"/>
    <w:rsid w:val="00877DE5"/>
    <w:rsid w:val="00880554"/>
    <w:rsid w:val="0088079B"/>
    <w:rsid w:val="00880EBD"/>
    <w:rsid w:val="008815FC"/>
    <w:rsid w:val="008824F9"/>
    <w:rsid w:val="0088329A"/>
    <w:rsid w:val="0088386A"/>
    <w:rsid w:val="00884979"/>
    <w:rsid w:val="00884BEF"/>
    <w:rsid w:val="00884C24"/>
    <w:rsid w:val="00885B28"/>
    <w:rsid w:val="008861CA"/>
    <w:rsid w:val="00886392"/>
    <w:rsid w:val="00887898"/>
    <w:rsid w:val="00890BAF"/>
    <w:rsid w:val="00891173"/>
    <w:rsid w:val="00891CD6"/>
    <w:rsid w:val="00892278"/>
    <w:rsid w:val="00892516"/>
    <w:rsid w:val="008939D1"/>
    <w:rsid w:val="00893DBF"/>
    <w:rsid w:val="00894193"/>
    <w:rsid w:val="00896143"/>
    <w:rsid w:val="00896E08"/>
    <w:rsid w:val="00896E59"/>
    <w:rsid w:val="008A04C2"/>
    <w:rsid w:val="008A07C5"/>
    <w:rsid w:val="008A07FA"/>
    <w:rsid w:val="008A0F43"/>
    <w:rsid w:val="008A15DA"/>
    <w:rsid w:val="008A1F92"/>
    <w:rsid w:val="008A2233"/>
    <w:rsid w:val="008A279F"/>
    <w:rsid w:val="008A2C31"/>
    <w:rsid w:val="008A2EDB"/>
    <w:rsid w:val="008A371B"/>
    <w:rsid w:val="008A4445"/>
    <w:rsid w:val="008A60A9"/>
    <w:rsid w:val="008A6C6F"/>
    <w:rsid w:val="008A6D66"/>
    <w:rsid w:val="008A7F4E"/>
    <w:rsid w:val="008B1162"/>
    <w:rsid w:val="008B13B4"/>
    <w:rsid w:val="008B1B00"/>
    <w:rsid w:val="008B39BC"/>
    <w:rsid w:val="008B45BF"/>
    <w:rsid w:val="008B51F5"/>
    <w:rsid w:val="008B6290"/>
    <w:rsid w:val="008B7197"/>
    <w:rsid w:val="008C1085"/>
    <w:rsid w:val="008C14EA"/>
    <w:rsid w:val="008C185E"/>
    <w:rsid w:val="008C25DE"/>
    <w:rsid w:val="008C312F"/>
    <w:rsid w:val="008C3AAB"/>
    <w:rsid w:val="008C544B"/>
    <w:rsid w:val="008C7BD8"/>
    <w:rsid w:val="008D03F5"/>
    <w:rsid w:val="008D07DB"/>
    <w:rsid w:val="008D1037"/>
    <w:rsid w:val="008D1C91"/>
    <w:rsid w:val="008D30B8"/>
    <w:rsid w:val="008D5267"/>
    <w:rsid w:val="008D59C1"/>
    <w:rsid w:val="008D6638"/>
    <w:rsid w:val="008D6F49"/>
    <w:rsid w:val="008D7060"/>
    <w:rsid w:val="008D70DC"/>
    <w:rsid w:val="008D7467"/>
    <w:rsid w:val="008D7AF0"/>
    <w:rsid w:val="008D7EBE"/>
    <w:rsid w:val="008E043D"/>
    <w:rsid w:val="008E0A1C"/>
    <w:rsid w:val="008E1028"/>
    <w:rsid w:val="008E352E"/>
    <w:rsid w:val="008E3B9D"/>
    <w:rsid w:val="008E3D31"/>
    <w:rsid w:val="008E597D"/>
    <w:rsid w:val="008E6BDE"/>
    <w:rsid w:val="008E6F09"/>
    <w:rsid w:val="008E72CC"/>
    <w:rsid w:val="008E73E1"/>
    <w:rsid w:val="008E7EE2"/>
    <w:rsid w:val="008E7FBE"/>
    <w:rsid w:val="008F0875"/>
    <w:rsid w:val="008F08BB"/>
    <w:rsid w:val="008F0F12"/>
    <w:rsid w:val="008F10BC"/>
    <w:rsid w:val="008F3D80"/>
    <w:rsid w:val="008F42C8"/>
    <w:rsid w:val="008F4ABA"/>
    <w:rsid w:val="008F5713"/>
    <w:rsid w:val="008F5AB6"/>
    <w:rsid w:val="008F627C"/>
    <w:rsid w:val="008F65C6"/>
    <w:rsid w:val="008F6C66"/>
    <w:rsid w:val="008F6E1D"/>
    <w:rsid w:val="008F7358"/>
    <w:rsid w:val="008F7F42"/>
    <w:rsid w:val="00900910"/>
    <w:rsid w:val="00900AB3"/>
    <w:rsid w:val="00900C14"/>
    <w:rsid w:val="009016AD"/>
    <w:rsid w:val="009020FC"/>
    <w:rsid w:val="00902D6F"/>
    <w:rsid w:val="00903110"/>
    <w:rsid w:val="00904C87"/>
    <w:rsid w:val="00905407"/>
    <w:rsid w:val="009078AB"/>
    <w:rsid w:val="0090792F"/>
    <w:rsid w:val="0091208A"/>
    <w:rsid w:val="009125FE"/>
    <w:rsid w:val="00913643"/>
    <w:rsid w:val="00913699"/>
    <w:rsid w:val="009138B8"/>
    <w:rsid w:val="00914F1F"/>
    <w:rsid w:val="00914F3B"/>
    <w:rsid w:val="00914FDE"/>
    <w:rsid w:val="00916104"/>
    <w:rsid w:val="00920FB7"/>
    <w:rsid w:val="009233B7"/>
    <w:rsid w:val="00923A31"/>
    <w:rsid w:val="009243FA"/>
    <w:rsid w:val="00925965"/>
    <w:rsid w:val="009264F3"/>
    <w:rsid w:val="00926A68"/>
    <w:rsid w:val="009277B2"/>
    <w:rsid w:val="00930278"/>
    <w:rsid w:val="00930775"/>
    <w:rsid w:val="00930C25"/>
    <w:rsid w:val="009313EC"/>
    <w:rsid w:val="00933F69"/>
    <w:rsid w:val="0093409B"/>
    <w:rsid w:val="00935F09"/>
    <w:rsid w:val="00937495"/>
    <w:rsid w:val="009404BF"/>
    <w:rsid w:val="0094056F"/>
    <w:rsid w:val="00941683"/>
    <w:rsid w:val="00941EF1"/>
    <w:rsid w:val="00942F51"/>
    <w:rsid w:val="009451D3"/>
    <w:rsid w:val="00945875"/>
    <w:rsid w:val="00945E90"/>
    <w:rsid w:val="00951944"/>
    <w:rsid w:val="00951EA2"/>
    <w:rsid w:val="00956278"/>
    <w:rsid w:val="0095692A"/>
    <w:rsid w:val="00957C51"/>
    <w:rsid w:val="009604C7"/>
    <w:rsid w:val="0096126F"/>
    <w:rsid w:val="009626AA"/>
    <w:rsid w:val="009628F5"/>
    <w:rsid w:val="00963456"/>
    <w:rsid w:val="00963894"/>
    <w:rsid w:val="0096493B"/>
    <w:rsid w:val="00966D27"/>
    <w:rsid w:val="00967173"/>
    <w:rsid w:val="00967706"/>
    <w:rsid w:val="00967D33"/>
    <w:rsid w:val="00967EB0"/>
    <w:rsid w:val="00971DA8"/>
    <w:rsid w:val="00971FDA"/>
    <w:rsid w:val="009731AE"/>
    <w:rsid w:val="00973669"/>
    <w:rsid w:val="00974019"/>
    <w:rsid w:val="0097569D"/>
    <w:rsid w:val="009756AF"/>
    <w:rsid w:val="00981062"/>
    <w:rsid w:val="00981065"/>
    <w:rsid w:val="00983491"/>
    <w:rsid w:val="0098388A"/>
    <w:rsid w:val="0098389B"/>
    <w:rsid w:val="00983DC9"/>
    <w:rsid w:val="009847E5"/>
    <w:rsid w:val="0098589C"/>
    <w:rsid w:val="00985E94"/>
    <w:rsid w:val="00991432"/>
    <w:rsid w:val="00992D3E"/>
    <w:rsid w:val="00993147"/>
    <w:rsid w:val="00993EF2"/>
    <w:rsid w:val="0099438B"/>
    <w:rsid w:val="009948D0"/>
    <w:rsid w:val="00994B52"/>
    <w:rsid w:val="009959A8"/>
    <w:rsid w:val="00995BDA"/>
    <w:rsid w:val="00996D48"/>
    <w:rsid w:val="009A048B"/>
    <w:rsid w:val="009A0B66"/>
    <w:rsid w:val="009A0E75"/>
    <w:rsid w:val="009A2062"/>
    <w:rsid w:val="009A254F"/>
    <w:rsid w:val="009A2FAE"/>
    <w:rsid w:val="009A2FC6"/>
    <w:rsid w:val="009A4255"/>
    <w:rsid w:val="009A4A57"/>
    <w:rsid w:val="009A4DFF"/>
    <w:rsid w:val="009A5202"/>
    <w:rsid w:val="009A565D"/>
    <w:rsid w:val="009A62BC"/>
    <w:rsid w:val="009A6655"/>
    <w:rsid w:val="009A6B86"/>
    <w:rsid w:val="009A71DA"/>
    <w:rsid w:val="009A764B"/>
    <w:rsid w:val="009A7C90"/>
    <w:rsid w:val="009A7F79"/>
    <w:rsid w:val="009B0142"/>
    <w:rsid w:val="009B03BE"/>
    <w:rsid w:val="009B042C"/>
    <w:rsid w:val="009B0E42"/>
    <w:rsid w:val="009B1FA4"/>
    <w:rsid w:val="009B21B8"/>
    <w:rsid w:val="009B22A3"/>
    <w:rsid w:val="009B26BC"/>
    <w:rsid w:val="009B2AAF"/>
    <w:rsid w:val="009B2D92"/>
    <w:rsid w:val="009B37FF"/>
    <w:rsid w:val="009B4164"/>
    <w:rsid w:val="009B5A21"/>
    <w:rsid w:val="009B69D0"/>
    <w:rsid w:val="009B7E01"/>
    <w:rsid w:val="009C00C7"/>
    <w:rsid w:val="009C06E5"/>
    <w:rsid w:val="009C08F3"/>
    <w:rsid w:val="009C0FEE"/>
    <w:rsid w:val="009C220D"/>
    <w:rsid w:val="009C2429"/>
    <w:rsid w:val="009C33A3"/>
    <w:rsid w:val="009C3640"/>
    <w:rsid w:val="009C3666"/>
    <w:rsid w:val="009C407C"/>
    <w:rsid w:val="009C49E5"/>
    <w:rsid w:val="009C50D1"/>
    <w:rsid w:val="009C58DF"/>
    <w:rsid w:val="009C5D1B"/>
    <w:rsid w:val="009C5E11"/>
    <w:rsid w:val="009C5FD8"/>
    <w:rsid w:val="009C6340"/>
    <w:rsid w:val="009C7343"/>
    <w:rsid w:val="009D0A69"/>
    <w:rsid w:val="009D21AB"/>
    <w:rsid w:val="009D2E33"/>
    <w:rsid w:val="009D358A"/>
    <w:rsid w:val="009D3A9F"/>
    <w:rsid w:val="009D3BC8"/>
    <w:rsid w:val="009D3E7E"/>
    <w:rsid w:val="009D4E9E"/>
    <w:rsid w:val="009D688A"/>
    <w:rsid w:val="009E0122"/>
    <w:rsid w:val="009E2040"/>
    <w:rsid w:val="009E205B"/>
    <w:rsid w:val="009E403D"/>
    <w:rsid w:val="009E5138"/>
    <w:rsid w:val="009E514E"/>
    <w:rsid w:val="009E555E"/>
    <w:rsid w:val="009E56DC"/>
    <w:rsid w:val="009E5BE9"/>
    <w:rsid w:val="009E7187"/>
    <w:rsid w:val="009E7383"/>
    <w:rsid w:val="009E778B"/>
    <w:rsid w:val="009E7B5B"/>
    <w:rsid w:val="009E7FC6"/>
    <w:rsid w:val="009E7FF4"/>
    <w:rsid w:val="009F0B21"/>
    <w:rsid w:val="009F1D04"/>
    <w:rsid w:val="009F4154"/>
    <w:rsid w:val="009F5D71"/>
    <w:rsid w:val="009F6DE1"/>
    <w:rsid w:val="00A0081D"/>
    <w:rsid w:val="00A00D03"/>
    <w:rsid w:val="00A00D34"/>
    <w:rsid w:val="00A0339C"/>
    <w:rsid w:val="00A04708"/>
    <w:rsid w:val="00A04905"/>
    <w:rsid w:val="00A04EDD"/>
    <w:rsid w:val="00A06C9C"/>
    <w:rsid w:val="00A07648"/>
    <w:rsid w:val="00A1059E"/>
    <w:rsid w:val="00A12467"/>
    <w:rsid w:val="00A13138"/>
    <w:rsid w:val="00A150F4"/>
    <w:rsid w:val="00A154E4"/>
    <w:rsid w:val="00A157A9"/>
    <w:rsid w:val="00A165D6"/>
    <w:rsid w:val="00A16BFD"/>
    <w:rsid w:val="00A16E67"/>
    <w:rsid w:val="00A16F90"/>
    <w:rsid w:val="00A1714B"/>
    <w:rsid w:val="00A178C0"/>
    <w:rsid w:val="00A2025D"/>
    <w:rsid w:val="00A20C90"/>
    <w:rsid w:val="00A215EF"/>
    <w:rsid w:val="00A22233"/>
    <w:rsid w:val="00A22B96"/>
    <w:rsid w:val="00A2309A"/>
    <w:rsid w:val="00A23F9B"/>
    <w:rsid w:val="00A247A6"/>
    <w:rsid w:val="00A24CD3"/>
    <w:rsid w:val="00A24E87"/>
    <w:rsid w:val="00A25FD7"/>
    <w:rsid w:val="00A26129"/>
    <w:rsid w:val="00A26693"/>
    <w:rsid w:val="00A26980"/>
    <w:rsid w:val="00A26B65"/>
    <w:rsid w:val="00A26FD6"/>
    <w:rsid w:val="00A31735"/>
    <w:rsid w:val="00A32AF2"/>
    <w:rsid w:val="00A3366F"/>
    <w:rsid w:val="00A341CB"/>
    <w:rsid w:val="00A35DD8"/>
    <w:rsid w:val="00A35F95"/>
    <w:rsid w:val="00A37650"/>
    <w:rsid w:val="00A40DD1"/>
    <w:rsid w:val="00A40F6A"/>
    <w:rsid w:val="00A414B7"/>
    <w:rsid w:val="00A4191F"/>
    <w:rsid w:val="00A41F02"/>
    <w:rsid w:val="00A42EFF"/>
    <w:rsid w:val="00A4469D"/>
    <w:rsid w:val="00A44A07"/>
    <w:rsid w:val="00A44ED1"/>
    <w:rsid w:val="00A4549D"/>
    <w:rsid w:val="00A4582C"/>
    <w:rsid w:val="00A45930"/>
    <w:rsid w:val="00A45E45"/>
    <w:rsid w:val="00A463FD"/>
    <w:rsid w:val="00A464F5"/>
    <w:rsid w:val="00A47EA6"/>
    <w:rsid w:val="00A509BD"/>
    <w:rsid w:val="00A512B0"/>
    <w:rsid w:val="00A51469"/>
    <w:rsid w:val="00A51D1D"/>
    <w:rsid w:val="00A51E07"/>
    <w:rsid w:val="00A52AC4"/>
    <w:rsid w:val="00A53E34"/>
    <w:rsid w:val="00A547C4"/>
    <w:rsid w:val="00A555BE"/>
    <w:rsid w:val="00A569BC"/>
    <w:rsid w:val="00A57453"/>
    <w:rsid w:val="00A575A2"/>
    <w:rsid w:val="00A605BE"/>
    <w:rsid w:val="00A62573"/>
    <w:rsid w:val="00A62ECC"/>
    <w:rsid w:val="00A65349"/>
    <w:rsid w:val="00A663D7"/>
    <w:rsid w:val="00A67E0C"/>
    <w:rsid w:val="00A70254"/>
    <w:rsid w:val="00A70D7A"/>
    <w:rsid w:val="00A7118D"/>
    <w:rsid w:val="00A715FC"/>
    <w:rsid w:val="00A71794"/>
    <w:rsid w:val="00A724C4"/>
    <w:rsid w:val="00A72CF6"/>
    <w:rsid w:val="00A734D0"/>
    <w:rsid w:val="00A73FB6"/>
    <w:rsid w:val="00A74025"/>
    <w:rsid w:val="00A74AA5"/>
    <w:rsid w:val="00A75B5C"/>
    <w:rsid w:val="00A75EC2"/>
    <w:rsid w:val="00A766B5"/>
    <w:rsid w:val="00A77E01"/>
    <w:rsid w:val="00A808F2"/>
    <w:rsid w:val="00A819CB"/>
    <w:rsid w:val="00A82E75"/>
    <w:rsid w:val="00A83D2E"/>
    <w:rsid w:val="00A8406F"/>
    <w:rsid w:val="00A8453B"/>
    <w:rsid w:val="00A84579"/>
    <w:rsid w:val="00A84587"/>
    <w:rsid w:val="00A84FAD"/>
    <w:rsid w:val="00A863EB"/>
    <w:rsid w:val="00A86C3B"/>
    <w:rsid w:val="00A8745E"/>
    <w:rsid w:val="00A87B7C"/>
    <w:rsid w:val="00A9115E"/>
    <w:rsid w:val="00A91E99"/>
    <w:rsid w:val="00A92393"/>
    <w:rsid w:val="00A92D73"/>
    <w:rsid w:val="00A9334F"/>
    <w:rsid w:val="00A942DB"/>
    <w:rsid w:val="00A94E49"/>
    <w:rsid w:val="00A958FE"/>
    <w:rsid w:val="00A962D9"/>
    <w:rsid w:val="00A9654C"/>
    <w:rsid w:val="00A972D1"/>
    <w:rsid w:val="00A97A20"/>
    <w:rsid w:val="00A97D44"/>
    <w:rsid w:val="00AA0953"/>
    <w:rsid w:val="00AA0F11"/>
    <w:rsid w:val="00AA347D"/>
    <w:rsid w:val="00AA3A70"/>
    <w:rsid w:val="00AA4B25"/>
    <w:rsid w:val="00AA57C7"/>
    <w:rsid w:val="00AA57F1"/>
    <w:rsid w:val="00AB00B7"/>
    <w:rsid w:val="00AB02EB"/>
    <w:rsid w:val="00AB2A4E"/>
    <w:rsid w:val="00AB2BB6"/>
    <w:rsid w:val="00AB2D8E"/>
    <w:rsid w:val="00AB30C7"/>
    <w:rsid w:val="00AB4966"/>
    <w:rsid w:val="00AB6915"/>
    <w:rsid w:val="00AB746C"/>
    <w:rsid w:val="00AB7D2A"/>
    <w:rsid w:val="00AC20CA"/>
    <w:rsid w:val="00AC2482"/>
    <w:rsid w:val="00AC36BC"/>
    <w:rsid w:val="00AC38D5"/>
    <w:rsid w:val="00AC3F73"/>
    <w:rsid w:val="00AC4BDE"/>
    <w:rsid w:val="00AC5BF9"/>
    <w:rsid w:val="00AC5CEC"/>
    <w:rsid w:val="00AC6598"/>
    <w:rsid w:val="00AC7498"/>
    <w:rsid w:val="00AC7826"/>
    <w:rsid w:val="00AD0F1A"/>
    <w:rsid w:val="00AD27EB"/>
    <w:rsid w:val="00AD3383"/>
    <w:rsid w:val="00AD3572"/>
    <w:rsid w:val="00AD3782"/>
    <w:rsid w:val="00AD529D"/>
    <w:rsid w:val="00AD647C"/>
    <w:rsid w:val="00AD6684"/>
    <w:rsid w:val="00AE0C95"/>
    <w:rsid w:val="00AE118F"/>
    <w:rsid w:val="00AE2032"/>
    <w:rsid w:val="00AE23B2"/>
    <w:rsid w:val="00AE2EE8"/>
    <w:rsid w:val="00AE3A21"/>
    <w:rsid w:val="00AE40A5"/>
    <w:rsid w:val="00AE4554"/>
    <w:rsid w:val="00AE468A"/>
    <w:rsid w:val="00AE5DEB"/>
    <w:rsid w:val="00AE7F02"/>
    <w:rsid w:val="00AF0B58"/>
    <w:rsid w:val="00AF15C7"/>
    <w:rsid w:val="00AF26D6"/>
    <w:rsid w:val="00AF2C71"/>
    <w:rsid w:val="00AF3B8D"/>
    <w:rsid w:val="00AF3C2E"/>
    <w:rsid w:val="00AF3ECD"/>
    <w:rsid w:val="00AF5065"/>
    <w:rsid w:val="00AF5668"/>
    <w:rsid w:val="00AF64CB"/>
    <w:rsid w:val="00AF6A2C"/>
    <w:rsid w:val="00AF7303"/>
    <w:rsid w:val="00B00A50"/>
    <w:rsid w:val="00B00D62"/>
    <w:rsid w:val="00B010B8"/>
    <w:rsid w:val="00B01B37"/>
    <w:rsid w:val="00B023D6"/>
    <w:rsid w:val="00B0251A"/>
    <w:rsid w:val="00B02FCA"/>
    <w:rsid w:val="00B033A5"/>
    <w:rsid w:val="00B036A2"/>
    <w:rsid w:val="00B03804"/>
    <w:rsid w:val="00B041A0"/>
    <w:rsid w:val="00B049DC"/>
    <w:rsid w:val="00B04C2E"/>
    <w:rsid w:val="00B06045"/>
    <w:rsid w:val="00B065DF"/>
    <w:rsid w:val="00B0663C"/>
    <w:rsid w:val="00B07AE3"/>
    <w:rsid w:val="00B07FD7"/>
    <w:rsid w:val="00B11125"/>
    <w:rsid w:val="00B113DA"/>
    <w:rsid w:val="00B118C9"/>
    <w:rsid w:val="00B11CDC"/>
    <w:rsid w:val="00B128E7"/>
    <w:rsid w:val="00B13713"/>
    <w:rsid w:val="00B13C63"/>
    <w:rsid w:val="00B13CA2"/>
    <w:rsid w:val="00B13D7C"/>
    <w:rsid w:val="00B13EC2"/>
    <w:rsid w:val="00B14479"/>
    <w:rsid w:val="00B15306"/>
    <w:rsid w:val="00B16187"/>
    <w:rsid w:val="00B16FDB"/>
    <w:rsid w:val="00B171A4"/>
    <w:rsid w:val="00B172A1"/>
    <w:rsid w:val="00B17445"/>
    <w:rsid w:val="00B2122B"/>
    <w:rsid w:val="00B22046"/>
    <w:rsid w:val="00B232F4"/>
    <w:rsid w:val="00B23892"/>
    <w:rsid w:val="00B23A10"/>
    <w:rsid w:val="00B23CA8"/>
    <w:rsid w:val="00B23EBF"/>
    <w:rsid w:val="00B23EFA"/>
    <w:rsid w:val="00B24074"/>
    <w:rsid w:val="00B24258"/>
    <w:rsid w:val="00B246B7"/>
    <w:rsid w:val="00B25078"/>
    <w:rsid w:val="00B25140"/>
    <w:rsid w:val="00B2556F"/>
    <w:rsid w:val="00B263B6"/>
    <w:rsid w:val="00B273AC"/>
    <w:rsid w:val="00B27839"/>
    <w:rsid w:val="00B3113E"/>
    <w:rsid w:val="00B332ED"/>
    <w:rsid w:val="00B337C1"/>
    <w:rsid w:val="00B33A40"/>
    <w:rsid w:val="00B33CEC"/>
    <w:rsid w:val="00B33D45"/>
    <w:rsid w:val="00B3404A"/>
    <w:rsid w:val="00B342C0"/>
    <w:rsid w:val="00B3454A"/>
    <w:rsid w:val="00B34660"/>
    <w:rsid w:val="00B3484F"/>
    <w:rsid w:val="00B34F79"/>
    <w:rsid w:val="00B36521"/>
    <w:rsid w:val="00B367DA"/>
    <w:rsid w:val="00B36D8E"/>
    <w:rsid w:val="00B36FE1"/>
    <w:rsid w:val="00B37967"/>
    <w:rsid w:val="00B37C64"/>
    <w:rsid w:val="00B40DB5"/>
    <w:rsid w:val="00B41215"/>
    <w:rsid w:val="00B432C6"/>
    <w:rsid w:val="00B43361"/>
    <w:rsid w:val="00B438A8"/>
    <w:rsid w:val="00B4445F"/>
    <w:rsid w:val="00B45842"/>
    <w:rsid w:val="00B45B59"/>
    <w:rsid w:val="00B45E01"/>
    <w:rsid w:val="00B46191"/>
    <w:rsid w:val="00B465AA"/>
    <w:rsid w:val="00B46630"/>
    <w:rsid w:val="00B471FE"/>
    <w:rsid w:val="00B51B16"/>
    <w:rsid w:val="00B525EC"/>
    <w:rsid w:val="00B526C2"/>
    <w:rsid w:val="00B55BAF"/>
    <w:rsid w:val="00B560F6"/>
    <w:rsid w:val="00B60E6A"/>
    <w:rsid w:val="00B61C47"/>
    <w:rsid w:val="00B62632"/>
    <w:rsid w:val="00B6378F"/>
    <w:rsid w:val="00B63FB0"/>
    <w:rsid w:val="00B64985"/>
    <w:rsid w:val="00B67A96"/>
    <w:rsid w:val="00B70C82"/>
    <w:rsid w:val="00B7130E"/>
    <w:rsid w:val="00B71FE4"/>
    <w:rsid w:val="00B72A2E"/>
    <w:rsid w:val="00B734D6"/>
    <w:rsid w:val="00B742BD"/>
    <w:rsid w:val="00B748A5"/>
    <w:rsid w:val="00B7660A"/>
    <w:rsid w:val="00B767B7"/>
    <w:rsid w:val="00B773AC"/>
    <w:rsid w:val="00B77D9B"/>
    <w:rsid w:val="00B77DB9"/>
    <w:rsid w:val="00B80863"/>
    <w:rsid w:val="00B80B2E"/>
    <w:rsid w:val="00B81004"/>
    <w:rsid w:val="00B81053"/>
    <w:rsid w:val="00B813A6"/>
    <w:rsid w:val="00B82238"/>
    <w:rsid w:val="00B822C7"/>
    <w:rsid w:val="00B82FD1"/>
    <w:rsid w:val="00B83525"/>
    <w:rsid w:val="00B84152"/>
    <w:rsid w:val="00B84680"/>
    <w:rsid w:val="00B86993"/>
    <w:rsid w:val="00B86A48"/>
    <w:rsid w:val="00B8786A"/>
    <w:rsid w:val="00B90232"/>
    <w:rsid w:val="00B9033C"/>
    <w:rsid w:val="00B91349"/>
    <w:rsid w:val="00B9160B"/>
    <w:rsid w:val="00B9176A"/>
    <w:rsid w:val="00B91FB1"/>
    <w:rsid w:val="00B92C62"/>
    <w:rsid w:val="00B93930"/>
    <w:rsid w:val="00B93A99"/>
    <w:rsid w:val="00B942D2"/>
    <w:rsid w:val="00B95920"/>
    <w:rsid w:val="00B97B19"/>
    <w:rsid w:val="00BA0385"/>
    <w:rsid w:val="00BA1025"/>
    <w:rsid w:val="00BA19C8"/>
    <w:rsid w:val="00BA19EA"/>
    <w:rsid w:val="00BA1D84"/>
    <w:rsid w:val="00BA236D"/>
    <w:rsid w:val="00BA4352"/>
    <w:rsid w:val="00BA4C85"/>
    <w:rsid w:val="00BA5058"/>
    <w:rsid w:val="00BA5065"/>
    <w:rsid w:val="00BA5684"/>
    <w:rsid w:val="00BA6D4D"/>
    <w:rsid w:val="00BA6E48"/>
    <w:rsid w:val="00BA7E01"/>
    <w:rsid w:val="00BA7EFF"/>
    <w:rsid w:val="00BB060D"/>
    <w:rsid w:val="00BB0DB2"/>
    <w:rsid w:val="00BB1E66"/>
    <w:rsid w:val="00BB2BFF"/>
    <w:rsid w:val="00BB3540"/>
    <w:rsid w:val="00BB61F6"/>
    <w:rsid w:val="00BC0304"/>
    <w:rsid w:val="00BC094D"/>
    <w:rsid w:val="00BC0D05"/>
    <w:rsid w:val="00BC1391"/>
    <w:rsid w:val="00BC16E5"/>
    <w:rsid w:val="00BC1702"/>
    <w:rsid w:val="00BC248D"/>
    <w:rsid w:val="00BC277D"/>
    <w:rsid w:val="00BC29F6"/>
    <w:rsid w:val="00BC3B81"/>
    <w:rsid w:val="00BC572C"/>
    <w:rsid w:val="00BC5B14"/>
    <w:rsid w:val="00BC5D40"/>
    <w:rsid w:val="00BC63A0"/>
    <w:rsid w:val="00BC6C8F"/>
    <w:rsid w:val="00BC6E86"/>
    <w:rsid w:val="00BC7CD5"/>
    <w:rsid w:val="00BC7E6A"/>
    <w:rsid w:val="00BD0FDD"/>
    <w:rsid w:val="00BD1F53"/>
    <w:rsid w:val="00BD2909"/>
    <w:rsid w:val="00BD2B1B"/>
    <w:rsid w:val="00BD358E"/>
    <w:rsid w:val="00BD37EA"/>
    <w:rsid w:val="00BD5069"/>
    <w:rsid w:val="00BD551F"/>
    <w:rsid w:val="00BD634C"/>
    <w:rsid w:val="00BD6589"/>
    <w:rsid w:val="00BD7677"/>
    <w:rsid w:val="00BD7EE7"/>
    <w:rsid w:val="00BE0DD9"/>
    <w:rsid w:val="00BE0E57"/>
    <w:rsid w:val="00BE0F20"/>
    <w:rsid w:val="00BE1312"/>
    <w:rsid w:val="00BE2376"/>
    <w:rsid w:val="00BE2C1D"/>
    <w:rsid w:val="00BE3CBE"/>
    <w:rsid w:val="00BE3EF5"/>
    <w:rsid w:val="00BE52ED"/>
    <w:rsid w:val="00BE6142"/>
    <w:rsid w:val="00BE633B"/>
    <w:rsid w:val="00BE6425"/>
    <w:rsid w:val="00BE685E"/>
    <w:rsid w:val="00BE69E4"/>
    <w:rsid w:val="00BE6F2F"/>
    <w:rsid w:val="00BE7C35"/>
    <w:rsid w:val="00BF0208"/>
    <w:rsid w:val="00BF19C1"/>
    <w:rsid w:val="00BF1B46"/>
    <w:rsid w:val="00BF2A77"/>
    <w:rsid w:val="00BF3130"/>
    <w:rsid w:val="00BF3F58"/>
    <w:rsid w:val="00BF4513"/>
    <w:rsid w:val="00BF5DC2"/>
    <w:rsid w:val="00BF6A51"/>
    <w:rsid w:val="00C00D73"/>
    <w:rsid w:val="00C02E4B"/>
    <w:rsid w:val="00C03712"/>
    <w:rsid w:val="00C040EE"/>
    <w:rsid w:val="00C048B6"/>
    <w:rsid w:val="00C048F7"/>
    <w:rsid w:val="00C04F63"/>
    <w:rsid w:val="00C10C38"/>
    <w:rsid w:val="00C116A7"/>
    <w:rsid w:val="00C12AE8"/>
    <w:rsid w:val="00C12C8E"/>
    <w:rsid w:val="00C12E11"/>
    <w:rsid w:val="00C132AB"/>
    <w:rsid w:val="00C13450"/>
    <w:rsid w:val="00C1487B"/>
    <w:rsid w:val="00C15FC8"/>
    <w:rsid w:val="00C1648D"/>
    <w:rsid w:val="00C1681C"/>
    <w:rsid w:val="00C20218"/>
    <w:rsid w:val="00C209AE"/>
    <w:rsid w:val="00C21801"/>
    <w:rsid w:val="00C21F09"/>
    <w:rsid w:val="00C231D9"/>
    <w:rsid w:val="00C23CD4"/>
    <w:rsid w:val="00C250D2"/>
    <w:rsid w:val="00C2544B"/>
    <w:rsid w:val="00C262CE"/>
    <w:rsid w:val="00C26592"/>
    <w:rsid w:val="00C271C8"/>
    <w:rsid w:val="00C27813"/>
    <w:rsid w:val="00C30390"/>
    <w:rsid w:val="00C3153E"/>
    <w:rsid w:val="00C31818"/>
    <w:rsid w:val="00C32D82"/>
    <w:rsid w:val="00C33306"/>
    <w:rsid w:val="00C33F6F"/>
    <w:rsid w:val="00C355BA"/>
    <w:rsid w:val="00C36236"/>
    <w:rsid w:val="00C3647E"/>
    <w:rsid w:val="00C36535"/>
    <w:rsid w:val="00C36A58"/>
    <w:rsid w:val="00C377A4"/>
    <w:rsid w:val="00C40200"/>
    <w:rsid w:val="00C413A9"/>
    <w:rsid w:val="00C4250B"/>
    <w:rsid w:val="00C4250D"/>
    <w:rsid w:val="00C43D97"/>
    <w:rsid w:val="00C441CD"/>
    <w:rsid w:val="00C44553"/>
    <w:rsid w:val="00C46718"/>
    <w:rsid w:val="00C46FD8"/>
    <w:rsid w:val="00C472D4"/>
    <w:rsid w:val="00C47BF9"/>
    <w:rsid w:val="00C47D5C"/>
    <w:rsid w:val="00C5039A"/>
    <w:rsid w:val="00C503B3"/>
    <w:rsid w:val="00C50B93"/>
    <w:rsid w:val="00C50ED2"/>
    <w:rsid w:val="00C5194D"/>
    <w:rsid w:val="00C52296"/>
    <w:rsid w:val="00C52F37"/>
    <w:rsid w:val="00C539AE"/>
    <w:rsid w:val="00C53E8C"/>
    <w:rsid w:val="00C542BE"/>
    <w:rsid w:val="00C54540"/>
    <w:rsid w:val="00C54903"/>
    <w:rsid w:val="00C55F74"/>
    <w:rsid w:val="00C560CB"/>
    <w:rsid w:val="00C56D7F"/>
    <w:rsid w:val="00C5785A"/>
    <w:rsid w:val="00C61394"/>
    <w:rsid w:val="00C62A50"/>
    <w:rsid w:val="00C62AB2"/>
    <w:rsid w:val="00C62D55"/>
    <w:rsid w:val="00C630C1"/>
    <w:rsid w:val="00C639EF"/>
    <w:rsid w:val="00C64671"/>
    <w:rsid w:val="00C659D1"/>
    <w:rsid w:val="00C66F57"/>
    <w:rsid w:val="00C6787C"/>
    <w:rsid w:val="00C70463"/>
    <w:rsid w:val="00C717DA"/>
    <w:rsid w:val="00C7208B"/>
    <w:rsid w:val="00C73F66"/>
    <w:rsid w:val="00C7424A"/>
    <w:rsid w:val="00C743C7"/>
    <w:rsid w:val="00C751B1"/>
    <w:rsid w:val="00C7550B"/>
    <w:rsid w:val="00C76489"/>
    <w:rsid w:val="00C76A68"/>
    <w:rsid w:val="00C7710B"/>
    <w:rsid w:val="00C8033F"/>
    <w:rsid w:val="00C8223D"/>
    <w:rsid w:val="00C82793"/>
    <w:rsid w:val="00C82F45"/>
    <w:rsid w:val="00C83AA3"/>
    <w:rsid w:val="00C843B4"/>
    <w:rsid w:val="00C84D58"/>
    <w:rsid w:val="00C85CC7"/>
    <w:rsid w:val="00C865DA"/>
    <w:rsid w:val="00C86D47"/>
    <w:rsid w:val="00C9011D"/>
    <w:rsid w:val="00C907F2"/>
    <w:rsid w:val="00C90BD8"/>
    <w:rsid w:val="00C9160B"/>
    <w:rsid w:val="00C91B8D"/>
    <w:rsid w:val="00C91FD8"/>
    <w:rsid w:val="00C92871"/>
    <w:rsid w:val="00C92D4F"/>
    <w:rsid w:val="00C9319C"/>
    <w:rsid w:val="00C93202"/>
    <w:rsid w:val="00C938C0"/>
    <w:rsid w:val="00C95F38"/>
    <w:rsid w:val="00C965EE"/>
    <w:rsid w:val="00CA0436"/>
    <w:rsid w:val="00CA061E"/>
    <w:rsid w:val="00CA14EC"/>
    <w:rsid w:val="00CA2B94"/>
    <w:rsid w:val="00CA3535"/>
    <w:rsid w:val="00CA3A85"/>
    <w:rsid w:val="00CA406C"/>
    <w:rsid w:val="00CA4F2C"/>
    <w:rsid w:val="00CA51DF"/>
    <w:rsid w:val="00CA5F78"/>
    <w:rsid w:val="00CA62B2"/>
    <w:rsid w:val="00CA6E13"/>
    <w:rsid w:val="00CA73B9"/>
    <w:rsid w:val="00CB06A7"/>
    <w:rsid w:val="00CB2015"/>
    <w:rsid w:val="00CB2784"/>
    <w:rsid w:val="00CB297B"/>
    <w:rsid w:val="00CB3D31"/>
    <w:rsid w:val="00CB44F7"/>
    <w:rsid w:val="00CB4FD1"/>
    <w:rsid w:val="00CB5B2A"/>
    <w:rsid w:val="00CB7822"/>
    <w:rsid w:val="00CC0BEA"/>
    <w:rsid w:val="00CC108B"/>
    <w:rsid w:val="00CC13FE"/>
    <w:rsid w:val="00CC38AA"/>
    <w:rsid w:val="00CC3BEF"/>
    <w:rsid w:val="00CC3FF2"/>
    <w:rsid w:val="00CC410C"/>
    <w:rsid w:val="00CC42C5"/>
    <w:rsid w:val="00CC5FB4"/>
    <w:rsid w:val="00CC6AFB"/>
    <w:rsid w:val="00CD0866"/>
    <w:rsid w:val="00CD2ACD"/>
    <w:rsid w:val="00CD2C76"/>
    <w:rsid w:val="00CD2CF3"/>
    <w:rsid w:val="00CD2E40"/>
    <w:rsid w:val="00CD42A2"/>
    <w:rsid w:val="00CD44B7"/>
    <w:rsid w:val="00CD4860"/>
    <w:rsid w:val="00CD5670"/>
    <w:rsid w:val="00CD57D8"/>
    <w:rsid w:val="00CD6132"/>
    <w:rsid w:val="00CD650D"/>
    <w:rsid w:val="00CD6C6D"/>
    <w:rsid w:val="00CD74AF"/>
    <w:rsid w:val="00CE0BDE"/>
    <w:rsid w:val="00CE0F86"/>
    <w:rsid w:val="00CE2A60"/>
    <w:rsid w:val="00CE4471"/>
    <w:rsid w:val="00CE4BFB"/>
    <w:rsid w:val="00CE6A88"/>
    <w:rsid w:val="00CE6C6D"/>
    <w:rsid w:val="00CE7086"/>
    <w:rsid w:val="00CE7583"/>
    <w:rsid w:val="00CF00BF"/>
    <w:rsid w:val="00CF0920"/>
    <w:rsid w:val="00CF0CE1"/>
    <w:rsid w:val="00CF0E2F"/>
    <w:rsid w:val="00CF0E68"/>
    <w:rsid w:val="00CF1857"/>
    <w:rsid w:val="00CF32F3"/>
    <w:rsid w:val="00CF429A"/>
    <w:rsid w:val="00CF466E"/>
    <w:rsid w:val="00CF4C87"/>
    <w:rsid w:val="00CF5311"/>
    <w:rsid w:val="00CF5CDB"/>
    <w:rsid w:val="00CF6FB4"/>
    <w:rsid w:val="00CF7B4B"/>
    <w:rsid w:val="00D00544"/>
    <w:rsid w:val="00D0060B"/>
    <w:rsid w:val="00D01B81"/>
    <w:rsid w:val="00D01CF6"/>
    <w:rsid w:val="00D01E4C"/>
    <w:rsid w:val="00D031CF"/>
    <w:rsid w:val="00D03E67"/>
    <w:rsid w:val="00D044FA"/>
    <w:rsid w:val="00D04BDC"/>
    <w:rsid w:val="00D0566D"/>
    <w:rsid w:val="00D0584A"/>
    <w:rsid w:val="00D0590C"/>
    <w:rsid w:val="00D06F15"/>
    <w:rsid w:val="00D1021D"/>
    <w:rsid w:val="00D10E02"/>
    <w:rsid w:val="00D115B2"/>
    <w:rsid w:val="00D12DBE"/>
    <w:rsid w:val="00D15E4A"/>
    <w:rsid w:val="00D16C8B"/>
    <w:rsid w:val="00D20862"/>
    <w:rsid w:val="00D20D4D"/>
    <w:rsid w:val="00D214A7"/>
    <w:rsid w:val="00D220CD"/>
    <w:rsid w:val="00D22155"/>
    <w:rsid w:val="00D22D43"/>
    <w:rsid w:val="00D2347A"/>
    <w:rsid w:val="00D23480"/>
    <w:rsid w:val="00D237EB"/>
    <w:rsid w:val="00D2478E"/>
    <w:rsid w:val="00D24F40"/>
    <w:rsid w:val="00D252B0"/>
    <w:rsid w:val="00D2599E"/>
    <w:rsid w:val="00D25B7A"/>
    <w:rsid w:val="00D27786"/>
    <w:rsid w:val="00D30390"/>
    <w:rsid w:val="00D30B51"/>
    <w:rsid w:val="00D330A6"/>
    <w:rsid w:val="00D338F4"/>
    <w:rsid w:val="00D33C0D"/>
    <w:rsid w:val="00D349C2"/>
    <w:rsid w:val="00D34CFB"/>
    <w:rsid w:val="00D357D6"/>
    <w:rsid w:val="00D3598B"/>
    <w:rsid w:val="00D359E8"/>
    <w:rsid w:val="00D36646"/>
    <w:rsid w:val="00D36690"/>
    <w:rsid w:val="00D3685D"/>
    <w:rsid w:val="00D36FB7"/>
    <w:rsid w:val="00D40838"/>
    <w:rsid w:val="00D4132D"/>
    <w:rsid w:val="00D41400"/>
    <w:rsid w:val="00D41608"/>
    <w:rsid w:val="00D41D69"/>
    <w:rsid w:val="00D42246"/>
    <w:rsid w:val="00D42510"/>
    <w:rsid w:val="00D43719"/>
    <w:rsid w:val="00D44BBE"/>
    <w:rsid w:val="00D45A34"/>
    <w:rsid w:val="00D46F8A"/>
    <w:rsid w:val="00D5015C"/>
    <w:rsid w:val="00D5133E"/>
    <w:rsid w:val="00D5135B"/>
    <w:rsid w:val="00D521E3"/>
    <w:rsid w:val="00D52417"/>
    <w:rsid w:val="00D56655"/>
    <w:rsid w:val="00D572C3"/>
    <w:rsid w:val="00D57B7F"/>
    <w:rsid w:val="00D60152"/>
    <w:rsid w:val="00D6016D"/>
    <w:rsid w:val="00D60302"/>
    <w:rsid w:val="00D606E3"/>
    <w:rsid w:val="00D60760"/>
    <w:rsid w:val="00D60C39"/>
    <w:rsid w:val="00D61753"/>
    <w:rsid w:val="00D624AE"/>
    <w:rsid w:val="00D62AC9"/>
    <w:rsid w:val="00D62F48"/>
    <w:rsid w:val="00D62F52"/>
    <w:rsid w:val="00D639FC"/>
    <w:rsid w:val="00D644F6"/>
    <w:rsid w:val="00D64A78"/>
    <w:rsid w:val="00D64ABC"/>
    <w:rsid w:val="00D65496"/>
    <w:rsid w:val="00D65ECD"/>
    <w:rsid w:val="00D65FDF"/>
    <w:rsid w:val="00D661BA"/>
    <w:rsid w:val="00D66799"/>
    <w:rsid w:val="00D66C9A"/>
    <w:rsid w:val="00D66D56"/>
    <w:rsid w:val="00D6756D"/>
    <w:rsid w:val="00D67D97"/>
    <w:rsid w:val="00D67E91"/>
    <w:rsid w:val="00D71C0C"/>
    <w:rsid w:val="00D7260C"/>
    <w:rsid w:val="00D735DB"/>
    <w:rsid w:val="00D7518A"/>
    <w:rsid w:val="00D754A1"/>
    <w:rsid w:val="00D76AD3"/>
    <w:rsid w:val="00D76EF5"/>
    <w:rsid w:val="00D76F20"/>
    <w:rsid w:val="00D777D4"/>
    <w:rsid w:val="00D77D62"/>
    <w:rsid w:val="00D8039F"/>
    <w:rsid w:val="00D80FEB"/>
    <w:rsid w:val="00D82D96"/>
    <w:rsid w:val="00D838E3"/>
    <w:rsid w:val="00D862A8"/>
    <w:rsid w:val="00D8757A"/>
    <w:rsid w:val="00D875F3"/>
    <w:rsid w:val="00D91233"/>
    <w:rsid w:val="00D91739"/>
    <w:rsid w:val="00D955B6"/>
    <w:rsid w:val="00D96E5F"/>
    <w:rsid w:val="00D97437"/>
    <w:rsid w:val="00D97848"/>
    <w:rsid w:val="00DA16DC"/>
    <w:rsid w:val="00DA1DF1"/>
    <w:rsid w:val="00DA26C3"/>
    <w:rsid w:val="00DA29A3"/>
    <w:rsid w:val="00DA3255"/>
    <w:rsid w:val="00DA40F0"/>
    <w:rsid w:val="00DA627D"/>
    <w:rsid w:val="00DA6B82"/>
    <w:rsid w:val="00DA7229"/>
    <w:rsid w:val="00DA7293"/>
    <w:rsid w:val="00DA7904"/>
    <w:rsid w:val="00DA7CEE"/>
    <w:rsid w:val="00DB089B"/>
    <w:rsid w:val="00DB21D8"/>
    <w:rsid w:val="00DB359A"/>
    <w:rsid w:val="00DB429A"/>
    <w:rsid w:val="00DB4675"/>
    <w:rsid w:val="00DB4AFE"/>
    <w:rsid w:val="00DB4FCD"/>
    <w:rsid w:val="00DB5375"/>
    <w:rsid w:val="00DB68F1"/>
    <w:rsid w:val="00DB6A78"/>
    <w:rsid w:val="00DB6C46"/>
    <w:rsid w:val="00DB75F8"/>
    <w:rsid w:val="00DB7B3D"/>
    <w:rsid w:val="00DB7C60"/>
    <w:rsid w:val="00DB7E4F"/>
    <w:rsid w:val="00DC00D5"/>
    <w:rsid w:val="00DC16B6"/>
    <w:rsid w:val="00DC18E1"/>
    <w:rsid w:val="00DC240D"/>
    <w:rsid w:val="00DC28C4"/>
    <w:rsid w:val="00DC3EF9"/>
    <w:rsid w:val="00DC5B17"/>
    <w:rsid w:val="00DC5C80"/>
    <w:rsid w:val="00DC5DD4"/>
    <w:rsid w:val="00DC6979"/>
    <w:rsid w:val="00DC698F"/>
    <w:rsid w:val="00DC6B71"/>
    <w:rsid w:val="00DC6DA4"/>
    <w:rsid w:val="00DC6DDE"/>
    <w:rsid w:val="00DC73BC"/>
    <w:rsid w:val="00DD0CCB"/>
    <w:rsid w:val="00DD2733"/>
    <w:rsid w:val="00DD397D"/>
    <w:rsid w:val="00DD3F3C"/>
    <w:rsid w:val="00DD3FCB"/>
    <w:rsid w:val="00DD5398"/>
    <w:rsid w:val="00DD5C37"/>
    <w:rsid w:val="00DD6698"/>
    <w:rsid w:val="00DD677C"/>
    <w:rsid w:val="00DD6F5D"/>
    <w:rsid w:val="00DE1EE9"/>
    <w:rsid w:val="00DE2128"/>
    <w:rsid w:val="00DE22EA"/>
    <w:rsid w:val="00DE3E7E"/>
    <w:rsid w:val="00DE4140"/>
    <w:rsid w:val="00DE4C9F"/>
    <w:rsid w:val="00DE5447"/>
    <w:rsid w:val="00DE5E26"/>
    <w:rsid w:val="00DE60F6"/>
    <w:rsid w:val="00DE6969"/>
    <w:rsid w:val="00DE6D17"/>
    <w:rsid w:val="00DE6E9A"/>
    <w:rsid w:val="00DE7DA7"/>
    <w:rsid w:val="00DF0058"/>
    <w:rsid w:val="00DF09DA"/>
    <w:rsid w:val="00DF1FAF"/>
    <w:rsid w:val="00DF3D6D"/>
    <w:rsid w:val="00DF4C5C"/>
    <w:rsid w:val="00DF4EF0"/>
    <w:rsid w:val="00DF50DA"/>
    <w:rsid w:val="00DF5603"/>
    <w:rsid w:val="00DF660D"/>
    <w:rsid w:val="00DF6B37"/>
    <w:rsid w:val="00DF71EB"/>
    <w:rsid w:val="00DF7CD0"/>
    <w:rsid w:val="00E0014C"/>
    <w:rsid w:val="00E001B0"/>
    <w:rsid w:val="00E01319"/>
    <w:rsid w:val="00E01CBC"/>
    <w:rsid w:val="00E0227E"/>
    <w:rsid w:val="00E03021"/>
    <w:rsid w:val="00E035FB"/>
    <w:rsid w:val="00E0528C"/>
    <w:rsid w:val="00E06000"/>
    <w:rsid w:val="00E0651F"/>
    <w:rsid w:val="00E0722D"/>
    <w:rsid w:val="00E109F7"/>
    <w:rsid w:val="00E10D28"/>
    <w:rsid w:val="00E11B22"/>
    <w:rsid w:val="00E122CC"/>
    <w:rsid w:val="00E12D5B"/>
    <w:rsid w:val="00E13A19"/>
    <w:rsid w:val="00E14AC1"/>
    <w:rsid w:val="00E15CCE"/>
    <w:rsid w:val="00E16630"/>
    <w:rsid w:val="00E16DB2"/>
    <w:rsid w:val="00E17040"/>
    <w:rsid w:val="00E20041"/>
    <w:rsid w:val="00E205F0"/>
    <w:rsid w:val="00E21217"/>
    <w:rsid w:val="00E21E6B"/>
    <w:rsid w:val="00E230D0"/>
    <w:rsid w:val="00E235B8"/>
    <w:rsid w:val="00E2374B"/>
    <w:rsid w:val="00E238E7"/>
    <w:rsid w:val="00E23F2D"/>
    <w:rsid w:val="00E2441C"/>
    <w:rsid w:val="00E26323"/>
    <w:rsid w:val="00E27013"/>
    <w:rsid w:val="00E30213"/>
    <w:rsid w:val="00E31977"/>
    <w:rsid w:val="00E31C19"/>
    <w:rsid w:val="00E32F21"/>
    <w:rsid w:val="00E33374"/>
    <w:rsid w:val="00E34CDF"/>
    <w:rsid w:val="00E35634"/>
    <w:rsid w:val="00E36205"/>
    <w:rsid w:val="00E363B3"/>
    <w:rsid w:val="00E3701A"/>
    <w:rsid w:val="00E374E6"/>
    <w:rsid w:val="00E3790C"/>
    <w:rsid w:val="00E37DCC"/>
    <w:rsid w:val="00E37F79"/>
    <w:rsid w:val="00E4039C"/>
    <w:rsid w:val="00E41690"/>
    <w:rsid w:val="00E4268C"/>
    <w:rsid w:val="00E42931"/>
    <w:rsid w:val="00E4351C"/>
    <w:rsid w:val="00E43730"/>
    <w:rsid w:val="00E44005"/>
    <w:rsid w:val="00E448AF"/>
    <w:rsid w:val="00E44941"/>
    <w:rsid w:val="00E45412"/>
    <w:rsid w:val="00E45AFF"/>
    <w:rsid w:val="00E46EB6"/>
    <w:rsid w:val="00E501D1"/>
    <w:rsid w:val="00E50339"/>
    <w:rsid w:val="00E50740"/>
    <w:rsid w:val="00E50FF8"/>
    <w:rsid w:val="00E533B1"/>
    <w:rsid w:val="00E53AC4"/>
    <w:rsid w:val="00E54D04"/>
    <w:rsid w:val="00E54FDE"/>
    <w:rsid w:val="00E55453"/>
    <w:rsid w:val="00E555E7"/>
    <w:rsid w:val="00E56BE1"/>
    <w:rsid w:val="00E56CD7"/>
    <w:rsid w:val="00E56FD9"/>
    <w:rsid w:val="00E57062"/>
    <w:rsid w:val="00E57530"/>
    <w:rsid w:val="00E578FB"/>
    <w:rsid w:val="00E57A26"/>
    <w:rsid w:val="00E60645"/>
    <w:rsid w:val="00E60DA4"/>
    <w:rsid w:val="00E60F0F"/>
    <w:rsid w:val="00E6101A"/>
    <w:rsid w:val="00E61236"/>
    <w:rsid w:val="00E618A4"/>
    <w:rsid w:val="00E61EB9"/>
    <w:rsid w:val="00E6295B"/>
    <w:rsid w:val="00E62DDE"/>
    <w:rsid w:val="00E62E74"/>
    <w:rsid w:val="00E65B61"/>
    <w:rsid w:val="00E65C3A"/>
    <w:rsid w:val="00E67970"/>
    <w:rsid w:val="00E67F57"/>
    <w:rsid w:val="00E7248F"/>
    <w:rsid w:val="00E72C6A"/>
    <w:rsid w:val="00E72FF2"/>
    <w:rsid w:val="00E73177"/>
    <w:rsid w:val="00E73CE4"/>
    <w:rsid w:val="00E749E1"/>
    <w:rsid w:val="00E74C6A"/>
    <w:rsid w:val="00E74D17"/>
    <w:rsid w:val="00E759A4"/>
    <w:rsid w:val="00E762D6"/>
    <w:rsid w:val="00E76584"/>
    <w:rsid w:val="00E76980"/>
    <w:rsid w:val="00E76E98"/>
    <w:rsid w:val="00E77084"/>
    <w:rsid w:val="00E7781C"/>
    <w:rsid w:val="00E77947"/>
    <w:rsid w:val="00E8040E"/>
    <w:rsid w:val="00E805CE"/>
    <w:rsid w:val="00E80B7B"/>
    <w:rsid w:val="00E814A4"/>
    <w:rsid w:val="00E82236"/>
    <w:rsid w:val="00E827E4"/>
    <w:rsid w:val="00E83E48"/>
    <w:rsid w:val="00E8405C"/>
    <w:rsid w:val="00E86102"/>
    <w:rsid w:val="00E8788B"/>
    <w:rsid w:val="00E9046F"/>
    <w:rsid w:val="00E904AA"/>
    <w:rsid w:val="00E90EF1"/>
    <w:rsid w:val="00E910B5"/>
    <w:rsid w:val="00E912C2"/>
    <w:rsid w:val="00E916D9"/>
    <w:rsid w:val="00E92F12"/>
    <w:rsid w:val="00E92FBF"/>
    <w:rsid w:val="00E930A8"/>
    <w:rsid w:val="00E943D3"/>
    <w:rsid w:val="00E97D82"/>
    <w:rsid w:val="00EA02F7"/>
    <w:rsid w:val="00EA11EA"/>
    <w:rsid w:val="00EA27D2"/>
    <w:rsid w:val="00EA2B7C"/>
    <w:rsid w:val="00EA427A"/>
    <w:rsid w:val="00EA4911"/>
    <w:rsid w:val="00EA5112"/>
    <w:rsid w:val="00EA5FC3"/>
    <w:rsid w:val="00EA66E7"/>
    <w:rsid w:val="00EA7147"/>
    <w:rsid w:val="00EB0108"/>
    <w:rsid w:val="00EB1397"/>
    <w:rsid w:val="00EB1A41"/>
    <w:rsid w:val="00EB25E6"/>
    <w:rsid w:val="00EB2B0E"/>
    <w:rsid w:val="00EB3283"/>
    <w:rsid w:val="00EB4323"/>
    <w:rsid w:val="00EB4D5D"/>
    <w:rsid w:val="00EB513D"/>
    <w:rsid w:val="00EB51B9"/>
    <w:rsid w:val="00EB52AB"/>
    <w:rsid w:val="00EB532C"/>
    <w:rsid w:val="00EB6589"/>
    <w:rsid w:val="00EB6EE8"/>
    <w:rsid w:val="00EB7130"/>
    <w:rsid w:val="00EB7397"/>
    <w:rsid w:val="00EB7D0C"/>
    <w:rsid w:val="00EC088C"/>
    <w:rsid w:val="00EC0B63"/>
    <w:rsid w:val="00EC16A3"/>
    <w:rsid w:val="00EC30D0"/>
    <w:rsid w:val="00EC35D1"/>
    <w:rsid w:val="00EC38A5"/>
    <w:rsid w:val="00EC3F8F"/>
    <w:rsid w:val="00EC4AE3"/>
    <w:rsid w:val="00EC55E5"/>
    <w:rsid w:val="00EC5697"/>
    <w:rsid w:val="00EC5963"/>
    <w:rsid w:val="00EC5D0B"/>
    <w:rsid w:val="00EC6497"/>
    <w:rsid w:val="00EC67B1"/>
    <w:rsid w:val="00EC6C10"/>
    <w:rsid w:val="00ED05F4"/>
    <w:rsid w:val="00ED06D5"/>
    <w:rsid w:val="00ED0AD6"/>
    <w:rsid w:val="00ED0C10"/>
    <w:rsid w:val="00ED0D5E"/>
    <w:rsid w:val="00ED1DFB"/>
    <w:rsid w:val="00ED2AC4"/>
    <w:rsid w:val="00ED2BD2"/>
    <w:rsid w:val="00ED3562"/>
    <w:rsid w:val="00ED3717"/>
    <w:rsid w:val="00ED54CB"/>
    <w:rsid w:val="00ED5767"/>
    <w:rsid w:val="00ED634B"/>
    <w:rsid w:val="00ED6CCA"/>
    <w:rsid w:val="00ED7138"/>
    <w:rsid w:val="00ED7D6B"/>
    <w:rsid w:val="00EE0670"/>
    <w:rsid w:val="00EE184F"/>
    <w:rsid w:val="00EE3572"/>
    <w:rsid w:val="00EE4A3C"/>
    <w:rsid w:val="00EE4AA5"/>
    <w:rsid w:val="00EE65D2"/>
    <w:rsid w:val="00EE7092"/>
    <w:rsid w:val="00EE7BB0"/>
    <w:rsid w:val="00EE7BF4"/>
    <w:rsid w:val="00EE7EC9"/>
    <w:rsid w:val="00EE7FCB"/>
    <w:rsid w:val="00EF0ABC"/>
    <w:rsid w:val="00EF100D"/>
    <w:rsid w:val="00EF1A05"/>
    <w:rsid w:val="00EF1AB1"/>
    <w:rsid w:val="00EF2032"/>
    <w:rsid w:val="00EF2043"/>
    <w:rsid w:val="00EF5398"/>
    <w:rsid w:val="00EF5D84"/>
    <w:rsid w:val="00EF6A62"/>
    <w:rsid w:val="00F0055F"/>
    <w:rsid w:val="00F02406"/>
    <w:rsid w:val="00F03C3B"/>
    <w:rsid w:val="00F040CA"/>
    <w:rsid w:val="00F048A1"/>
    <w:rsid w:val="00F04ABF"/>
    <w:rsid w:val="00F05228"/>
    <w:rsid w:val="00F05CCF"/>
    <w:rsid w:val="00F05EFA"/>
    <w:rsid w:val="00F066F8"/>
    <w:rsid w:val="00F100E3"/>
    <w:rsid w:val="00F10699"/>
    <w:rsid w:val="00F10745"/>
    <w:rsid w:val="00F10BCD"/>
    <w:rsid w:val="00F1357B"/>
    <w:rsid w:val="00F15870"/>
    <w:rsid w:val="00F16EEA"/>
    <w:rsid w:val="00F21806"/>
    <w:rsid w:val="00F22E4C"/>
    <w:rsid w:val="00F22E8E"/>
    <w:rsid w:val="00F23073"/>
    <w:rsid w:val="00F2311A"/>
    <w:rsid w:val="00F235D1"/>
    <w:rsid w:val="00F23B29"/>
    <w:rsid w:val="00F23CCC"/>
    <w:rsid w:val="00F247BE"/>
    <w:rsid w:val="00F25159"/>
    <w:rsid w:val="00F25209"/>
    <w:rsid w:val="00F255F7"/>
    <w:rsid w:val="00F26372"/>
    <w:rsid w:val="00F269BF"/>
    <w:rsid w:val="00F26DF5"/>
    <w:rsid w:val="00F27874"/>
    <w:rsid w:val="00F31285"/>
    <w:rsid w:val="00F323AA"/>
    <w:rsid w:val="00F32C7A"/>
    <w:rsid w:val="00F32E3B"/>
    <w:rsid w:val="00F336CF"/>
    <w:rsid w:val="00F34A28"/>
    <w:rsid w:val="00F34A37"/>
    <w:rsid w:val="00F358D2"/>
    <w:rsid w:val="00F35ECF"/>
    <w:rsid w:val="00F36D41"/>
    <w:rsid w:val="00F37F32"/>
    <w:rsid w:val="00F41030"/>
    <w:rsid w:val="00F415AC"/>
    <w:rsid w:val="00F42A0E"/>
    <w:rsid w:val="00F42D0E"/>
    <w:rsid w:val="00F431AE"/>
    <w:rsid w:val="00F444D5"/>
    <w:rsid w:val="00F44CD4"/>
    <w:rsid w:val="00F45024"/>
    <w:rsid w:val="00F450BE"/>
    <w:rsid w:val="00F46864"/>
    <w:rsid w:val="00F474F2"/>
    <w:rsid w:val="00F479FA"/>
    <w:rsid w:val="00F502A6"/>
    <w:rsid w:val="00F502E8"/>
    <w:rsid w:val="00F50BB2"/>
    <w:rsid w:val="00F51294"/>
    <w:rsid w:val="00F5197D"/>
    <w:rsid w:val="00F52391"/>
    <w:rsid w:val="00F523CD"/>
    <w:rsid w:val="00F52C76"/>
    <w:rsid w:val="00F52E6E"/>
    <w:rsid w:val="00F53516"/>
    <w:rsid w:val="00F548FE"/>
    <w:rsid w:val="00F55732"/>
    <w:rsid w:val="00F60220"/>
    <w:rsid w:val="00F60A32"/>
    <w:rsid w:val="00F620C3"/>
    <w:rsid w:val="00F63FEA"/>
    <w:rsid w:val="00F65790"/>
    <w:rsid w:val="00F65F7E"/>
    <w:rsid w:val="00F66029"/>
    <w:rsid w:val="00F66398"/>
    <w:rsid w:val="00F66C74"/>
    <w:rsid w:val="00F70ACF"/>
    <w:rsid w:val="00F71B64"/>
    <w:rsid w:val="00F724B1"/>
    <w:rsid w:val="00F7466D"/>
    <w:rsid w:val="00F74763"/>
    <w:rsid w:val="00F74A0A"/>
    <w:rsid w:val="00F754ED"/>
    <w:rsid w:val="00F75630"/>
    <w:rsid w:val="00F75A24"/>
    <w:rsid w:val="00F761AE"/>
    <w:rsid w:val="00F77523"/>
    <w:rsid w:val="00F7775F"/>
    <w:rsid w:val="00F77BFB"/>
    <w:rsid w:val="00F77D8E"/>
    <w:rsid w:val="00F8078F"/>
    <w:rsid w:val="00F822EE"/>
    <w:rsid w:val="00F82A05"/>
    <w:rsid w:val="00F82C0C"/>
    <w:rsid w:val="00F82FF4"/>
    <w:rsid w:val="00F83C14"/>
    <w:rsid w:val="00F83E83"/>
    <w:rsid w:val="00F84137"/>
    <w:rsid w:val="00F84B55"/>
    <w:rsid w:val="00F85F9D"/>
    <w:rsid w:val="00F862D0"/>
    <w:rsid w:val="00F87A0C"/>
    <w:rsid w:val="00F906F0"/>
    <w:rsid w:val="00F90FA1"/>
    <w:rsid w:val="00F916DA"/>
    <w:rsid w:val="00F929EE"/>
    <w:rsid w:val="00F938B7"/>
    <w:rsid w:val="00F94001"/>
    <w:rsid w:val="00F947E1"/>
    <w:rsid w:val="00F9584A"/>
    <w:rsid w:val="00F9704D"/>
    <w:rsid w:val="00F97AB5"/>
    <w:rsid w:val="00F97F1E"/>
    <w:rsid w:val="00FA0577"/>
    <w:rsid w:val="00FA0ADC"/>
    <w:rsid w:val="00FA0E7D"/>
    <w:rsid w:val="00FA28F9"/>
    <w:rsid w:val="00FA2FF0"/>
    <w:rsid w:val="00FA44F3"/>
    <w:rsid w:val="00FA5BA1"/>
    <w:rsid w:val="00FA66A0"/>
    <w:rsid w:val="00FA6F75"/>
    <w:rsid w:val="00FA7DC7"/>
    <w:rsid w:val="00FB38D1"/>
    <w:rsid w:val="00FB4B0D"/>
    <w:rsid w:val="00FB6565"/>
    <w:rsid w:val="00FB7DDB"/>
    <w:rsid w:val="00FC0E88"/>
    <w:rsid w:val="00FC1260"/>
    <w:rsid w:val="00FC23B9"/>
    <w:rsid w:val="00FC24E0"/>
    <w:rsid w:val="00FC3AB9"/>
    <w:rsid w:val="00FC3D62"/>
    <w:rsid w:val="00FC4565"/>
    <w:rsid w:val="00FC54E7"/>
    <w:rsid w:val="00FC676A"/>
    <w:rsid w:val="00FC733D"/>
    <w:rsid w:val="00FD09CF"/>
    <w:rsid w:val="00FD19A4"/>
    <w:rsid w:val="00FD2A40"/>
    <w:rsid w:val="00FD50CE"/>
    <w:rsid w:val="00FD548D"/>
    <w:rsid w:val="00FD5500"/>
    <w:rsid w:val="00FD5523"/>
    <w:rsid w:val="00FD61C0"/>
    <w:rsid w:val="00FD731C"/>
    <w:rsid w:val="00FD7725"/>
    <w:rsid w:val="00FE09AF"/>
    <w:rsid w:val="00FE17AF"/>
    <w:rsid w:val="00FE33F4"/>
    <w:rsid w:val="00FE482E"/>
    <w:rsid w:val="00FE4E49"/>
    <w:rsid w:val="00FE51F7"/>
    <w:rsid w:val="00FE52EA"/>
    <w:rsid w:val="00FE5410"/>
    <w:rsid w:val="00FE5850"/>
    <w:rsid w:val="00FE5C64"/>
    <w:rsid w:val="00FE711F"/>
    <w:rsid w:val="00FF0E19"/>
    <w:rsid w:val="00FF1EF7"/>
    <w:rsid w:val="00FF2CEA"/>
    <w:rsid w:val="00FF5313"/>
    <w:rsid w:val="00FF5CD1"/>
    <w:rsid w:val="00FF5FEF"/>
    <w:rsid w:val="00FF68FE"/>
    <w:rsid w:val="00FF6E18"/>
    <w:rsid w:val="00FF6E77"/>
    <w:rsid w:val="00FF7730"/>
    <w:rsid w:val="00FF7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46D36"/>
  <w15:docId w15:val="{A2BEBDDF-5AF1-4F88-ABEF-3764E5B7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D97"/>
    <w:pPr>
      <w:bidi/>
      <w:spacing w:before="120" w:after="120" w:line="360" w:lineRule="auto"/>
      <w:ind w:left="509"/>
      <w:jc w:val="both"/>
    </w:pPr>
    <w:rPr>
      <w:rFonts w:ascii="Times New Roman" w:hAnsi="Times New Roman" w:cs="David"/>
      <w:sz w:val="22"/>
      <w:szCs w:val="22"/>
    </w:rPr>
  </w:style>
  <w:style w:type="paragraph" w:styleId="1">
    <w:name w:val="heading 1"/>
    <w:basedOn w:val="a"/>
    <w:next w:val="a"/>
    <w:link w:val="1Char"/>
    <w:uiPriority w:val="9"/>
    <w:qFormat/>
    <w:rsid w:val="00D30B51"/>
    <w:pPr>
      <w:keepNext/>
      <w:keepLines/>
      <w:numPr>
        <w:numId w:val="6"/>
      </w:numPr>
      <w:outlineLvl w:val="0"/>
    </w:pPr>
    <w:rPr>
      <w:rFonts w:eastAsia="Times New Roman"/>
      <w:b/>
      <w:bCs/>
      <w:sz w:val="28"/>
      <w:szCs w:val="28"/>
    </w:rPr>
  </w:style>
  <w:style w:type="paragraph" w:styleId="2">
    <w:name w:val="heading 2"/>
    <w:basedOn w:val="1"/>
    <w:next w:val="a"/>
    <w:link w:val="2Char"/>
    <w:uiPriority w:val="9"/>
    <w:unhideWhenUsed/>
    <w:qFormat/>
    <w:rsid w:val="00D30B51"/>
    <w:pPr>
      <w:numPr>
        <w:ilvl w:val="1"/>
      </w:numPr>
      <w:outlineLvl w:val="1"/>
    </w:pPr>
    <w:rPr>
      <w:sz w:val="24"/>
      <w:szCs w:val="24"/>
    </w:rPr>
  </w:style>
  <w:style w:type="paragraph" w:styleId="3">
    <w:name w:val="heading 3"/>
    <w:basedOn w:val="2"/>
    <w:next w:val="a"/>
    <w:link w:val="3Char"/>
    <w:uiPriority w:val="9"/>
    <w:unhideWhenUsed/>
    <w:qFormat/>
    <w:rsid w:val="00D30B51"/>
    <w:pPr>
      <w:numPr>
        <w:ilvl w:val="2"/>
      </w:numPr>
      <w:outlineLvl w:val="2"/>
    </w:pPr>
    <w:rPr>
      <w:i/>
      <w:iCs/>
      <w:sz w:val="22"/>
      <w:szCs w:val="22"/>
    </w:rPr>
  </w:style>
  <w:style w:type="paragraph" w:styleId="4">
    <w:name w:val="heading 4"/>
    <w:basedOn w:val="a"/>
    <w:next w:val="a"/>
    <w:link w:val="4Char"/>
    <w:uiPriority w:val="9"/>
    <w:semiHidden/>
    <w:unhideWhenUsed/>
    <w:qFormat/>
    <w:rsid w:val="00D30B51"/>
    <w:pPr>
      <w:keepNext/>
      <w:keepLines/>
      <w:numPr>
        <w:ilvl w:val="3"/>
        <w:numId w:val="6"/>
      </w:numPr>
      <w:spacing w:before="200" w:after="0"/>
      <w:outlineLvl w:val="3"/>
    </w:pPr>
    <w:rPr>
      <w:rFonts w:ascii="Cambria" w:eastAsia="Times New Roman" w:hAnsi="Cambria" w:cs="Times New Roman"/>
      <w:b/>
      <w:bCs/>
      <w:i/>
      <w:iCs/>
      <w:color w:val="4F81BD"/>
    </w:rPr>
  </w:style>
  <w:style w:type="paragraph" w:styleId="5">
    <w:name w:val="heading 5"/>
    <w:basedOn w:val="a"/>
    <w:next w:val="a"/>
    <w:link w:val="5Char"/>
    <w:uiPriority w:val="9"/>
    <w:semiHidden/>
    <w:unhideWhenUsed/>
    <w:qFormat/>
    <w:rsid w:val="00D30B51"/>
    <w:pPr>
      <w:keepNext/>
      <w:keepLines/>
      <w:numPr>
        <w:ilvl w:val="4"/>
        <w:numId w:val="6"/>
      </w:numPr>
      <w:spacing w:before="200" w:after="0"/>
      <w:outlineLvl w:val="4"/>
    </w:pPr>
    <w:rPr>
      <w:rFonts w:ascii="Cambria" w:eastAsia="Times New Roman" w:hAnsi="Cambria" w:cs="Times New Roman"/>
      <w:color w:val="243F60"/>
    </w:rPr>
  </w:style>
  <w:style w:type="paragraph" w:styleId="6">
    <w:name w:val="heading 6"/>
    <w:basedOn w:val="a"/>
    <w:next w:val="a"/>
    <w:link w:val="6Char"/>
    <w:uiPriority w:val="9"/>
    <w:semiHidden/>
    <w:unhideWhenUsed/>
    <w:qFormat/>
    <w:rsid w:val="00D30B51"/>
    <w:pPr>
      <w:keepNext/>
      <w:keepLines/>
      <w:numPr>
        <w:ilvl w:val="5"/>
        <w:numId w:val="6"/>
      </w:numPr>
      <w:spacing w:before="200" w:after="0"/>
      <w:outlineLvl w:val="5"/>
    </w:pPr>
    <w:rPr>
      <w:rFonts w:ascii="Cambria" w:eastAsia="Times New Roman" w:hAnsi="Cambria" w:cs="Times New Roman"/>
      <w:i/>
      <w:iCs/>
      <w:color w:val="243F60"/>
    </w:rPr>
  </w:style>
  <w:style w:type="paragraph" w:styleId="7">
    <w:name w:val="heading 7"/>
    <w:basedOn w:val="a"/>
    <w:next w:val="a"/>
    <w:link w:val="7Char"/>
    <w:uiPriority w:val="9"/>
    <w:semiHidden/>
    <w:unhideWhenUsed/>
    <w:qFormat/>
    <w:rsid w:val="00D30B51"/>
    <w:pPr>
      <w:keepNext/>
      <w:keepLines/>
      <w:numPr>
        <w:ilvl w:val="6"/>
        <w:numId w:val="6"/>
      </w:numPr>
      <w:spacing w:before="200" w:after="0"/>
      <w:outlineLvl w:val="6"/>
    </w:pPr>
    <w:rPr>
      <w:rFonts w:ascii="Cambria" w:eastAsia="Times New Roman" w:hAnsi="Cambria" w:cs="Times New Roman"/>
      <w:i/>
      <w:iCs/>
      <w:color w:val="404040"/>
    </w:rPr>
  </w:style>
  <w:style w:type="paragraph" w:styleId="8">
    <w:name w:val="heading 8"/>
    <w:basedOn w:val="a"/>
    <w:next w:val="a"/>
    <w:link w:val="8Char"/>
    <w:uiPriority w:val="9"/>
    <w:semiHidden/>
    <w:unhideWhenUsed/>
    <w:qFormat/>
    <w:rsid w:val="00D30B51"/>
    <w:pPr>
      <w:keepNext/>
      <w:keepLines/>
      <w:numPr>
        <w:ilvl w:val="7"/>
        <w:numId w:val="6"/>
      </w:numPr>
      <w:spacing w:before="200" w:after="0"/>
      <w:outlineLvl w:val="7"/>
    </w:pPr>
    <w:rPr>
      <w:rFonts w:ascii="Cambria" w:eastAsia="Times New Roman" w:hAnsi="Cambria" w:cs="Times New Roman"/>
      <w:color w:val="404040"/>
      <w:sz w:val="20"/>
      <w:szCs w:val="20"/>
    </w:rPr>
  </w:style>
  <w:style w:type="paragraph" w:styleId="9">
    <w:name w:val="heading 9"/>
    <w:basedOn w:val="a"/>
    <w:next w:val="a"/>
    <w:link w:val="9Char"/>
    <w:uiPriority w:val="9"/>
    <w:semiHidden/>
    <w:unhideWhenUsed/>
    <w:qFormat/>
    <w:rsid w:val="00D30B51"/>
    <w:pPr>
      <w:keepNext/>
      <w:keepLines/>
      <w:numPr>
        <w:ilvl w:val="8"/>
        <w:numId w:val="6"/>
      </w:numPr>
      <w:spacing w:before="200" w:after="0"/>
      <w:outlineLvl w:val="8"/>
    </w:pPr>
    <w:rPr>
      <w:rFonts w:ascii="Cambria" w:eastAsia="Times New Roman" w:hAnsi="Cambria"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4A1D"/>
    <w:pPr>
      <w:bidi/>
    </w:pPr>
    <w:rPr>
      <w:rFonts w:ascii="Times New Roman" w:eastAsia="Times New Roman" w:hAnsi="Times New Roman" w:cs="Times New Roman"/>
      <w:sz w:val="24"/>
      <w:szCs w:val="24"/>
    </w:rPr>
  </w:style>
  <w:style w:type="character" w:customStyle="1" w:styleId="1Char">
    <w:name w:val="العنوان 1 Char"/>
    <w:basedOn w:val="a0"/>
    <w:link w:val="1"/>
    <w:uiPriority w:val="9"/>
    <w:rsid w:val="00D30B51"/>
    <w:rPr>
      <w:rFonts w:ascii="Times New Roman" w:eastAsia="Times New Roman" w:hAnsi="Times New Roman" w:cs="David"/>
      <w:b/>
      <w:bCs/>
      <w:sz w:val="28"/>
      <w:szCs w:val="28"/>
    </w:rPr>
  </w:style>
  <w:style w:type="character" w:customStyle="1" w:styleId="2Char">
    <w:name w:val="عنوان 2 Char"/>
    <w:basedOn w:val="a0"/>
    <w:link w:val="2"/>
    <w:uiPriority w:val="9"/>
    <w:rsid w:val="00D30B51"/>
    <w:rPr>
      <w:rFonts w:ascii="Arial" w:eastAsia="Times New Roman" w:hAnsi="Arial"/>
      <w:b/>
      <w:bCs/>
      <w:sz w:val="24"/>
      <w:szCs w:val="24"/>
    </w:rPr>
  </w:style>
  <w:style w:type="character" w:customStyle="1" w:styleId="3Char">
    <w:name w:val="عنوان 3 Char"/>
    <w:basedOn w:val="a0"/>
    <w:link w:val="3"/>
    <w:uiPriority w:val="9"/>
    <w:rsid w:val="00D30B51"/>
    <w:rPr>
      <w:rFonts w:ascii="Times New Roman" w:eastAsia="Times New Roman" w:hAnsi="Times New Roman" w:cs="David"/>
      <w:b/>
      <w:bCs/>
      <w:i/>
      <w:iCs/>
    </w:rPr>
  </w:style>
  <w:style w:type="paragraph" w:styleId="a4">
    <w:name w:val="Title"/>
    <w:basedOn w:val="a"/>
    <w:next w:val="a"/>
    <w:link w:val="Char"/>
    <w:qFormat/>
    <w:rsid w:val="00D30B51"/>
    <w:pPr>
      <w:jc w:val="center"/>
    </w:pPr>
    <w:rPr>
      <w:rFonts w:ascii="Arial" w:hAnsi="Arial"/>
      <w:b/>
      <w:bCs/>
      <w:sz w:val="32"/>
      <w:szCs w:val="32"/>
    </w:rPr>
  </w:style>
  <w:style w:type="character" w:customStyle="1" w:styleId="Char">
    <w:name w:val="العنوان Char"/>
    <w:basedOn w:val="a0"/>
    <w:link w:val="a4"/>
    <w:rsid w:val="00D30B51"/>
    <w:rPr>
      <w:rFonts w:ascii="Arial" w:hAnsi="Arial" w:cs="David"/>
      <w:b/>
      <w:bCs/>
      <w:sz w:val="32"/>
      <w:szCs w:val="32"/>
    </w:rPr>
  </w:style>
  <w:style w:type="character" w:customStyle="1" w:styleId="4Char">
    <w:name w:val="عنوان 4 Char"/>
    <w:basedOn w:val="a0"/>
    <w:link w:val="4"/>
    <w:uiPriority w:val="9"/>
    <w:semiHidden/>
    <w:rsid w:val="00D30B51"/>
    <w:rPr>
      <w:rFonts w:ascii="Cambria" w:eastAsia="Times New Roman" w:hAnsi="Cambria" w:cs="Times New Roman"/>
      <w:b/>
      <w:bCs/>
      <w:i/>
      <w:iCs/>
      <w:color w:val="4F81BD"/>
      <w:sz w:val="24"/>
      <w:szCs w:val="24"/>
    </w:rPr>
  </w:style>
  <w:style w:type="character" w:customStyle="1" w:styleId="5Char">
    <w:name w:val="عنوان 5 Char"/>
    <w:basedOn w:val="a0"/>
    <w:link w:val="5"/>
    <w:uiPriority w:val="9"/>
    <w:semiHidden/>
    <w:rsid w:val="00D30B51"/>
    <w:rPr>
      <w:rFonts w:ascii="Cambria" w:eastAsia="Times New Roman" w:hAnsi="Cambria" w:cs="Times New Roman"/>
      <w:color w:val="243F60"/>
      <w:sz w:val="24"/>
      <w:szCs w:val="24"/>
    </w:rPr>
  </w:style>
  <w:style w:type="character" w:customStyle="1" w:styleId="6Char">
    <w:name w:val="عنوان 6 Char"/>
    <w:basedOn w:val="a0"/>
    <w:link w:val="6"/>
    <w:uiPriority w:val="9"/>
    <w:semiHidden/>
    <w:rsid w:val="00D30B51"/>
    <w:rPr>
      <w:rFonts w:ascii="Cambria" w:eastAsia="Times New Roman" w:hAnsi="Cambria" w:cs="Times New Roman"/>
      <w:i/>
      <w:iCs/>
      <w:color w:val="243F60"/>
      <w:sz w:val="24"/>
      <w:szCs w:val="24"/>
    </w:rPr>
  </w:style>
  <w:style w:type="character" w:customStyle="1" w:styleId="7Char">
    <w:name w:val="عنوان 7 Char"/>
    <w:basedOn w:val="a0"/>
    <w:link w:val="7"/>
    <w:uiPriority w:val="9"/>
    <w:semiHidden/>
    <w:rsid w:val="00D30B51"/>
    <w:rPr>
      <w:rFonts w:ascii="Cambria" w:eastAsia="Times New Roman" w:hAnsi="Cambria" w:cs="Times New Roman"/>
      <w:i/>
      <w:iCs/>
      <w:color w:val="404040"/>
      <w:sz w:val="24"/>
      <w:szCs w:val="24"/>
    </w:rPr>
  </w:style>
  <w:style w:type="character" w:customStyle="1" w:styleId="8Char">
    <w:name w:val="عنوان 8 Char"/>
    <w:basedOn w:val="a0"/>
    <w:link w:val="8"/>
    <w:uiPriority w:val="9"/>
    <w:semiHidden/>
    <w:rsid w:val="00D30B51"/>
    <w:rPr>
      <w:rFonts w:ascii="Cambria" w:eastAsia="Times New Roman" w:hAnsi="Cambria" w:cs="Times New Roman"/>
      <w:color w:val="404040"/>
      <w:sz w:val="20"/>
      <w:szCs w:val="20"/>
    </w:rPr>
  </w:style>
  <w:style w:type="character" w:customStyle="1" w:styleId="9Char">
    <w:name w:val="عنوان 9 Char"/>
    <w:basedOn w:val="a0"/>
    <w:link w:val="9"/>
    <w:uiPriority w:val="9"/>
    <w:semiHidden/>
    <w:rsid w:val="00D30B51"/>
    <w:rPr>
      <w:rFonts w:ascii="Cambria" w:eastAsia="Times New Roman" w:hAnsi="Cambria" w:cs="Times New Roman"/>
      <w:i/>
      <w:iCs/>
      <w:color w:val="404040"/>
      <w:sz w:val="20"/>
      <w:szCs w:val="20"/>
    </w:rPr>
  </w:style>
  <w:style w:type="table" w:styleId="a5">
    <w:name w:val="Table Grid"/>
    <w:basedOn w:val="a1"/>
    <w:uiPriority w:val="59"/>
    <w:rsid w:val="00EE4A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Char0"/>
    <w:uiPriority w:val="99"/>
    <w:unhideWhenUsed/>
    <w:rsid w:val="00587A54"/>
    <w:pPr>
      <w:tabs>
        <w:tab w:val="center" w:pos="4153"/>
        <w:tab w:val="right" w:pos="8306"/>
      </w:tabs>
    </w:pPr>
  </w:style>
  <w:style w:type="character" w:customStyle="1" w:styleId="Char0">
    <w:name w:val="رأس الصفحة Char"/>
    <w:basedOn w:val="a0"/>
    <w:link w:val="a6"/>
    <w:uiPriority w:val="99"/>
    <w:rsid w:val="00587A54"/>
    <w:rPr>
      <w:rFonts w:ascii="Times New Roman" w:hAnsi="Times New Roman" w:cs="David"/>
      <w:sz w:val="22"/>
      <w:szCs w:val="22"/>
    </w:rPr>
  </w:style>
  <w:style w:type="paragraph" w:styleId="a7">
    <w:name w:val="footer"/>
    <w:basedOn w:val="a"/>
    <w:link w:val="Char1"/>
    <w:uiPriority w:val="99"/>
    <w:unhideWhenUsed/>
    <w:rsid w:val="00587A54"/>
    <w:pPr>
      <w:tabs>
        <w:tab w:val="center" w:pos="4153"/>
        <w:tab w:val="right" w:pos="8306"/>
      </w:tabs>
    </w:pPr>
  </w:style>
  <w:style w:type="character" w:customStyle="1" w:styleId="Char1">
    <w:name w:val="تذييل الصفحة Char"/>
    <w:basedOn w:val="a0"/>
    <w:link w:val="a7"/>
    <w:uiPriority w:val="99"/>
    <w:rsid w:val="00587A54"/>
    <w:rPr>
      <w:rFonts w:ascii="Times New Roman" w:hAnsi="Times New Roman" w:cs="David"/>
      <w:sz w:val="22"/>
      <w:szCs w:val="22"/>
    </w:rPr>
  </w:style>
  <w:style w:type="paragraph" w:styleId="a8">
    <w:name w:val="TOC Heading"/>
    <w:basedOn w:val="1"/>
    <w:next w:val="a"/>
    <w:uiPriority w:val="39"/>
    <w:semiHidden/>
    <w:unhideWhenUsed/>
    <w:qFormat/>
    <w:rsid w:val="004370C1"/>
    <w:pPr>
      <w:numPr>
        <w:numId w:val="0"/>
      </w:numPr>
      <w:spacing w:before="480" w:after="0" w:line="276" w:lineRule="auto"/>
      <w:outlineLvl w:val="9"/>
    </w:pPr>
    <w:rPr>
      <w:rFonts w:ascii="Cambria" w:hAnsi="Cambria" w:cs="Times New Roman"/>
      <w:color w:val="365F91"/>
    </w:rPr>
  </w:style>
  <w:style w:type="paragraph" w:styleId="20">
    <w:name w:val="toc 2"/>
    <w:basedOn w:val="a"/>
    <w:next w:val="a"/>
    <w:autoRedefine/>
    <w:uiPriority w:val="39"/>
    <w:unhideWhenUsed/>
    <w:qFormat/>
    <w:rsid w:val="004126A5"/>
    <w:pPr>
      <w:tabs>
        <w:tab w:val="left" w:pos="660"/>
        <w:tab w:val="right" w:pos="8296"/>
      </w:tabs>
      <w:spacing w:beforeLines="60" w:after="60" w:line="240" w:lineRule="auto"/>
      <w:ind w:left="0"/>
      <w:jc w:val="left"/>
    </w:pPr>
    <w:rPr>
      <w:b/>
      <w:bCs/>
      <w:noProof/>
      <w:sz w:val="20"/>
      <w:szCs w:val="20"/>
    </w:rPr>
  </w:style>
  <w:style w:type="paragraph" w:styleId="10">
    <w:name w:val="toc 1"/>
    <w:basedOn w:val="a"/>
    <w:next w:val="a"/>
    <w:autoRedefine/>
    <w:uiPriority w:val="39"/>
    <w:unhideWhenUsed/>
    <w:qFormat/>
    <w:rsid w:val="004126A5"/>
    <w:pPr>
      <w:tabs>
        <w:tab w:val="left" w:pos="660"/>
        <w:tab w:val="right" w:pos="8296"/>
      </w:tabs>
      <w:spacing w:beforeLines="60" w:after="60" w:line="240" w:lineRule="auto"/>
      <w:ind w:left="0"/>
      <w:jc w:val="left"/>
    </w:pPr>
    <w:rPr>
      <w:b/>
      <w:bCs/>
      <w:caps/>
      <w:noProof/>
      <w:sz w:val="24"/>
      <w:szCs w:val="24"/>
    </w:rPr>
  </w:style>
  <w:style w:type="paragraph" w:styleId="30">
    <w:name w:val="toc 3"/>
    <w:basedOn w:val="a"/>
    <w:next w:val="a"/>
    <w:autoRedefine/>
    <w:uiPriority w:val="39"/>
    <w:unhideWhenUsed/>
    <w:qFormat/>
    <w:rsid w:val="004126A5"/>
    <w:pPr>
      <w:tabs>
        <w:tab w:val="left" w:pos="1320"/>
        <w:tab w:val="right" w:pos="8296"/>
      </w:tabs>
      <w:spacing w:beforeLines="60" w:after="60" w:line="240" w:lineRule="auto"/>
      <w:ind w:left="220"/>
      <w:jc w:val="left"/>
    </w:pPr>
    <w:rPr>
      <w:noProof/>
      <w:sz w:val="20"/>
      <w:szCs w:val="20"/>
    </w:rPr>
  </w:style>
  <w:style w:type="paragraph" w:styleId="a9">
    <w:name w:val="Balloon Text"/>
    <w:basedOn w:val="a"/>
    <w:link w:val="Char2"/>
    <w:uiPriority w:val="99"/>
    <w:semiHidden/>
    <w:unhideWhenUsed/>
    <w:rsid w:val="004370C1"/>
    <w:pPr>
      <w:spacing w:before="0" w:after="0" w:line="240" w:lineRule="auto"/>
    </w:pPr>
    <w:rPr>
      <w:rFonts w:ascii="Tahoma" w:hAnsi="Tahoma" w:cs="Tahoma"/>
      <w:sz w:val="16"/>
      <w:szCs w:val="16"/>
    </w:rPr>
  </w:style>
  <w:style w:type="character" w:customStyle="1" w:styleId="Char2">
    <w:name w:val="نص في بالون Char"/>
    <w:basedOn w:val="a0"/>
    <w:link w:val="a9"/>
    <w:uiPriority w:val="99"/>
    <w:semiHidden/>
    <w:rsid w:val="004370C1"/>
    <w:rPr>
      <w:rFonts w:ascii="Tahoma" w:hAnsi="Tahoma" w:cs="Tahoma"/>
      <w:sz w:val="16"/>
      <w:szCs w:val="16"/>
    </w:rPr>
  </w:style>
  <w:style w:type="character" w:styleId="Hyperlink">
    <w:name w:val="Hyperlink"/>
    <w:basedOn w:val="a0"/>
    <w:uiPriority w:val="99"/>
    <w:unhideWhenUsed/>
    <w:rsid w:val="004370C1"/>
    <w:rPr>
      <w:color w:val="0000FF"/>
      <w:u w:val="single"/>
    </w:rPr>
  </w:style>
  <w:style w:type="paragraph" w:styleId="40">
    <w:name w:val="toc 4"/>
    <w:basedOn w:val="a"/>
    <w:next w:val="a"/>
    <w:autoRedefine/>
    <w:uiPriority w:val="39"/>
    <w:unhideWhenUsed/>
    <w:rsid w:val="004370C1"/>
    <w:pPr>
      <w:spacing w:before="0" w:after="0"/>
      <w:ind w:left="440"/>
      <w:jc w:val="left"/>
    </w:pPr>
    <w:rPr>
      <w:rFonts w:asciiTheme="minorHAnsi" w:hAnsiTheme="minorHAnsi" w:cs="Times New Roman"/>
      <w:sz w:val="20"/>
      <w:szCs w:val="20"/>
    </w:rPr>
  </w:style>
  <w:style w:type="paragraph" w:styleId="50">
    <w:name w:val="toc 5"/>
    <w:basedOn w:val="a"/>
    <w:next w:val="a"/>
    <w:autoRedefine/>
    <w:uiPriority w:val="39"/>
    <w:unhideWhenUsed/>
    <w:rsid w:val="004370C1"/>
    <w:pPr>
      <w:spacing w:before="0" w:after="0"/>
      <w:ind w:left="660"/>
      <w:jc w:val="left"/>
    </w:pPr>
    <w:rPr>
      <w:rFonts w:asciiTheme="minorHAnsi" w:hAnsiTheme="minorHAnsi" w:cs="Times New Roman"/>
      <w:sz w:val="20"/>
      <w:szCs w:val="20"/>
    </w:rPr>
  </w:style>
  <w:style w:type="paragraph" w:styleId="60">
    <w:name w:val="toc 6"/>
    <w:basedOn w:val="a"/>
    <w:next w:val="a"/>
    <w:autoRedefine/>
    <w:uiPriority w:val="39"/>
    <w:unhideWhenUsed/>
    <w:rsid w:val="004370C1"/>
    <w:pPr>
      <w:spacing w:before="0" w:after="0"/>
      <w:ind w:left="880"/>
      <w:jc w:val="left"/>
    </w:pPr>
    <w:rPr>
      <w:rFonts w:asciiTheme="minorHAnsi" w:hAnsiTheme="minorHAnsi" w:cs="Times New Roman"/>
      <w:sz w:val="20"/>
      <w:szCs w:val="20"/>
    </w:rPr>
  </w:style>
  <w:style w:type="paragraph" w:styleId="70">
    <w:name w:val="toc 7"/>
    <w:basedOn w:val="a"/>
    <w:next w:val="a"/>
    <w:autoRedefine/>
    <w:uiPriority w:val="39"/>
    <w:unhideWhenUsed/>
    <w:rsid w:val="004370C1"/>
    <w:pPr>
      <w:spacing w:before="0" w:after="0"/>
      <w:ind w:left="1100"/>
      <w:jc w:val="left"/>
    </w:pPr>
    <w:rPr>
      <w:rFonts w:asciiTheme="minorHAnsi" w:hAnsiTheme="minorHAnsi" w:cs="Times New Roman"/>
      <w:sz w:val="20"/>
      <w:szCs w:val="20"/>
    </w:rPr>
  </w:style>
  <w:style w:type="paragraph" w:styleId="80">
    <w:name w:val="toc 8"/>
    <w:basedOn w:val="a"/>
    <w:next w:val="a"/>
    <w:autoRedefine/>
    <w:uiPriority w:val="39"/>
    <w:unhideWhenUsed/>
    <w:rsid w:val="004370C1"/>
    <w:pPr>
      <w:spacing w:before="0" w:after="0"/>
      <w:ind w:left="1320"/>
      <w:jc w:val="left"/>
    </w:pPr>
    <w:rPr>
      <w:rFonts w:asciiTheme="minorHAnsi" w:hAnsiTheme="minorHAnsi" w:cs="Times New Roman"/>
      <w:sz w:val="20"/>
      <w:szCs w:val="20"/>
    </w:rPr>
  </w:style>
  <w:style w:type="paragraph" w:styleId="90">
    <w:name w:val="toc 9"/>
    <w:basedOn w:val="a"/>
    <w:next w:val="a"/>
    <w:autoRedefine/>
    <w:uiPriority w:val="39"/>
    <w:unhideWhenUsed/>
    <w:rsid w:val="004370C1"/>
    <w:pPr>
      <w:spacing w:before="0" w:after="0"/>
      <w:ind w:left="1540"/>
      <w:jc w:val="left"/>
    </w:pPr>
    <w:rPr>
      <w:rFonts w:asciiTheme="minorHAnsi" w:hAnsiTheme="minorHAnsi" w:cs="Times New Roman"/>
      <w:sz w:val="20"/>
      <w:szCs w:val="20"/>
    </w:rPr>
  </w:style>
  <w:style w:type="paragraph" w:styleId="aa">
    <w:name w:val="List Paragraph"/>
    <w:basedOn w:val="a"/>
    <w:uiPriority w:val="34"/>
    <w:qFormat/>
    <w:rsid w:val="00E0651F"/>
    <w:pPr>
      <w:ind w:left="720"/>
      <w:contextualSpacing/>
    </w:pPr>
  </w:style>
  <w:style w:type="paragraph" w:styleId="ab">
    <w:name w:val="caption"/>
    <w:basedOn w:val="a"/>
    <w:next w:val="a"/>
    <w:uiPriority w:val="35"/>
    <w:unhideWhenUsed/>
    <w:qFormat/>
    <w:rsid w:val="000B64E6"/>
    <w:pPr>
      <w:spacing w:before="0" w:after="200" w:line="240" w:lineRule="auto"/>
    </w:pPr>
    <w:rPr>
      <w:b/>
      <w:bCs/>
    </w:rPr>
  </w:style>
  <w:style w:type="character" w:styleId="ac">
    <w:name w:val="annotation reference"/>
    <w:basedOn w:val="a0"/>
    <w:uiPriority w:val="99"/>
    <w:semiHidden/>
    <w:unhideWhenUsed/>
    <w:rsid w:val="00CE4BFB"/>
    <w:rPr>
      <w:sz w:val="16"/>
      <w:szCs w:val="16"/>
    </w:rPr>
  </w:style>
  <w:style w:type="paragraph" w:styleId="ad">
    <w:name w:val="annotation text"/>
    <w:basedOn w:val="a"/>
    <w:link w:val="Char3"/>
    <w:uiPriority w:val="99"/>
    <w:semiHidden/>
    <w:unhideWhenUsed/>
    <w:rsid w:val="00CE4BFB"/>
    <w:pPr>
      <w:spacing w:line="240" w:lineRule="auto"/>
    </w:pPr>
    <w:rPr>
      <w:sz w:val="20"/>
      <w:szCs w:val="20"/>
    </w:rPr>
  </w:style>
  <w:style w:type="character" w:customStyle="1" w:styleId="Char3">
    <w:name w:val="نص تعليق Char"/>
    <w:basedOn w:val="a0"/>
    <w:link w:val="ad"/>
    <w:uiPriority w:val="99"/>
    <w:semiHidden/>
    <w:rsid w:val="00CE4BFB"/>
    <w:rPr>
      <w:rFonts w:ascii="Times New Roman" w:hAnsi="Times New Roman" w:cs="David"/>
    </w:rPr>
  </w:style>
  <w:style w:type="paragraph" w:styleId="ae">
    <w:name w:val="annotation subject"/>
    <w:basedOn w:val="ad"/>
    <w:next w:val="ad"/>
    <w:link w:val="Char4"/>
    <w:uiPriority w:val="99"/>
    <w:semiHidden/>
    <w:unhideWhenUsed/>
    <w:rsid w:val="00CE4BFB"/>
    <w:rPr>
      <w:b/>
      <w:bCs/>
    </w:rPr>
  </w:style>
  <w:style w:type="character" w:customStyle="1" w:styleId="Char4">
    <w:name w:val="موضوع تعليق Char"/>
    <w:basedOn w:val="Char3"/>
    <w:link w:val="ae"/>
    <w:uiPriority w:val="99"/>
    <w:semiHidden/>
    <w:rsid w:val="00CE4BFB"/>
    <w:rPr>
      <w:rFonts w:ascii="Times New Roman" w:hAnsi="Times New Roman" w:cs="David"/>
      <w:b/>
      <w:bCs/>
    </w:rPr>
  </w:style>
  <w:style w:type="paragraph" w:styleId="af">
    <w:name w:val="Revision"/>
    <w:hidden/>
    <w:uiPriority w:val="99"/>
    <w:semiHidden/>
    <w:rsid w:val="00E448AF"/>
    <w:rPr>
      <w:rFonts w:ascii="Times New Roman" w:hAnsi="Times New Roman" w:cs="David"/>
      <w:sz w:val="22"/>
      <w:szCs w:val="22"/>
    </w:rPr>
  </w:style>
  <w:style w:type="paragraph" w:styleId="af0">
    <w:name w:val="table of figures"/>
    <w:basedOn w:val="a"/>
    <w:next w:val="a"/>
    <w:uiPriority w:val="99"/>
    <w:unhideWhenUsed/>
    <w:rsid w:val="000F11E4"/>
    <w:pPr>
      <w:spacing w:after="0"/>
      <w:ind w:left="0"/>
    </w:pPr>
  </w:style>
  <w:style w:type="paragraph" w:customStyle="1" w:styleId="af1">
    <w:name w:val="טקסט"/>
    <w:basedOn w:val="a"/>
    <w:rsid w:val="00834F94"/>
    <w:pPr>
      <w:spacing w:before="60" w:after="60" w:line="240" w:lineRule="auto"/>
      <w:ind w:left="0"/>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551">
      <w:bodyDiv w:val="1"/>
      <w:marLeft w:val="0"/>
      <w:marRight w:val="0"/>
      <w:marTop w:val="0"/>
      <w:marBottom w:val="0"/>
      <w:divBdr>
        <w:top w:val="none" w:sz="0" w:space="0" w:color="auto"/>
        <w:left w:val="none" w:sz="0" w:space="0" w:color="auto"/>
        <w:bottom w:val="none" w:sz="0" w:space="0" w:color="auto"/>
        <w:right w:val="none" w:sz="0" w:space="0" w:color="auto"/>
      </w:divBdr>
    </w:div>
    <w:div w:id="30569923">
      <w:bodyDiv w:val="1"/>
      <w:marLeft w:val="0"/>
      <w:marRight w:val="0"/>
      <w:marTop w:val="0"/>
      <w:marBottom w:val="0"/>
      <w:divBdr>
        <w:top w:val="none" w:sz="0" w:space="0" w:color="auto"/>
        <w:left w:val="none" w:sz="0" w:space="0" w:color="auto"/>
        <w:bottom w:val="none" w:sz="0" w:space="0" w:color="auto"/>
        <w:right w:val="none" w:sz="0" w:space="0" w:color="auto"/>
      </w:divBdr>
    </w:div>
    <w:div w:id="45956347">
      <w:bodyDiv w:val="1"/>
      <w:marLeft w:val="0"/>
      <w:marRight w:val="0"/>
      <w:marTop w:val="0"/>
      <w:marBottom w:val="0"/>
      <w:divBdr>
        <w:top w:val="none" w:sz="0" w:space="0" w:color="auto"/>
        <w:left w:val="none" w:sz="0" w:space="0" w:color="auto"/>
        <w:bottom w:val="none" w:sz="0" w:space="0" w:color="auto"/>
        <w:right w:val="none" w:sz="0" w:space="0" w:color="auto"/>
      </w:divBdr>
    </w:div>
    <w:div w:id="87240173">
      <w:bodyDiv w:val="1"/>
      <w:marLeft w:val="0"/>
      <w:marRight w:val="0"/>
      <w:marTop w:val="0"/>
      <w:marBottom w:val="0"/>
      <w:divBdr>
        <w:top w:val="none" w:sz="0" w:space="0" w:color="auto"/>
        <w:left w:val="none" w:sz="0" w:space="0" w:color="auto"/>
        <w:bottom w:val="none" w:sz="0" w:space="0" w:color="auto"/>
        <w:right w:val="none" w:sz="0" w:space="0" w:color="auto"/>
      </w:divBdr>
    </w:div>
    <w:div w:id="94792079">
      <w:bodyDiv w:val="1"/>
      <w:marLeft w:val="0"/>
      <w:marRight w:val="0"/>
      <w:marTop w:val="0"/>
      <w:marBottom w:val="0"/>
      <w:divBdr>
        <w:top w:val="none" w:sz="0" w:space="0" w:color="auto"/>
        <w:left w:val="none" w:sz="0" w:space="0" w:color="auto"/>
        <w:bottom w:val="none" w:sz="0" w:space="0" w:color="auto"/>
        <w:right w:val="none" w:sz="0" w:space="0" w:color="auto"/>
      </w:divBdr>
    </w:div>
    <w:div w:id="97221037">
      <w:bodyDiv w:val="1"/>
      <w:marLeft w:val="0"/>
      <w:marRight w:val="0"/>
      <w:marTop w:val="0"/>
      <w:marBottom w:val="0"/>
      <w:divBdr>
        <w:top w:val="none" w:sz="0" w:space="0" w:color="auto"/>
        <w:left w:val="none" w:sz="0" w:space="0" w:color="auto"/>
        <w:bottom w:val="none" w:sz="0" w:space="0" w:color="auto"/>
        <w:right w:val="none" w:sz="0" w:space="0" w:color="auto"/>
      </w:divBdr>
    </w:div>
    <w:div w:id="104352659">
      <w:bodyDiv w:val="1"/>
      <w:marLeft w:val="0"/>
      <w:marRight w:val="0"/>
      <w:marTop w:val="0"/>
      <w:marBottom w:val="0"/>
      <w:divBdr>
        <w:top w:val="none" w:sz="0" w:space="0" w:color="auto"/>
        <w:left w:val="none" w:sz="0" w:space="0" w:color="auto"/>
        <w:bottom w:val="none" w:sz="0" w:space="0" w:color="auto"/>
        <w:right w:val="none" w:sz="0" w:space="0" w:color="auto"/>
      </w:divBdr>
    </w:div>
    <w:div w:id="107703312">
      <w:bodyDiv w:val="1"/>
      <w:marLeft w:val="0"/>
      <w:marRight w:val="0"/>
      <w:marTop w:val="0"/>
      <w:marBottom w:val="0"/>
      <w:divBdr>
        <w:top w:val="none" w:sz="0" w:space="0" w:color="auto"/>
        <w:left w:val="none" w:sz="0" w:space="0" w:color="auto"/>
        <w:bottom w:val="none" w:sz="0" w:space="0" w:color="auto"/>
        <w:right w:val="none" w:sz="0" w:space="0" w:color="auto"/>
      </w:divBdr>
    </w:div>
    <w:div w:id="109520020">
      <w:bodyDiv w:val="1"/>
      <w:marLeft w:val="0"/>
      <w:marRight w:val="0"/>
      <w:marTop w:val="0"/>
      <w:marBottom w:val="0"/>
      <w:divBdr>
        <w:top w:val="none" w:sz="0" w:space="0" w:color="auto"/>
        <w:left w:val="none" w:sz="0" w:space="0" w:color="auto"/>
        <w:bottom w:val="none" w:sz="0" w:space="0" w:color="auto"/>
        <w:right w:val="none" w:sz="0" w:space="0" w:color="auto"/>
      </w:divBdr>
    </w:div>
    <w:div w:id="135146571">
      <w:bodyDiv w:val="1"/>
      <w:marLeft w:val="0"/>
      <w:marRight w:val="0"/>
      <w:marTop w:val="0"/>
      <w:marBottom w:val="0"/>
      <w:divBdr>
        <w:top w:val="none" w:sz="0" w:space="0" w:color="auto"/>
        <w:left w:val="none" w:sz="0" w:space="0" w:color="auto"/>
        <w:bottom w:val="none" w:sz="0" w:space="0" w:color="auto"/>
        <w:right w:val="none" w:sz="0" w:space="0" w:color="auto"/>
      </w:divBdr>
    </w:div>
    <w:div w:id="146092441">
      <w:bodyDiv w:val="1"/>
      <w:marLeft w:val="0"/>
      <w:marRight w:val="0"/>
      <w:marTop w:val="0"/>
      <w:marBottom w:val="0"/>
      <w:divBdr>
        <w:top w:val="none" w:sz="0" w:space="0" w:color="auto"/>
        <w:left w:val="none" w:sz="0" w:space="0" w:color="auto"/>
        <w:bottom w:val="none" w:sz="0" w:space="0" w:color="auto"/>
        <w:right w:val="none" w:sz="0" w:space="0" w:color="auto"/>
      </w:divBdr>
    </w:div>
    <w:div w:id="161969808">
      <w:bodyDiv w:val="1"/>
      <w:marLeft w:val="0"/>
      <w:marRight w:val="0"/>
      <w:marTop w:val="0"/>
      <w:marBottom w:val="0"/>
      <w:divBdr>
        <w:top w:val="none" w:sz="0" w:space="0" w:color="auto"/>
        <w:left w:val="none" w:sz="0" w:space="0" w:color="auto"/>
        <w:bottom w:val="none" w:sz="0" w:space="0" w:color="auto"/>
        <w:right w:val="none" w:sz="0" w:space="0" w:color="auto"/>
      </w:divBdr>
    </w:div>
    <w:div w:id="168057826">
      <w:bodyDiv w:val="1"/>
      <w:marLeft w:val="0"/>
      <w:marRight w:val="0"/>
      <w:marTop w:val="0"/>
      <w:marBottom w:val="0"/>
      <w:divBdr>
        <w:top w:val="none" w:sz="0" w:space="0" w:color="auto"/>
        <w:left w:val="none" w:sz="0" w:space="0" w:color="auto"/>
        <w:bottom w:val="none" w:sz="0" w:space="0" w:color="auto"/>
        <w:right w:val="none" w:sz="0" w:space="0" w:color="auto"/>
      </w:divBdr>
    </w:div>
    <w:div w:id="169680436">
      <w:bodyDiv w:val="1"/>
      <w:marLeft w:val="0"/>
      <w:marRight w:val="0"/>
      <w:marTop w:val="0"/>
      <w:marBottom w:val="0"/>
      <w:divBdr>
        <w:top w:val="none" w:sz="0" w:space="0" w:color="auto"/>
        <w:left w:val="none" w:sz="0" w:space="0" w:color="auto"/>
        <w:bottom w:val="none" w:sz="0" w:space="0" w:color="auto"/>
        <w:right w:val="none" w:sz="0" w:space="0" w:color="auto"/>
      </w:divBdr>
    </w:div>
    <w:div w:id="183715639">
      <w:bodyDiv w:val="1"/>
      <w:marLeft w:val="0"/>
      <w:marRight w:val="0"/>
      <w:marTop w:val="0"/>
      <w:marBottom w:val="0"/>
      <w:divBdr>
        <w:top w:val="none" w:sz="0" w:space="0" w:color="auto"/>
        <w:left w:val="none" w:sz="0" w:space="0" w:color="auto"/>
        <w:bottom w:val="none" w:sz="0" w:space="0" w:color="auto"/>
        <w:right w:val="none" w:sz="0" w:space="0" w:color="auto"/>
      </w:divBdr>
    </w:div>
    <w:div w:id="210773338">
      <w:bodyDiv w:val="1"/>
      <w:marLeft w:val="0"/>
      <w:marRight w:val="0"/>
      <w:marTop w:val="0"/>
      <w:marBottom w:val="0"/>
      <w:divBdr>
        <w:top w:val="none" w:sz="0" w:space="0" w:color="auto"/>
        <w:left w:val="none" w:sz="0" w:space="0" w:color="auto"/>
        <w:bottom w:val="none" w:sz="0" w:space="0" w:color="auto"/>
        <w:right w:val="none" w:sz="0" w:space="0" w:color="auto"/>
      </w:divBdr>
    </w:div>
    <w:div w:id="211504591">
      <w:bodyDiv w:val="1"/>
      <w:marLeft w:val="0"/>
      <w:marRight w:val="0"/>
      <w:marTop w:val="0"/>
      <w:marBottom w:val="0"/>
      <w:divBdr>
        <w:top w:val="none" w:sz="0" w:space="0" w:color="auto"/>
        <w:left w:val="none" w:sz="0" w:space="0" w:color="auto"/>
        <w:bottom w:val="none" w:sz="0" w:space="0" w:color="auto"/>
        <w:right w:val="none" w:sz="0" w:space="0" w:color="auto"/>
      </w:divBdr>
    </w:div>
    <w:div w:id="227616530">
      <w:bodyDiv w:val="1"/>
      <w:marLeft w:val="0"/>
      <w:marRight w:val="0"/>
      <w:marTop w:val="0"/>
      <w:marBottom w:val="0"/>
      <w:divBdr>
        <w:top w:val="none" w:sz="0" w:space="0" w:color="auto"/>
        <w:left w:val="none" w:sz="0" w:space="0" w:color="auto"/>
        <w:bottom w:val="none" w:sz="0" w:space="0" w:color="auto"/>
        <w:right w:val="none" w:sz="0" w:space="0" w:color="auto"/>
      </w:divBdr>
    </w:div>
    <w:div w:id="271284195">
      <w:bodyDiv w:val="1"/>
      <w:marLeft w:val="0"/>
      <w:marRight w:val="0"/>
      <w:marTop w:val="0"/>
      <w:marBottom w:val="0"/>
      <w:divBdr>
        <w:top w:val="none" w:sz="0" w:space="0" w:color="auto"/>
        <w:left w:val="none" w:sz="0" w:space="0" w:color="auto"/>
        <w:bottom w:val="none" w:sz="0" w:space="0" w:color="auto"/>
        <w:right w:val="none" w:sz="0" w:space="0" w:color="auto"/>
      </w:divBdr>
    </w:div>
    <w:div w:id="277681032">
      <w:bodyDiv w:val="1"/>
      <w:marLeft w:val="0"/>
      <w:marRight w:val="0"/>
      <w:marTop w:val="0"/>
      <w:marBottom w:val="0"/>
      <w:divBdr>
        <w:top w:val="none" w:sz="0" w:space="0" w:color="auto"/>
        <w:left w:val="none" w:sz="0" w:space="0" w:color="auto"/>
        <w:bottom w:val="none" w:sz="0" w:space="0" w:color="auto"/>
        <w:right w:val="none" w:sz="0" w:space="0" w:color="auto"/>
      </w:divBdr>
    </w:div>
    <w:div w:id="288704709">
      <w:bodyDiv w:val="1"/>
      <w:marLeft w:val="0"/>
      <w:marRight w:val="0"/>
      <w:marTop w:val="0"/>
      <w:marBottom w:val="0"/>
      <w:divBdr>
        <w:top w:val="none" w:sz="0" w:space="0" w:color="auto"/>
        <w:left w:val="none" w:sz="0" w:space="0" w:color="auto"/>
        <w:bottom w:val="none" w:sz="0" w:space="0" w:color="auto"/>
        <w:right w:val="none" w:sz="0" w:space="0" w:color="auto"/>
      </w:divBdr>
    </w:div>
    <w:div w:id="301153786">
      <w:bodyDiv w:val="1"/>
      <w:marLeft w:val="0"/>
      <w:marRight w:val="0"/>
      <w:marTop w:val="0"/>
      <w:marBottom w:val="0"/>
      <w:divBdr>
        <w:top w:val="none" w:sz="0" w:space="0" w:color="auto"/>
        <w:left w:val="none" w:sz="0" w:space="0" w:color="auto"/>
        <w:bottom w:val="none" w:sz="0" w:space="0" w:color="auto"/>
        <w:right w:val="none" w:sz="0" w:space="0" w:color="auto"/>
      </w:divBdr>
    </w:div>
    <w:div w:id="302932063">
      <w:bodyDiv w:val="1"/>
      <w:marLeft w:val="0"/>
      <w:marRight w:val="0"/>
      <w:marTop w:val="0"/>
      <w:marBottom w:val="0"/>
      <w:divBdr>
        <w:top w:val="none" w:sz="0" w:space="0" w:color="auto"/>
        <w:left w:val="none" w:sz="0" w:space="0" w:color="auto"/>
        <w:bottom w:val="none" w:sz="0" w:space="0" w:color="auto"/>
        <w:right w:val="none" w:sz="0" w:space="0" w:color="auto"/>
      </w:divBdr>
    </w:div>
    <w:div w:id="312831234">
      <w:bodyDiv w:val="1"/>
      <w:marLeft w:val="0"/>
      <w:marRight w:val="0"/>
      <w:marTop w:val="0"/>
      <w:marBottom w:val="0"/>
      <w:divBdr>
        <w:top w:val="none" w:sz="0" w:space="0" w:color="auto"/>
        <w:left w:val="none" w:sz="0" w:space="0" w:color="auto"/>
        <w:bottom w:val="none" w:sz="0" w:space="0" w:color="auto"/>
        <w:right w:val="none" w:sz="0" w:space="0" w:color="auto"/>
      </w:divBdr>
    </w:div>
    <w:div w:id="328406564">
      <w:bodyDiv w:val="1"/>
      <w:marLeft w:val="0"/>
      <w:marRight w:val="0"/>
      <w:marTop w:val="0"/>
      <w:marBottom w:val="0"/>
      <w:divBdr>
        <w:top w:val="none" w:sz="0" w:space="0" w:color="auto"/>
        <w:left w:val="none" w:sz="0" w:space="0" w:color="auto"/>
        <w:bottom w:val="none" w:sz="0" w:space="0" w:color="auto"/>
        <w:right w:val="none" w:sz="0" w:space="0" w:color="auto"/>
      </w:divBdr>
    </w:div>
    <w:div w:id="330908744">
      <w:bodyDiv w:val="1"/>
      <w:marLeft w:val="0"/>
      <w:marRight w:val="0"/>
      <w:marTop w:val="0"/>
      <w:marBottom w:val="0"/>
      <w:divBdr>
        <w:top w:val="none" w:sz="0" w:space="0" w:color="auto"/>
        <w:left w:val="none" w:sz="0" w:space="0" w:color="auto"/>
        <w:bottom w:val="none" w:sz="0" w:space="0" w:color="auto"/>
        <w:right w:val="none" w:sz="0" w:space="0" w:color="auto"/>
      </w:divBdr>
    </w:div>
    <w:div w:id="338460149">
      <w:bodyDiv w:val="1"/>
      <w:marLeft w:val="0"/>
      <w:marRight w:val="0"/>
      <w:marTop w:val="0"/>
      <w:marBottom w:val="0"/>
      <w:divBdr>
        <w:top w:val="none" w:sz="0" w:space="0" w:color="auto"/>
        <w:left w:val="none" w:sz="0" w:space="0" w:color="auto"/>
        <w:bottom w:val="none" w:sz="0" w:space="0" w:color="auto"/>
        <w:right w:val="none" w:sz="0" w:space="0" w:color="auto"/>
      </w:divBdr>
    </w:div>
    <w:div w:id="361130153">
      <w:bodyDiv w:val="1"/>
      <w:marLeft w:val="0"/>
      <w:marRight w:val="0"/>
      <w:marTop w:val="0"/>
      <w:marBottom w:val="0"/>
      <w:divBdr>
        <w:top w:val="none" w:sz="0" w:space="0" w:color="auto"/>
        <w:left w:val="none" w:sz="0" w:space="0" w:color="auto"/>
        <w:bottom w:val="none" w:sz="0" w:space="0" w:color="auto"/>
        <w:right w:val="none" w:sz="0" w:space="0" w:color="auto"/>
      </w:divBdr>
    </w:div>
    <w:div w:id="408621049">
      <w:bodyDiv w:val="1"/>
      <w:marLeft w:val="0"/>
      <w:marRight w:val="0"/>
      <w:marTop w:val="0"/>
      <w:marBottom w:val="0"/>
      <w:divBdr>
        <w:top w:val="none" w:sz="0" w:space="0" w:color="auto"/>
        <w:left w:val="none" w:sz="0" w:space="0" w:color="auto"/>
        <w:bottom w:val="none" w:sz="0" w:space="0" w:color="auto"/>
        <w:right w:val="none" w:sz="0" w:space="0" w:color="auto"/>
      </w:divBdr>
    </w:div>
    <w:div w:id="412043554">
      <w:bodyDiv w:val="1"/>
      <w:marLeft w:val="0"/>
      <w:marRight w:val="0"/>
      <w:marTop w:val="0"/>
      <w:marBottom w:val="0"/>
      <w:divBdr>
        <w:top w:val="none" w:sz="0" w:space="0" w:color="auto"/>
        <w:left w:val="none" w:sz="0" w:space="0" w:color="auto"/>
        <w:bottom w:val="none" w:sz="0" w:space="0" w:color="auto"/>
        <w:right w:val="none" w:sz="0" w:space="0" w:color="auto"/>
      </w:divBdr>
    </w:div>
    <w:div w:id="430319989">
      <w:bodyDiv w:val="1"/>
      <w:marLeft w:val="0"/>
      <w:marRight w:val="0"/>
      <w:marTop w:val="0"/>
      <w:marBottom w:val="0"/>
      <w:divBdr>
        <w:top w:val="none" w:sz="0" w:space="0" w:color="auto"/>
        <w:left w:val="none" w:sz="0" w:space="0" w:color="auto"/>
        <w:bottom w:val="none" w:sz="0" w:space="0" w:color="auto"/>
        <w:right w:val="none" w:sz="0" w:space="0" w:color="auto"/>
      </w:divBdr>
    </w:div>
    <w:div w:id="433139584">
      <w:bodyDiv w:val="1"/>
      <w:marLeft w:val="0"/>
      <w:marRight w:val="0"/>
      <w:marTop w:val="0"/>
      <w:marBottom w:val="0"/>
      <w:divBdr>
        <w:top w:val="none" w:sz="0" w:space="0" w:color="auto"/>
        <w:left w:val="none" w:sz="0" w:space="0" w:color="auto"/>
        <w:bottom w:val="none" w:sz="0" w:space="0" w:color="auto"/>
        <w:right w:val="none" w:sz="0" w:space="0" w:color="auto"/>
      </w:divBdr>
    </w:div>
    <w:div w:id="451442171">
      <w:bodyDiv w:val="1"/>
      <w:marLeft w:val="0"/>
      <w:marRight w:val="0"/>
      <w:marTop w:val="0"/>
      <w:marBottom w:val="0"/>
      <w:divBdr>
        <w:top w:val="none" w:sz="0" w:space="0" w:color="auto"/>
        <w:left w:val="none" w:sz="0" w:space="0" w:color="auto"/>
        <w:bottom w:val="none" w:sz="0" w:space="0" w:color="auto"/>
        <w:right w:val="none" w:sz="0" w:space="0" w:color="auto"/>
      </w:divBdr>
    </w:div>
    <w:div w:id="462845701">
      <w:bodyDiv w:val="1"/>
      <w:marLeft w:val="0"/>
      <w:marRight w:val="0"/>
      <w:marTop w:val="0"/>
      <w:marBottom w:val="0"/>
      <w:divBdr>
        <w:top w:val="none" w:sz="0" w:space="0" w:color="auto"/>
        <w:left w:val="none" w:sz="0" w:space="0" w:color="auto"/>
        <w:bottom w:val="none" w:sz="0" w:space="0" w:color="auto"/>
        <w:right w:val="none" w:sz="0" w:space="0" w:color="auto"/>
      </w:divBdr>
    </w:div>
    <w:div w:id="464546050">
      <w:bodyDiv w:val="1"/>
      <w:marLeft w:val="0"/>
      <w:marRight w:val="0"/>
      <w:marTop w:val="0"/>
      <w:marBottom w:val="0"/>
      <w:divBdr>
        <w:top w:val="none" w:sz="0" w:space="0" w:color="auto"/>
        <w:left w:val="none" w:sz="0" w:space="0" w:color="auto"/>
        <w:bottom w:val="none" w:sz="0" w:space="0" w:color="auto"/>
        <w:right w:val="none" w:sz="0" w:space="0" w:color="auto"/>
      </w:divBdr>
    </w:div>
    <w:div w:id="466044735">
      <w:bodyDiv w:val="1"/>
      <w:marLeft w:val="0"/>
      <w:marRight w:val="0"/>
      <w:marTop w:val="0"/>
      <w:marBottom w:val="0"/>
      <w:divBdr>
        <w:top w:val="none" w:sz="0" w:space="0" w:color="auto"/>
        <w:left w:val="none" w:sz="0" w:space="0" w:color="auto"/>
        <w:bottom w:val="none" w:sz="0" w:space="0" w:color="auto"/>
        <w:right w:val="none" w:sz="0" w:space="0" w:color="auto"/>
      </w:divBdr>
    </w:div>
    <w:div w:id="471755009">
      <w:bodyDiv w:val="1"/>
      <w:marLeft w:val="0"/>
      <w:marRight w:val="0"/>
      <w:marTop w:val="0"/>
      <w:marBottom w:val="0"/>
      <w:divBdr>
        <w:top w:val="none" w:sz="0" w:space="0" w:color="auto"/>
        <w:left w:val="none" w:sz="0" w:space="0" w:color="auto"/>
        <w:bottom w:val="none" w:sz="0" w:space="0" w:color="auto"/>
        <w:right w:val="none" w:sz="0" w:space="0" w:color="auto"/>
      </w:divBdr>
    </w:div>
    <w:div w:id="473761446">
      <w:bodyDiv w:val="1"/>
      <w:marLeft w:val="0"/>
      <w:marRight w:val="0"/>
      <w:marTop w:val="0"/>
      <w:marBottom w:val="0"/>
      <w:divBdr>
        <w:top w:val="none" w:sz="0" w:space="0" w:color="auto"/>
        <w:left w:val="none" w:sz="0" w:space="0" w:color="auto"/>
        <w:bottom w:val="none" w:sz="0" w:space="0" w:color="auto"/>
        <w:right w:val="none" w:sz="0" w:space="0" w:color="auto"/>
      </w:divBdr>
    </w:div>
    <w:div w:id="474033087">
      <w:bodyDiv w:val="1"/>
      <w:marLeft w:val="0"/>
      <w:marRight w:val="0"/>
      <w:marTop w:val="0"/>
      <w:marBottom w:val="0"/>
      <w:divBdr>
        <w:top w:val="none" w:sz="0" w:space="0" w:color="auto"/>
        <w:left w:val="none" w:sz="0" w:space="0" w:color="auto"/>
        <w:bottom w:val="none" w:sz="0" w:space="0" w:color="auto"/>
        <w:right w:val="none" w:sz="0" w:space="0" w:color="auto"/>
      </w:divBdr>
    </w:div>
    <w:div w:id="478159567">
      <w:bodyDiv w:val="1"/>
      <w:marLeft w:val="0"/>
      <w:marRight w:val="0"/>
      <w:marTop w:val="0"/>
      <w:marBottom w:val="0"/>
      <w:divBdr>
        <w:top w:val="none" w:sz="0" w:space="0" w:color="auto"/>
        <w:left w:val="none" w:sz="0" w:space="0" w:color="auto"/>
        <w:bottom w:val="none" w:sz="0" w:space="0" w:color="auto"/>
        <w:right w:val="none" w:sz="0" w:space="0" w:color="auto"/>
      </w:divBdr>
    </w:div>
    <w:div w:id="493765207">
      <w:bodyDiv w:val="1"/>
      <w:marLeft w:val="0"/>
      <w:marRight w:val="0"/>
      <w:marTop w:val="0"/>
      <w:marBottom w:val="0"/>
      <w:divBdr>
        <w:top w:val="none" w:sz="0" w:space="0" w:color="auto"/>
        <w:left w:val="none" w:sz="0" w:space="0" w:color="auto"/>
        <w:bottom w:val="none" w:sz="0" w:space="0" w:color="auto"/>
        <w:right w:val="none" w:sz="0" w:space="0" w:color="auto"/>
      </w:divBdr>
    </w:div>
    <w:div w:id="509805992">
      <w:bodyDiv w:val="1"/>
      <w:marLeft w:val="0"/>
      <w:marRight w:val="0"/>
      <w:marTop w:val="0"/>
      <w:marBottom w:val="0"/>
      <w:divBdr>
        <w:top w:val="none" w:sz="0" w:space="0" w:color="auto"/>
        <w:left w:val="none" w:sz="0" w:space="0" w:color="auto"/>
        <w:bottom w:val="none" w:sz="0" w:space="0" w:color="auto"/>
        <w:right w:val="none" w:sz="0" w:space="0" w:color="auto"/>
      </w:divBdr>
    </w:div>
    <w:div w:id="518544710">
      <w:bodyDiv w:val="1"/>
      <w:marLeft w:val="0"/>
      <w:marRight w:val="0"/>
      <w:marTop w:val="0"/>
      <w:marBottom w:val="0"/>
      <w:divBdr>
        <w:top w:val="none" w:sz="0" w:space="0" w:color="auto"/>
        <w:left w:val="none" w:sz="0" w:space="0" w:color="auto"/>
        <w:bottom w:val="none" w:sz="0" w:space="0" w:color="auto"/>
        <w:right w:val="none" w:sz="0" w:space="0" w:color="auto"/>
      </w:divBdr>
      <w:divsChild>
        <w:div w:id="1334455760">
          <w:marLeft w:val="0"/>
          <w:marRight w:val="0"/>
          <w:marTop w:val="0"/>
          <w:marBottom w:val="0"/>
          <w:divBdr>
            <w:top w:val="none" w:sz="0" w:space="0" w:color="auto"/>
            <w:left w:val="none" w:sz="0" w:space="0" w:color="auto"/>
            <w:bottom w:val="none" w:sz="0" w:space="0" w:color="auto"/>
            <w:right w:val="none" w:sz="0" w:space="0" w:color="auto"/>
          </w:divBdr>
          <w:divsChild>
            <w:div w:id="15659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673">
      <w:bodyDiv w:val="1"/>
      <w:marLeft w:val="0"/>
      <w:marRight w:val="0"/>
      <w:marTop w:val="0"/>
      <w:marBottom w:val="0"/>
      <w:divBdr>
        <w:top w:val="none" w:sz="0" w:space="0" w:color="auto"/>
        <w:left w:val="none" w:sz="0" w:space="0" w:color="auto"/>
        <w:bottom w:val="none" w:sz="0" w:space="0" w:color="auto"/>
        <w:right w:val="none" w:sz="0" w:space="0" w:color="auto"/>
      </w:divBdr>
    </w:div>
    <w:div w:id="528379400">
      <w:bodyDiv w:val="1"/>
      <w:marLeft w:val="0"/>
      <w:marRight w:val="0"/>
      <w:marTop w:val="0"/>
      <w:marBottom w:val="0"/>
      <w:divBdr>
        <w:top w:val="none" w:sz="0" w:space="0" w:color="auto"/>
        <w:left w:val="none" w:sz="0" w:space="0" w:color="auto"/>
        <w:bottom w:val="none" w:sz="0" w:space="0" w:color="auto"/>
        <w:right w:val="none" w:sz="0" w:space="0" w:color="auto"/>
      </w:divBdr>
    </w:div>
    <w:div w:id="533271871">
      <w:bodyDiv w:val="1"/>
      <w:marLeft w:val="0"/>
      <w:marRight w:val="0"/>
      <w:marTop w:val="0"/>
      <w:marBottom w:val="0"/>
      <w:divBdr>
        <w:top w:val="none" w:sz="0" w:space="0" w:color="auto"/>
        <w:left w:val="none" w:sz="0" w:space="0" w:color="auto"/>
        <w:bottom w:val="none" w:sz="0" w:space="0" w:color="auto"/>
        <w:right w:val="none" w:sz="0" w:space="0" w:color="auto"/>
      </w:divBdr>
    </w:div>
    <w:div w:id="555042909">
      <w:bodyDiv w:val="1"/>
      <w:marLeft w:val="0"/>
      <w:marRight w:val="0"/>
      <w:marTop w:val="0"/>
      <w:marBottom w:val="0"/>
      <w:divBdr>
        <w:top w:val="none" w:sz="0" w:space="0" w:color="auto"/>
        <w:left w:val="none" w:sz="0" w:space="0" w:color="auto"/>
        <w:bottom w:val="none" w:sz="0" w:space="0" w:color="auto"/>
        <w:right w:val="none" w:sz="0" w:space="0" w:color="auto"/>
      </w:divBdr>
    </w:div>
    <w:div w:id="574898698">
      <w:bodyDiv w:val="1"/>
      <w:marLeft w:val="0"/>
      <w:marRight w:val="0"/>
      <w:marTop w:val="0"/>
      <w:marBottom w:val="0"/>
      <w:divBdr>
        <w:top w:val="none" w:sz="0" w:space="0" w:color="auto"/>
        <w:left w:val="none" w:sz="0" w:space="0" w:color="auto"/>
        <w:bottom w:val="none" w:sz="0" w:space="0" w:color="auto"/>
        <w:right w:val="none" w:sz="0" w:space="0" w:color="auto"/>
      </w:divBdr>
    </w:div>
    <w:div w:id="584850473">
      <w:bodyDiv w:val="1"/>
      <w:marLeft w:val="0"/>
      <w:marRight w:val="0"/>
      <w:marTop w:val="0"/>
      <w:marBottom w:val="0"/>
      <w:divBdr>
        <w:top w:val="none" w:sz="0" w:space="0" w:color="auto"/>
        <w:left w:val="none" w:sz="0" w:space="0" w:color="auto"/>
        <w:bottom w:val="none" w:sz="0" w:space="0" w:color="auto"/>
        <w:right w:val="none" w:sz="0" w:space="0" w:color="auto"/>
      </w:divBdr>
    </w:div>
    <w:div w:id="586815925">
      <w:bodyDiv w:val="1"/>
      <w:marLeft w:val="0"/>
      <w:marRight w:val="0"/>
      <w:marTop w:val="0"/>
      <w:marBottom w:val="0"/>
      <w:divBdr>
        <w:top w:val="none" w:sz="0" w:space="0" w:color="auto"/>
        <w:left w:val="none" w:sz="0" w:space="0" w:color="auto"/>
        <w:bottom w:val="none" w:sz="0" w:space="0" w:color="auto"/>
        <w:right w:val="none" w:sz="0" w:space="0" w:color="auto"/>
      </w:divBdr>
    </w:div>
    <w:div w:id="590165036">
      <w:bodyDiv w:val="1"/>
      <w:marLeft w:val="0"/>
      <w:marRight w:val="0"/>
      <w:marTop w:val="0"/>
      <w:marBottom w:val="0"/>
      <w:divBdr>
        <w:top w:val="none" w:sz="0" w:space="0" w:color="auto"/>
        <w:left w:val="none" w:sz="0" w:space="0" w:color="auto"/>
        <w:bottom w:val="none" w:sz="0" w:space="0" w:color="auto"/>
        <w:right w:val="none" w:sz="0" w:space="0" w:color="auto"/>
      </w:divBdr>
    </w:div>
    <w:div w:id="606274270">
      <w:bodyDiv w:val="1"/>
      <w:marLeft w:val="0"/>
      <w:marRight w:val="0"/>
      <w:marTop w:val="0"/>
      <w:marBottom w:val="0"/>
      <w:divBdr>
        <w:top w:val="none" w:sz="0" w:space="0" w:color="auto"/>
        <w:left w:val="none" w:sz="0" w:space="0" w:color="auto"/>
        <w:bottom w:val="none" w:sz="0" w:space="0" w:color="auto"/>
        <w:right w:val="none" w:sz="0" w:space="0" w:color="auto"/>
      </w:divBdr>
    </w:div>
    <w:div w:id="609316197">
      <w:bodyDiv w:val="1"/>
      <w:marLeft w:val="0"/>
      <w:marRight w:val="0"/>
      <w:marTop w:val="0"/>
      <w:marBottom w:val="0"/>
      <w:divBdr>
        <w:top w:val="none" w:sz="0" w:space="0" w:color="auto"/>
        <w:left w:val="none" w:sz="0" w:space="0" w:color="auto"/>
        <w:bottom w:val="none" w:sz="0" w:space="0" w:color="auto"/>
        <w:right w:val="none" w:sz="0" w:space="0" w:color="auto"/>
      </w:divBdr>
    </w:div>
    <w:div w:id="611519219">
      <w:bodyDiv w:val="1"/>
      <w:marLeft w:val="0"/>
      <w:marRight w:val="0"/>
      <w:marTop w:val="0"/>
      <w:marBottom w:val="0"/>
      <w:divBdr>
        <w:top w:val="none" w:sz="0" w:space="0" w:color="auto"/>
        <w:left w:val="none" w:sz="0" w:space="0" w:color="auto"/>
        <w:bottom w:val="none" w:sz="0" w:space="0" w:color="auto"/>
        <w:right w:val="none" w:sz="0" w:space="0" w:color="auto"/>
      </w:divBdr>
    </w:div>
    <w:div w:id="611910170">
      <w:bodyDiv w:val="1"/>
      <w:marLeft w:val="0"/>
      <w:marRight w:val="0"/>
      <w:marTop w:val="0"/>
      <w:marBottom w:val="0"/>
      <w:divBdr>
        <w:top w:val="none" w:sz="0" w:space="0" w:color="auto"/>
        <w:left w:val="none" w:sz="0" w:space="0" w:color="auto"/>
        <w:bottom w:val="none" w:sz="0" w:space="0" w:color="auto"/>
        <w:right w:val="none" w:sz="0" w:space="0" w:color="auto"/>
      </w:divBdr>
    </w:div>
    <w:div w:id="641420279">
      <w:bodyDiv w:val="1"/>
      <w:marLeft w:val="0"/>
      <w:marRight w:val="0"/>
      <w:marTop w:val="0"/>
      <w:marBottom w:val="0"/>
      <w:divBdr>
        <w:top w:val="none" w:sz="0" w:space="0" w:color="auto"/>
        <w:left w:val="none" w:sz="0" w:space="0" w:color="auto"/>
        <w:bottom w:val="none" w:sz="0" w:space="0" w:color="auto"/>
        <w:right w:val="none" w:sz="0" w:space="0" w:color="auto"/>
      </w:divBdr>
    </w:div>
    <w:div w:id="662438395">
      <w:bodyDiv w:val="1"/>
      <w:marLeft w:val="0"/>
      <w:marRight w:val="0"/>
      <w:marTop w:val="0"/>
      <w:marBottom w:val="0"/>
      <w:divBdr>
        <w:top w:val="none" w:sz="0" w:space="0" w:color="auto"/>
        <w:left w:val="none" w:sz="0" w:space="0" w:color="auto"/>
        <w:bottom w:val="none" w:sz="0" w:space="0" w:color="auto"/>
        <w:right w:val="none" w:sz="0" w:space="0" w:color="auto"/>
      </w:divBdr>
    </w:div>
    <w:div w:id="677653510">
      <w:bodyDiv w:val="1"/>
      <w:marLeft w:val="0"/>
      <w:marRight w:val="0"/>
      <w:marTop w:val="0"/>
      <w:marBottom w:val="0"/>
      <w:divBdr>
        <w:top w:val="none" w:sz="0" w:space="0" w:color="auto"/>
        <w:left w:val="none" w:sz="0" w:space="0" w:color="auto"/>
        <w:bottom w:val="none" w:sz="0" w:space="0" w:color="auto"/>
        <w:right w:val="none" w:sz="0" w:space="0" w:color="auto"/>
      </w:divBdr>
    </w:div>
    <w:div w:id="694767439">
      <w:bodyDiv w:val="1"/>
      <w:marLeft w:val="0"/>
      <w:marRight w:val="0"/>
      <w:marTop w:val="0"/>
      <w:marBottom w:val="0"/>
      <w:divBdr>
        <w:top w:val="none" w:sz="0" w:space="0" w:color="auto"/>
        <w:left w:val="none" w:sz="0" w:space="0" w:color="auto"/>
        <w:bottom w:val="none" w:sz="0" w:space="0" w:color="auto"/>
        <w:right w:val="none" w:sz="0" w:space="0" w:color="auto"/>
      </w:divBdr>
    </w:div>
    <w:div w:id="709653062">
      <w:bodyDiv w:val="1"/>
      <w:marLeft w:val="0"/>
      <w:marRight w:val="0"/>
      <w:marTop w:val="0"/>
      <w:marBottom w:val="0"/>
      <w:divBdr>
        <w:top w:val="none" w:sz="0" w:space="0" w:color="auto"/>
        <w:left w:val="none" w:sz="0" w:space="0" w:color="auto"/>
        <w:bottom w:val="none" w:sz="0" w:space="0" w:color="auto"/>
        <w:right w:val="none" w:sz="0" w:space="0" w:color="auto"/>
      </w:divBdr>
    </w:div>
    <w:div w:id="711538408">
      <w:bodyDiv w:val="1"/>
      <w:marLeft w:val="0"/>
      <w:marRight w:val="0"/>
      <w:marTop w:val="0"/>
      <w:marBottom w:val="0"/>
      <w:divBdr>
        <w:top w:val="none" w:sz="0" w:space="0" w:color="auto"/>
        <w:left w:val="none" w:sz="0" w:space="0" w:color="auto"/>
        <w:bottom w:val="none" w:sz="0" w:space="0" w:color="auto"/>
        <w:right w:val="none" w:sz="0" w:space="0" w:color="auto"/>
      </w:divBdr>
    </w:div>
    <w:div w:id="738409065">
      <w:bodyDiv w:val="1"/>
      <w:marLeft w:val="0"/>
      <w:marRight w:val="0"/>
      <w:marTop w:val="0"/>
      <w:marBottom w:val="0"/>
      <w:divBdr>
        <w:top w:val="none" w:sz="0" w:space="0" w:color="auto"/>
        <w:left w:val="none" w:sz="0" w:space="0" w:color="auto"/>
        <w:bottom w:val="none" w:sz="0" w:space="0" w:color="auto"/>
        <w:right w:val="none" w:sz="0" w:space="0" w:color="auto"/>
      </w:divBdr>
    </w:div>
    <w:div w:id="739905245">
      <w:bodyDiv w:val="1"/>
      <w:marLeft w:val="0"/>
      <w:marRight w:val="0"/>
      <w:marTop w:val="0"/>
      <w:marBottom w:val="0"/>
      <w:divBdr>
        <w:top w:val="none" w:sz="0" w:space="0" w:color="auto"/>
        <w:left w:val="none" w:sz="0" w:space="0" w:color="auto"/>
        <w:bottom w:val="none" w:sz="0" w:space="0" w:color="auto"/>
        <w:right w:val="none" w:sz="0" w:space="0" w:color="auto"/>
      </w:divBdr>
    </w:div>
    <w:div w:id="744650385">
      <w:bodyDiv w:val="1"/>
      <w:marLeft w:val="0"/>
      <w:marRight w:val="0"/>
      <w:marTop w:val="0"/>
      <w:marBottom w:val="0"/>
      <w:divBdr>
        <w:top w:val="none" w:sz="0" w:space="0" w:color="auto"/>
        <w:left w:val="none" w:sz="0" w:space="0" w:color="auto"/>
        <w:bottom w:val="none" w:sz="0" w:space="0" w:color="auto"/>
        <w:right w:val="none" w:sz="0" w:space="0" w:color="auto"/>
      </w:divBdr>
    </w:div>
    <w:div w:id="752241004">
      <w:bodyDiv w:val="1"/>
      <w:marLeft w:val="0"/>
      <w:marRight w:val="0"/>
      <w:marTop w:val="0"/>
      <w:marBottom w:val="0"/>
      <w:divBdr>
        <w:top w:val="none" w:sz="0" w:space="0" w:color="auto"/>
        <w:left w:val="none" w:sz="0" w:space="0" w:color="auto"/>
        <w:bottom w:val="none" w:sz="0" w:space="0" w:color="auto"/>
        <w:right w:val="none" w:sz="0" w:space="0" w:color="auto"/>
      </w:divBdr>
    </w:div>
    <w:div w:id="763576966">
      <w:bodyDiv w:val="1"/>
      <w:marLeft w:val="0"/>
      <w:marRight w:val="0"/>
      <w:marTop w:val="0"/>
      <w:marBottom w:val="0"/>
      <w:divBdr>
        <w:top w:val="none" w:sz="0" w:space="0" w:color="auto"/>
        <w:left w:val="none" w:sz="0" w:space="0" w:color="auto"/>
        <w:bottom w:val="none" w:sz="0" w:space="0" w:color="auto"/>
        <w:right w:val="none" w:sz="0" w:space="0" w:color="auto"/>
      </w:divBdr>
    </w:div>
    <w:div w:id="779183971">
      <w:bodyDiv w:val="1"/>
      <w:marLeft w:val="0"/>
      <w:marRight w:val="0"/>
      <w:marTop w:val="0"/>
      <w:marBottom w:val="0"/>
      <w:divBdr>
        <w:top w:val="none" w:sz="0" w:space="0" w:color="auto"/>
        <w:left w:val="none" w:sz="0" w:space="0" w:color="auto"/>
        <w:bottom w:val="none" w:sz="0" w:space="0" w:color="auto"/>
        <w:right w:val="none" w:sz="0" w:space="0" w:color="auto"/>
      </w:divBdr>
    </w:div>
    <w:div w:id="782379160">
      <w:bodyDiv w:val="1"/>
      <w:marLeft w:val="0"/>
      <w:marRight w:val="0"/>
      <w:marTop w:val="0"/>
      <w:marBottom w:val="0"/>
      <w:divBdr>
        <w:top w:val="none" w:sz="0" w:space="0" w:color="auto"/>
        <w:left w:val="none" w:sz="0" w:space="0" w:color="auto"/>
        <w:bottom w:val="none" w:sz="0" w:space="0" w:color="auto"/>
        <w:right w:val="none" w:sz="0" w:space="0" w:color="auto"/>
      </w:divBdr>
    </w:div>
    <w:div w:id="785005339">
      <w:bodyDiv w:val="1"/>
      <w:marLeft w:val="0"/>
      <w:marRight w:val="0"/>
      <w:marTop w:val="0"/>
      <w:marBottom w:val="0"/>
      <w:divBdr>
        <w:top w:val="none" w:sz="0" w:space="0" w:color="auto"/>
        <w:left w:val="none" w:sz="0" w:space="0" w:color="auto"/>
        <w:bottom w:val="none" w:sz="0" w:space="0" w:color="auto"/>
        <w:right w:val="none" w:sz="0" w:space="0" w:color="auto"/>
      </w:divBdr>
    </w:div>
    <w:div w:id="803891850">
      <w:bodyDiv w:val="1"/>
      <w:marLeft w:val="0"/>
      <w:marRight w:val="0"/>
      <w:marTop w:val="0"/>
      <w:marBottom w:val="0"/>
      <w:divBdr>
        <w:top w:val="none" w:sz="0" w:space="0" w:color="auto"/>
        <w:left w:val="none" w:sz="0" w:space="0" w:color="auto"/>
        <w:bottom w:val="none" w:sz="0" w:space="0" w:color="auto"/>
        <w:right w:val="none" w:sz="0" w:space="0" w:color="auto"/>
      </w:divBdr>
    </w:div>
    <w:div w:id="829515493">
      <w:bodyDiv w:val="1"/>
      <w:marLeft w:val="0"/>
      <w:marRight w:val="0"/>
      <w:marTop w:val="0"/>
      <w:marBottom w:val="0"/>
      <w:divBdr>
        <w:top w:val="none" w:sz="0" w:space="0" w:color="auto"/>
        <w:left w:val="none" w:sz="0" w:space="0" w:color="auto"/>
        <w:bottom w:val="none" w:sz="0" w:space="0" w:color="auto"/>
        <w:right w:val="none" w:sz="0" w:space="0" w:color="auto"/>
      </w:divBdr>
    </w:div>
    <w:div w:id="852303145">
      <w:bodyDiv w:val="1"/>
      <w:marLeft w:val="0"/>
      <w:marRight w:val="0"/>
      <w:marTop w:val="0"/>
      <w:marBottom w:val="0"/>
      <w:divBdr>
        <w:top w:val="none" w:sz="0" w:space="0" w:color="auto"/>
        <w:left w:val="none" w:sz="0" w:space="0" w:color="auto"/>
        <w:bottom w:val="none" w:sz="0" w:space="0" w:color="auto"/>
        <w:right w:val="none" w:sz="0" w:space="0" w:color="auto"/>
      </w:divBdr>
    </w:div>
    <w:div w:id="860053594">
      <w:bodyDiv w:val="1"/>
      <w:marLeft w:val="0"/>
      <w:marRight w:val="0"/>
      <w:marTop w:val="0"/>
      <w:marBottom w:val="0"/>
      <w:divBdr>
        <w:top w:val="none" w:sz="0" w:space="0" w:color="auto"/>
        <w:left w:val="none" w:sz="0" w:space="0" w:color="auto"/>
        <w:bottom w:val="none" w:sz="0" w:space="0" w:color="auto"/>
        <w:right w:val="none" w:sz="0" w:space="0" w:color="auto"/>
      </w:divBdr>
    </w:div>
    <w:div w:id="866873390">
      <w:bodyDiv w:val="1"/>
      <w:marLeft w:val="0"/>
      <w:marRight w:val="0"/>
      <w:marTop w:val="0"/>
      <w:marBottom w:val="0"/>
      <w:divBdr>
        <w:top w:val="none" w:sz="0" w:space="0" w:color="auto"/>
        <w:left w:val="none" w:sz="0" w:space="0" w:color="auto"/>
        <w:bottom w:val="none" w:sz="0" w:space="0" w:color="auto"/>
        <w:right w:val="none" w:sz="0" w:space="0" w:color="auto"/>
      </w:divBdr>
    </w:div>
    <w:div w:id="867722762">
      <w:bodyDiv w:val="1"/>
      <w:marLeft w:val="0"/>
      <w:marRight w:val="0"/>
      <w:marTop w:val="0"/>
      <w:marBottom w:val="0"/>
      <w:divBdr>
        <w:top w:val="none" w:sz="0" w:space="0" w:color="auto"/>
        <w:left w:val="none" w:sz="0" w:space="0" w:color="auto"/>
        <w:bottom w:val="none" w:sz="0" w:space="0" w:color="auto"/>
        <w:right w:val="none" w:sz="0" w:space="0" w:color="auto"/>
      </w:divBdr>
    </w:div>
    <w:div w:id="873541814">
      <w:bodyDiv w:val="1"/>
      <w:marLeft w:val="0"/>
      <w:marRight w:val="0"/>
      <w:marTop w:val="0"/>
      <w:marBottom w:val="0"/>
      <w:divBdr>
        <w:top w:val="none" w:sz="0" w:space="0" w:color="auto"/>
        <w:left w:val="none" w:sz="0" w:space="0" w:color="auto"/>
        <w:bottom w:val="none" w:sz="0" w:space="0" w:color="auto"/>
        <w:right w:val="none" w:sz="0" w:space="0" w:color="auto"/>
      </w:divBdr>
    </w:div>
    <w:div w:id="882400017">
      <w:bodyDiv w:val="1"/>
      <w:marLeft w:val="0"/>
      <w:marRight w:val="0"/>
      <w:marTop w:val="0"/>
      <w:marBottom w:val="0"/>
      <w:divBdr>
        <w:top w:val="none" w:sz="0" w:space="0" w:color="auto"/>
        <w:left w:val="none" w:sz="0" w:space="0" w:color="auto"/>
        <w:bottom w:val="none" w:sz="0" w:space="0" w:color="auto"/>
        <w:right w:val="none" w:sz="0" w:space="0" w:color="auto"/>
      </w:divBdr>
    </w:div>
    <w:div w:id="944726392">
      <w:bodyDiv w:val="1"/>
      <w:marLeft w:val="0"/>
      <w:marRight w:val="0"/>
      <w:marTop w:val="0"/>
      <w:marBottom w:val="0"/>
      <w:divBdr>
        <w:top w:val="none" w:sz="0" w:space="0" w:color="auto"/>
        <w:left w:val="none" w:sz="0" w:space="0" w:color="auto"/>
        <w:bottom w:val="none" w:sz="0" w:space="0" w:color="auto"/>
        <w:right w:val="none" w:sz="0" w:space="0" w:color="auto"/>
      </w:divBdr>
    </w:div>
    <w:div w:id="950473676">
      <w:bodyDiv w:val="1"/>
      <w:marLeft w:val="0"/>
      <w:marRight w:val="0"/>
      <w:marTop w:val="0"/>
      <w:marBottom w:val="0"/>
      <w:divBdr>
        <w:top w:val="none" w:sz="0" w:space="0" w:color="auto"/>
        <w:left w:val="none" w:sz="0" w:space="0" w:color="auto"/>
        <w:bottom w:val="none" w:sz="0" w:space="0" w:color="auto"/>
        <w:right w:val="none" w:sz="0" w:space="0" w:color="auto"/>
      </w:divBdr>
    </w:div>
    <w:div w:id="964508629">
      <w:bodyDiv w:val="1"/>
      <w:marLeft w:val="0"/>
      <w:marRight w:val="0"/>
      <w:marTop w:val="0"/>
      <w:marBottom w:val="0"/>
      <w:divBdr>
        <w:top w:val="none" w:sz="0" w:space="0" w:color="auto"/>
        <w:left w:val="none" w:sz="0" w:space="0" w:color="auto"/>
        <w:bottom w:val="none" w:sz="0" w:space="0" w:color="auto"/>
        <w:right w:val="none" w:sz="0" w:space="0" w:color="auto"/>
      </w:divBdr>
    </w:div>
    <w:div w:id="966861202">
      <w:bodyDiv w:val="1"/>
      <w:marLeft w:val="0"/>
      <w:marRight w:val="0"/>
      <w:marTop w:val="0"/>
      <w:marBottom w:val="0"/>
      <w:divBdr>
        <w:top w:val="none" w:sz="0" w:space="0" w:color="auto"/>
        <w:left w:val="none" w:sz="0" w:space="0" w:color="auto"/>
        <w:bottom w:val="none" w:sz="0" w:space="0" w:color="auto"/>
        <w:right w:val="none" w:sz="0" w:space="0" w:color="auto"/>
      </w:divBdr>
    </w:div>
    <w:div w:id="989282995">
      <w:bodyDiv w:val="1"/>
      <w:marLeft w:val="0"/>
      <w:marRight w:val="0"/>
      <w:marTop w:val="0"/>
      <w:marBottom w:val="0"/>
      <w:divBdr>
        <w:top w:val="none" w:sz="0" w:space="0" w:color="auto"/>
        <w:left w:val="none" w:sz="0" w:space="0" w:color="auto"/>
        <w:bottom w:val="none" w:sz="0" w:space="0" w:color="auto"/>
        <w:right w:val="none" w:sz="0" w:space="0" w:color="auto"/>
      </w:divBdr>
    </w:div>
    <w:div w:id="1001659009">
      <w:bodyDiv w:val="1"/>
      <w:marLeft w:val="0"/>
      <w:marRight w:val="0"/>
      <w:marTop w:val="0"/>
      <w:marBottom w:val="0"/>
      <w:divBdr>
        <w:top w:val="none" w:sz="0" w:space="0" w:color="auto"/>
        <w:left w:val="none" w:sz="0" w:space="0" w:color="auto"/>
        <w:bottom w:val="none" w:sz="0" w:space="0" w:color="auto"/>
        <w:right w:val="none" w:sz="0" w:space="0" w:color="auto"/>
      </w:divBdr>
    </w:div>
    <w:div w:id="1016424765">
      <w:bodyDiv w:val="1"/>
      <w:marLeft w:val="0"/>
      <w:marRight w:val="0"/>
      <w:marTop w:val="0"/>
      <w:marBottom w:val="0"/>
      <w:divBdr>
        <w:top w:val="none" w:sz="0" w:space="0" w:color="auto"/>
        <w:left w:val="none" w:sz="0" w:space="0" w:color="auto"/>
        <w:bottom w:val="none" w:sz="0" w:space="0" w:color="auto"/>
        <w:right w:val="none" w:sz="0" w:space="0" w:color="auto"/>
      </w:divBdr>
    </w:div>
    <w:div w:id="1038702608">
      <w:bodyDiv w:val="1"/>
      <w:marLeft w:val="0"/>
      <w:marRight w:val="0"/>
      <w:marTop w:val="0"/>
      <w:marBottom w:val="0"/>
      <w:divBdr>
        <w:top w:val="none" w:sz="0" w:space="0" w:color="auto"/>
        <w:left w:val="none" w:sz="0" w:space="0" w:color="auto"/>
        <w:bottom w:val="none" w:sz="0" w:space="0" w:color="auto"/>
        <w:right w:val="none" w:sz="0" w:space="0" w:color="auto"/>
      </w:divBdr>
    </w:div>
    <w:div w:id="1045643318">
      <w:bodyDiv w:val="1"/>
      <w:marLeft w:val="0"/>
      <w:marRight w:val="0"/>
      <w:marTop w:val="0"/>
      <w:marBottom w:val="0"/>
      <w:divBdr>
        <w:top w:val="none" w:sz="0" w:space="0" w:color="auto"/>
        <w:left w:val="none" w:sz="0" w:space="0" w:color="auto"/>
        <w:bottom w:val="none" w:sz="0" w:space="0" w:color="auto"/>
        <w:right w:val="none" w:sz="0" w:space="0" w:color="auto"/>
      </w:divBdr>
    </w:div>
    <w:div w:id="1045713264">
      <w:bodyDiv w:val="1"/>
      <w:marLeft w:val="0"/>
      <w:marRight w:val="0"/>
      <w:marTop w:val="0"/>
      <w:marBottom w:val="0"/>
      <w:divBdr>
        <w:top w:val="none" w:sz="0" w:space="0" w:color="auto"/>
        <w:left w:val="none" w:sz="0" w:space="0" w:color="auto"/>
        <w:bottom w:val="none" w:sz="0" w:space="0" w:color="auto"/>
        <w:right w:val="none" w:sz="0" w:space="0" w:color="auto"/>
      </w:divBdr>
    </w:div>
    <w:div w:id="1082675595">
      <w:bodyDiv w:val="1"/>
      <w:marLeft w:val="0"/>
      <w:marRight w:val="0"/>
      <w:marTop w:val="0"/>
      <w:marBottom w:val="0"/>
      <w:divBdr>
        <w:top w:val="none" w:sz="0" w:space="0" w:color="auto"/>
        <w:left w:val="none" w:sz="0" w:space="0" w:color="auto"/>
        <w:bottom w:val="none" w:sz="0" w:space="0" w:color="auto"/>
        <w:right w:val="none" w:sz="0" w:space="0" w:color="auto"/>
      </w:divBdr>
    </w:div>
    <w:div w:id="1106118495">
      <w:bodyDiv w:val="1"/>
      <w:marLeft w:val="0"/>
      <w:marRight w:val="0"/>
      <w:marTop w:val="0"/>
      <w:marBottom w:val="0"/>
      <w:divBdr>
        <w:top w:val="none" w:sz="0" w:space="0" w:color="auto"/>
        <w:left w:val="none" w:sz="0" w:space="0" w:color="auto"/>
        <w:bottom w:val="none" w:sz="0" w:space="0" w:color="auto"/>
        <w:right w:val="none" w:sz="0" w:space="0" w:color="auto"/>
      </w:divBdr>
    </w:div>
    <w:div w:id="1107583942">
      <w:bodyDiv w:val="1"/>
      <w:marLeft w:val="0"/>
      <w:marRight w:val="0"/>
      <w:marTop w:val="0"/>
      <w:marBottom w:val="0"/>
      <w:divBdr>
        <w:top w:val="none" w:sz="0" w:space="0" w:color="auto"/>
        <w:left w:val="none" w:sz="0" w:space="0" w:color="auto"/>
        <w:bottom w:val="none" w:sz="0" w:space="0" w:color="auto"/>
        <w:right w:val="none" w:sz="0" w:space="0" w:color="auto"/>
      </w:divBdr>
    </w:div>
    <w:div w:id="1115052702">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4">
          <w:marLeft w:val="0"/>
          <w:marRight w:val="0"/>
          <w:marTop w:val="0"/>
          <w:marBottom w:val="0"/>
          <w:divBdr>
            <w:top w:val="none" w:sz="0" w:space="0" w:color="auto"/>
            <w:left w:val="none" w:sz="0" w:space="0" w:color="auto"/>
            <w:bottom w:val="none" w:sz="0" w:space="0" w:color="auto"/>
            <w:right w:val="none" w:sz="0" w:space="0" w:color="auto"/>
          </w:divBdr>
          <w:divsChild>
            <w:div w:id="17592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130">
      <w:bodyDiv w:val="1"/>
      <w:marLeft w:val="0"/>
      <w:marRight w:val="0"/>
      <w:marTop w:val="0"/>
      <w:marBottom w:val="0"/>
      <w:divBdr>
        <w:top w:val="none" w:sz="0" w:space="0" w:color="auto"/>
        <w:left w:val="none" w:sz="0" w:space="0" w:color="auto"/>
        <w:bottom w:val="none" w:sz="0" w:space="0" w:color="auto"/>
        <w:right w:val="none" w:sz="0" w:space="0" w:color="auto"/>
      </w:divBdr>
    </w:div>
    <w:div w:id="1135676705">
      <w:bodyDiv w:val="1"/>
      <w:marLeft w:val="0"/>
      <w:marRight w:val="0"/>
      <w:marTop w:val="0"/>
      <w:marBottom w:val="0"/>
      <w:divBdr>
        <w:top w:val="none" w:sz="0" w:space="0" w:color="auto"/>
        <w:left w:val="none" w:sz="0" w:space="0" w:color="auto"/>
        <w:bottom w:val="none" w:sz="0" w:space="0" w:color="auto"/>
        <w:right w:val="none" w:sz="0" w:space="0" w:color="auto"/>
      </w:divBdr>
    </w:div>
    <w:div w:id="1139230710">
      <w:bodyDiv w:val="1"/>
      <w:marLeft w:val="0"/>
      <w:marRight w:val="0"/>
      <w:marTop w:val="0"/>
      <w:marBottom w:val="0"/>
      <w:divBdr>
        <w:top w:val="none" w:sz="0" w:space="0" w:color="auto"/>
        <w:left w:val="none" w:sz="0" w:space="0" w:color="auto"/>
        <w:bottom w:val="none" w:sz="0" w:space="0" w:color="auto"/>
        <w:right w:val="none" w:sz="0" w:space="0" w:color="auto"/>
      </w:divBdr>
    </w:div>
    <w:div w:id="1150560646">
      <w:bodyDiv w:val="1"/>
      <w:marLeft w:val="0"/>
      <w:marRight w:val="0"/>
      <w:marTop w:val="0"/>
      <w:marBottom w:val="0"/>
      <w:divBdr>
        <w:top w:val="none" w:sz="0" w:space="0" w:color="auto"/>
        <w:left w:val="none" w:sz="0" w:space="0" w:color="auto"/>
        <w:bottom w:val="none" w:sz="0" w:space="0" w:color="auto"/>
        <w:right w:val="none" w:sz="0" w:space="0" w:color="auto"/>
      </w:divBdr>
    </w:div>
    <w:div w:id="1153183761">
      <w:bodyDiv w:val="1"/>
      <w:marLeft w:val="0"/>
      <w:marRight w:val="0"/>
      <w:marTop w:val="0"/>
      <w:marBottom w:val="0"/>
      <w:divBdr>
        <w:top w:val="none" w:sz="0" w:space="0" w:color="auto"/>
        <w:left w:val="none" w:sz="0" w:space="0" w:color="auto"/>
        <w:bottom w:val="none" w:sz="0" w:space="0" w:color="auto"/>
        <w:right w:val="none" w:sz="0" w:space="0" w:color="auto"/>
      </w:divBdr>
    </w:div>
    <w:div w:id="1162158607">
      <w:bodyDiv w:val="1"/>
      <w:marLeft w:val="0"/>
      <w:marRight w:val="0"/>
      <w:marTop w:val="0"/>
      <w:marBottom w:val="0"/>
      <w:divBdr>
        <w:top w:val="none" w:sz="0" w:space="0" w:color="auto"/>
        <w:left w:val="none" w:sz="0" w:space="0" w:color="auto"/>
        <w:bottom w:val="none" w:sz="0" w:space="0" w:color="auto"/>
        <w:right w:val="none" w:sz="0" w:space="0" w:color="auto"/>
      </w:divBdr>
    </w:div>
    <w:div w:id="1165433542">
      <w:bodyDiv w:val="1"/>
      <w:marLeft w:val="0"/>
      <w:marRight w:val="0"/>
      <w:marTop w:val="0"/>
      <w:marBottom w:val="0"/>
      <w:divBdr>
        <w:top w:val="none" w:sz="0" w:space="0" w:color="auto"/>
        <w:left w:val="none" w:sz="0" w:space="0" w:color="auto"/>
        <w:bottom w:val="none" w:sz="0" w:space="0" w:color="auto"/>
        <w:right w:val="none" w:sz="0" w:space="0" w:color="auto"/>
      </w:divBdr>
    </w:div>
    <w:div w:id="1168330752">
      <w:bodyDiv w:val="1"/>
      <w:marLeft w:val="0"/>
      <w:marRight w:val="0"/>
      <w:marTop w:val="0"/>
      <w:marBottom w:val="0"/>
      <w:divBdr>
        <w:top w:val="none" w:sz="0" w:space="0" w:color="auto"/>
        <w:left w:val="none" w:sz="0" w:space="0" w:color="auto"/>
        <w:bottom w:val="none" w:sz="0" w:space="0" w:color="auto"/>
        <w:right w:val="none" w:sz="0" w:space="0" w:color="auto"/>
      </w:divBdr>
    </w:div>
    <w:div w:id="1171413879">
      <w:bodyDiv w:val="1"/>
      <w:marLeft w:val="0"/>
      <w:marRight w:val="0"/>
      <w:marTop w:val="0"/>
      <w:marBottom w:val="0"/>
      <w:divBdr>
        <w:top w:val="none" w:sz="0" w:space="0" w:color="auto"/>
        <w:left w:val="none" w:sz="0" w:space="0" w:color="auto"/>
        <w:bottom w:val="none" w:sz="0" w:space="0" w:color="auto"/>
        <w:right w:val="none" w:sz="0" w:space="0" w:color="auto"/>
      </w:divBdr>
    </w:div>
    <w:div w:id="1178618809">
      <w:bodyDiv w:val="1"/>
      <w:marLeft w:val="0"/>
      <w:marRight w:val="0"/>
      <w:marTop w:val="0"/>
      <w:marBottom w:val="0"/>
      <w:divBdr>
        <w:top w:val="none" w:sz="0" w:space="0" w:color="auto"/>
        <w:left w:val="none" w:sz="0" w:space="0" w:color="auto"/>
        <w:bottom w:val="none" w:sz="0" w:space="0" w:color="auto"/>
        <w:right w:val="none" w:sz="0" w:space="0" w:color="auto"/>
      </w:divBdr>
    </w:div>
    <w:div w:id="1179925768">
      <w:bodyDiv w:val="1"/>
      <w:marLeft w:val="0"/>
      <w:marRight w:val="0"/>
      <w:marTop w:val="0"/>
      <w:marBottom w:val="0"/>
      <w:divBdr>
        <w:top w:val="none" w:sz="0" w:space="0" w:color="auto"/>
        <w:left w:val="none" w:sz="0" w:space="0" w:color="auto"/>
        <w:bottom w:val="none" w:sz="0" w:space="0" w:color="auto"/>
        <w:right w:val="none" w:sz="0" w:space="0" w:color="auto"/>
      </w:divBdr>
    </w:div>
    <w:div w:id="1190340840">
      <w:bodyDiv w:val="1"/>
      <w:marLeft w:val="0"/>
      <w:marRight w:val="0"/>
      <w:marTop w:val="0"/>
      <w:marBottom w:val="0"/>
      <w:divBdr>
        <w:top w:val="none" w:sz="0" w:space="0" w:color="auto"/>
        <w:left w:val="none" w:sz="0" w:space="0" w:color="auto"/>
        <w:bottom w:val="none" w:sz="0" w:space="0" w:color="auto"/>
        <w:right w:val="none" w:sz="0" w:space="0" w:color="auto"/>
      </w:divBdr>
    </w:div>
    <w:div w:id="1204369415">
      <w:bodyDiv w:val="1"/>
      <w:marLeft w:val="0"/>
      <w:marRight w:val="0"/>
      <w:marTop w:val="0"/>
      <w:marBottom w:val="0"/>
      <w:divBdr>
        <w:top w:val="none" w:sz="0" w:space="0" w:color="auto"/>
        <w:left w:val="none" w:sz="0" w:space="0" w:color="auto"/>
        <w:bottom w:val="none" w:sz="0" w:space="0" w:color="auto"/>
        <w:right w:val="none" w:sz="0" w:space="0" w:color="auto"/>
      </w:divBdr>
    </w:div>
    <w:div w:id="1205868695">
      <w:bodyDiv w:val="1"/>
      <w:marLeft w:val="0"/>
      <w:marRight w:val="0"/>
      <w:marTop w:val="0"/>
      <w:marBottom w:val="0"/>
      <w:divBdr>
        <w:top w:val="none" w:sz="0" w:space="0" w:color="auto"/>
        <w:left w:val="none" w:sz="0" w:space="0" w:color="auto"/>
        <w:bottom w:val="none" w:sz="0" w:space="0" w:color="auto"/>
        <w:right w:val="none" w:sz="0" w:space="0" w:color="auto"/>
      </w:divBdr>
    </w:div>
    <w:div w:id="1208301473">
      <w:bodyDiv w:val="1"/>
      <w:marLeft w:val="0"/>
      <w:marRight w:val="0"/>
      <w:marTop w:val="0"/>
      <w:marBottom w:val="0"/>
      <w:divBdr>
        <w:top w:val="none" w:sz="0" w:space="0" w:color="auto"/>
        <w:left w:val="none" w:sz="0" w:space="0" w:color="auto"/>
        <w:bottom w:val="none" w:sz="0" w:space="0" w:color="auto"/>
        <w:right w:val="none" w:sz="0" w:space="0" w:color="auto"/>
      </w:divBdr>
    </w:div>
    <w:div w:id="1214274323">
      <w:bodyDiv w:val="1"/>
      <w:marLeft w:val="0"/>
      <w:marRight w:val="0"/>
      <w:marTop w:val="0"/>
      <w:marBottom w:val="0"/>
      <w:divBdr>
        <w:top w:val="none" w:sz="0" w:space="0" w:color="auto"/>
        <w:left w:val="none" w:sz="0" w:space="0" w:color="auto"/>
        <w:bottom w:val="none" w:sz="0" w:space="0" w:color="auto"/>
        <w:right w:val="none" w:sz="0" w:space="0" w:color="auto"/>
      </w:divBdr>
    </w:div>
    <w:div w:id="1216237042">
      <w:bodyDiv w:val="1"/>
      <w:marLeft w:val="0"/>
      <w:marRight w:val="0"/>
      <w:marTop w:val="0"/>
      <w:marBottom w:val="0"/>
      <w:divBdr>
        <w:top w:val="none" w:sz="0" w:space="0" w:color="auto"/>
        <w:left w:val="none" w:sz="0" w:space="0" w:color="auto"/>
        <w:bottom w:val="none" w:sz="0" w:space="0" w:color="auto"/>
        <w:right w:val="none" w:sz="0" w:space="0" w:color="auto"/>
      </w:divBdr>
    </w:div>
    <w:div w:id="1230731202">
      <w:bodyDiv w:val="1"/>
      <w:marLeft w:val="0"/>
      <w:marRight w:val="0"/>
      <w:marTop w:val="0"/>
      <w:marBottom w:val="0"/>
      <w:divBdr>
        <w:top w:val="none" w:sz="0" w:space="0" w:color="auto"/>
        <w:left w:val="none" w:sz="0" w:space="0" w:color="auto"/>
        <w:bottom w:val="none" w:sz="0" w:space="0" w:color="auto"/>
        <w:right w:val="none" w:sz="0" w:space="0" w:color="auto"/>
      </w:divBdr>
    </w:div>
    <w:div w:id="1261915000">
      <w:bodyDiv w:val="1"/>
      <w:marLeft w:val="0"/>
      <w:marRight w:val="0"/>
      <w:marTop w:val="0"/>
      <w:marBottom w:val="0"/>
      <w:divBdr>
        <w:top w:val="none" w:sz="0" w:space="0" w:color="auto"/>
        <w:left w:val="none" w:sz="0" w:space="0" w:color="auto"/>
        <w:bottom w:val="none" w:sz="0" w:space="0" w:color="auto"/>
        <w:right w:val="none" w:sz="0" w:space="0" w:color="auto"/>
      </w:divBdr>
    </w:div>
    <w:div w:id="1280916291">
      <w:bodyDiv w:val="1"/>
      <w:marLeft w:val="0"/>
      <w:marRight w:val="0"/>
      <w:marTop w:val="0"/>
      <w:marBottom w:val="0"/>
      <w:divBdr>
        <w:top w:val="none" w:sz="0" w:space="0" w:color="auto"/>
        <w:left w:val="none" w:sz="0" w:space="0" w:color="auto"/>
        <w:bottom w:val="none" w:sz="0" w:space="0" w:color="auto"/>
        <w:right w:val="none" w:sz="0" w:space="0" w:color="auto"/>
      </w:divBdr>
    </w:div>
    <w:div w:id="1304507128">
      <w:bodyDiv w:val="1"/>
      <w:marLeft w:val="0"/>
      <w:marRight w:val="0"/>
      <w:marTop w:val="0"/>
      <w:marBottom w:val="0"/>
      <w:divBdr>
        <w:top w:val="none" w:sz="0" w:space="0" w:color="auto"/>
        <w:left w:val="none" w:sz="0" w:space="0" w:color="auto"/>
        <w:bottom w:val="none" w:sz="0" w:space="0" w:color="auto"/>
        <w:right w:val="none" w:sz="0" w:space="0" w:color="auto"/>
      </w:divBdr>
    </w:div>
    <w:div w:id="1306353207">
      <w:bodyDiv w:val="1"/>
      <w:marLeft w:val="0"/>
      <w:marRight w:val="0"/>
      <w:marTop w:val="0"/>
      <w:marBottom w:val="0"/>
      <w:divBdr>
        <w:top w:val="none" w:sz="0" w:space="0" w:color="auto"/>
        <w:left w:val="none" w:sz="0" w:space="0" w:color="auto"/>
        <w:bottom w:val="none" w:sz="0" w:space="0" w:color="auto"/>
        <w:right w:val="none" w:sz="0" w:space="0" w:color="auto"/>
      </w:divBdr>
    </w:div>
    <w:div w:id="1315792298">
      <w:bodyDiv w:val="1"/>
      <w:marLeft w:val="0"/>
      <w:marRight w:val="0"/>
      <w:marTop w:val="0"/>
      <w:marBottom w:val="0"/>
      <w:divBdr>
        <w:top w:val="none" w:sz="0" w:space="0" w:color="auto"/>
        <w:left w:val="none" w:sz="0" w:space="0" w:color="auto"/>
        <w:bottom w:val="none" w:sz="0" w:space="0" w:color="auto"/>
        <w:right w:val="none" w:sz="0" w:space="0" w:color="auto"/>
      </w:divBdr>
    </w:div>
    <w:div w:id="1331758274">
      <w:bodyDiv w:val="1"/>
      <w:marLeft w:val="0"/>
      <w:marRight w:val="0"/>
      <w:marTop w:val="0"/>
      <w:marBottom w:val="0"/>
      <w:divBdr>
        <w:top w:val="none" w:sz="0" w:space="0" w:color="auto"/>
        <w:left w:val="none" w:sz="0" w:space="0" w:color="auto"/>
        <w:bottom w:val="none" w:sz="0" w:space="0" w:color="auto"/>
        <w:right w:val="none" w:sz="0" w:space="0" w:color="auto"/>
      </w:divBdr>
    </w:div>
    <w:div w:id="1345979445">
      <w:bodyDiv w:val="1"/>
      <w:marLeft w:val="0"/>
      <w:marRight w:val="0"/>
      <w:marTop w:val="0"/>
      <w:marBottom w:val="0"/>
      <w:divBdr>
        <w:top w:val="none" w:sz="0" w:space="0" w:color="auto"/>
        <w:left w:val="none" w:sz="0" w:space="0" w:color="auto"/>
        <w:bottom w:val="none" w:sz="0" w:space="0" w:color="auto"/>
        <w:right w:val="none" w:sz="0" w:space="0" w:color="auto"/>
      </w:divBdr>
    </w:div>
    <w:div w:id="1368719949">
      <w:bodyDiv w:val="1"/>
      <w:marLeft w:val="0"/>
      <w:marRight w:val="0"/>
      <w:marTop w:val="0"/>
      <w:marBottom w:val="0"/>
      <w:divBdr>
        <w:top w:val="none" w:sz="0" w:space="0" w:color="auto"/>
        <w:left w:val="none" w:sz="0" w:space="0" w:color="auto"/>
        <w:bottom w:val="none" w:sz="0" w:space="0" w:color="auto"/>
        <w:right w:val="none" w:sz="0" w:space="0" w:color="auto"/>
      </w:divBdr>
    </w:div>
    <w:div w:id="1370649472">
      <w:bodyDiv w:val="1"/>
      <w:marLeft w:val="0"/>
      <w:marRight w:val="0"/>
      <w:marTop w:val="0"/>
      <w:marBottom w:val="0"/>
      <w:divBdr>
        <w:top w:val="none" w:sz="0" w:space="0" w:color="auto"/>
        <w:left w:val="none" w:sz="0" w:space="0" w:color="auto"/>
        <w:bottom w:val="none" w:sz="0" w:space="0" w:color="auto"/>
        <w:right w:val="none" w:sz="0" w:space="0" w:color="auto"/>
      </w:divBdr>
    </w:div>
    <w:div w:id="1383479901">
      <w:bodyDiv w:val="1"/>
      <w:marLeft w:val="0"/>
      <w:marRight w:val="0"/>
      <w:marTop w:val="0"/>
      <w:marBottom w:val="0"/>
      <w:divBdr>
        <w:top w:val="none" w:sz="0" w:space="0" w:color="auto"/>
        <w:left w:val="none" w:sz="0" w:space="0" w:color="auto"/>
        <w:bottom w:val="none" w:sz="0" w:space="0" w:color="auto"/>
        <w:right w:val="none" w:sz="0" w:space="0" w:color="auto"/>
      </w:divBdr>
    </w:div>
    <w:div w:id="1385712491">
      <w:bodyDiv w:val="1"/>
      <w:marLeft w:val="0"/>
      <w:marRight w:val="0"/>
      <w:marTop w:val="0"/>
      <w:marBottom w:val="0"/>
      <w:divBdr>
        <w:top w:val="none" w:sz="0" w:space="0" w:color="auto"/>
        <w:left w:val="none" w:sz="0" w:space="0" w:color="auto"/>
        <w:bottom w:val="none" w:sz="0" w:space="0" w:color="auto"/>
        <w:right w:val="none" w:sz="0" w:space="0" w:color="auto"/>
      </w:divBdr>
    </w:div>
    <w:div w:id="1403873018">
      <w:bodyDiv w:val="1"/>
      <w:marLeft w:val="0"/>
      <w:marRight w:val="0"/>
      <w:marTop w:val="0"/>
      <w:marBottom w:val="0"/>
      <w:divBdr>
        <w:top w:val="none" w:sz="0" w:space="0" w:color="auto"/>
        <w:left w:val="none" w:sz="0" w:space="0" w:color="auto"/>
        <w:bottom w:val="none" w:sz="0" w:space="0" w:color="auto"/>
        <w:right w:val="none" w:sz="0" w:space="0" w:color="auto"/>
      </w:divBdr>
    </w:div>
    <w:div w:id="1406608474">
      <w:bodyDiv w:val="1"/>
      <w:marLeft w:val="0"/>
      <w:marRight w:val="0"/>
      <w:marTop w:val="0"/>
      <w:marBottom w:val="0"/>
      <w:divBdr>
        <w:top w:val="none" w:sz="0" w:space="0" w:color="auto"/>
        <w:left w:val="none" w:sz="0" w:space="0" w:color="auto"/>
        <w:bottom w:val="none" w:sz="0" w:space="0" w:color="auto"/>
        <w:right w:val="none" w:sz="0" w:space="0" w:color="auto"/>
      </w:divBdr>
    </w:div>
    <w:div w:id="1420833464">
      <w:bodyDiv w:val="1"/>
      <w:marLeft w:val="0"/>
      <w:marRight w:val="0"/>
      <w:marTop w:val="0"/>
      <w:marBottom w:val="0"/>
      <w:divBdr>
        <w:top w:val="none" w:sz="0" w:space="0" w:color="auto"/>
        <w:left w:val="none" w:sz="0" w:space="0" w:color="auto"/>
        <w:bottom w:val="none" w:sz="0" w:space="0" w:color="auto"/>
        <w:right w:val="none" w:sz="0" w:space="0" w:color="auto"/>
      </w:divBdr>
    </w:div>
    <w:div w:id="1448546369">
      <w:bodyDiv w:val="1"/>
      <w:marLeft w:val="0"/>
      <w:marRight w:val="0"/>
      <w:marTop w:val="0"/>
      <w:marBottom w:val="0"/>
      <w:divBdr>
        <w:top w:val="none" w:sz="0" w:space="0" w:color="auto"/>
        <w:left w:val="none" w:sz="0" w:space="0" w:color="auto"/>
        <w:bottom w:val="none" w:sz="0" w:space="0" w:color="auto"/>
        <w:right w:val="none" w:sz="0" w:space="0" w:color="auto"/>
      </w:divBdr>
    </w:div>
    <w:div w:id="1466238149">
      <w:bodyDiv w:val="1"/>
      <w:marLeft w:val="0"/>
      <w:marRight w:val="0"/>
      <w:marTop w:val="0"/>
      <w:marBottom w:val="0"/>
      <w:divBdr>
        <w:top w:val="none" w:sz="0" w:space="0" w:color="auto"/>
        <w:left w:val="none" w:sz="0" w:space="0" w:color="auto"/>
        <w:bottom w:val="none" w:sz="0" w:space="0" w:color="auto"/>
        <w:right w:val="none" w:sz="0" w:space="0" w:color="auto"/>
      </w:divBdr>
    </w:div>
    <w:div w:id="1476919871">
      <w:bodyDiv w:val="1"/>
      <w:marLeft w:val="0"/>
      <w:marRight w:val="0"/>
      <w:marTop w:val="0"/>
      <w:marBottom w:val="0"/>
      <w:divBdr>
        <w:top w:val="none" w:sz="0" w:space="0" w:color="auto"/>
        <w:left w:val="none" w:sz="0" w:space="0" w:color="auto"/>
        <w:bottom w:val="none" w:sz="0" w:space="0" w:color="auto"/>
        <w:right w:val="none" w:sz="0" w:space="0" w:color="auto"/>
      </w:divBdr>
    </w:div>
    <w:div w:id="1483229706">
      <w:bodyDiv w:val="1"/>
      <w:marLeft w:val="0"/>
      <w:marRight w:val="0"/>
      <w:marTop w:val="0"/>
      <w:marBottom w:val="0"/>
      <w:divBdr>
        <w:top w:val="none" w:sz="0" w:space="0" w:color="auto"/>
        <w:left w:val="none" w:sz="0" w:space="0" w:color="auto"/>
        <w:bottom w:val="none" w:sz="0" w:space="0" w:color="auto"/>
        <w:right w:val="none" w:sz="0" w:space="0" w:color="auto"/>
      </w:divBdr>
    </w:div>
    <w:div w:id="1484001260">
      <w:bodyDiv w:val="1"/>
      <w:marLeft w:val="0"/>
      <w:marRight w:val="0"/>
      <w:marTop w:val="0"/>
      <w:marBottom w:val="0"/>
      <w:divBdr>
        <w:top w:val="none" w:sz="0" w:space="0" w:color="auto"/>
        <w:left w:val="none" w:sz="0" w:space="0" w:color="auto"/>
        <w:bottom w:val="none" w:sz="0" w:space="0" w:color="auto"/>
        <w:right w:val="none" w:sz="0" w:space="0" w:color="auto"/>
      </w:divBdr>
      <w:divsChild>
        <w:div w:id="877159406">
          <w:marLeft w:val="0"/>
          <w:marRight w:val="0"/>
          <w:marTop w:val="0"/>
          <w:marBottom w:val="0"/>
          <w:divBdr>
            <w:top w:val="none" w:sz="0" w:space="0" w:color="auto"/>
            <w:left w:val="none" w:sz="0" w:space="0" w:color="auto"/>
            <w:bottom w:val="none" w:sz="0" w:space="0" w:color="auto"/>
            <w:right w:val="none" w:sz="0" w:space="0" w:color="auto"/>
          </w:divBdr>
          <w:divsChild>
            <w:div w:id="2099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867">
      <w:bodyDiv w:val="1"/>
      <w:marLeft w:val="0"/>
      <w:marRight w:val="0"/>
      <w:marTop w:val="0"/>
      <w:marBottom w:val="0"/>
      <w:divBdr>
        <w:top w:val="none" w:sz="0" w:space="0" w:color="auto"/>
        <w:left w:val="none" w:sz="0" w:space="0" w:color="auto"/>
        <w:bottom w:val="none" w:sz="0" w:space="0" w:color="auto"/>
        <w:right w:val="none" w:sz="0" w:space="0" w:color="auto"/>
      </w:divBdr>
    </w:div>
    <w:div w:id="1489057859">
      <w:bodyDiv w:val="1"/>
      <w:marLeft w:val="0"/>
      <w:marRight w:val="0"/>
      <w:marTop w:val="0"/>
      <w:marBottom w:val="0"/>
      <w:divBdr>
        <w:top w:val="none" w:sz="0" w:space="0" w:color="auto"/>
        <w:left w:val="none" w:sz="0" w:space="0" w:color="auto"/>
        <w:bottom w:val="none" w:sz="0" w:space="0" w:color="auto"/>
        <w:right w:val="none" w:sz="0" w:space="0" w:color="auto"/>
      </w:divBdr>
    </w:div>
    <w:div w:id="1493372482">
      <w:bodyDiv w:val="1"/>
      <w:marLeft w:val="0"/>
      <w:marRight w:val="0"/>
      <w:marTop w:val="0"/>
      <w:marBottom w:val="0"/>
      <w:divBdr>
        <w:top w:val="none" w:sz="0" w:space="0" w:color="auto"/>
        <w:left w:val="none" w:sz="0" w:space="0" w:color="auto"/>
        <w:bottom w:val="none" w:sz="0" w:space="0" w:color="auto"/>
        <w:right w:val="none" w:sz="0" w:space="0" w:color="auto"/>
      </w:divBdr>
    </w:div>
    <w:div w:id="1513105292">
      <w:bodyDiv w:val="1"/>
      <w:marLeft w:val="0"/>
      <w:marRight w:val="0"/>
      <w:marTop w:val="0"/>
      <w:marBottom w:val="0"/>
      <w:divBdr>
        <w:top w:val="none" w:sz="0" w:space="0" w:color="auto"/>
        <w:left w:val="none" w:sz="0" w:space="0" w:color="auto"/>
        <w:bottom w:val="none" w:sz="0" w:space="0" w:color="auto"/>
        <w:right w:val="none" w:sz="0" w:space="0" w:color="auto"/>
      </w:divBdr>
    </w:div>
    <w:div w:id="1543395205">
      <w:bodyDiv w:val="1"/>
      <w:marLeft w:val="0"/>
      <w:marRight w:val="0"/>
      <w:marTop w:val="0"/>
      <w:marBottom w:val="0"/>
      <w:divBdr>
        <w:top w:val="none" w:sz="0" w:space="0" w:color="auto"/>
        <w:left w:val="none" w:sz="0" w:space="0" w:color="auto"/>
        <w:bottom w:val="none" w:sz="0" w:space="0" w:color="auto"/>
        <w:right w:val="none" w:sz="0" w:space="0" w:color="auto"/>
      </w:divBdr>
    </w:div>
    <w:div w:id="1584221820">
      <w:bodyDiv w:val="1"/>
      <w:marLeft w:val="0"/>
      <w:marRight w:val="0"/>
      <w:marTop w:val="0"/>
      <w:marBottom w:val="0"/>
      <w:divBdr>
        <w:top w:val="none" w:sz="0" w:space="0" w:color="auto"/>
        <w:left w:val="none" w:sz="0" w:space="0" w:color="auto"/>
        <w:bottom w:val="none" w:sz="0" w:space="0" w:color="auto"/>
        <w:right w:val="none" w:sz="0" w:space="0" w:color="auto"/>
      </w:divBdr>
    </w:div>
    <w:div w:id="1595091039">
      <w:bodyDiv w:val="1"/>
      <w:marLeft w:val="0"/>
      <w:marRight w:val="0"/>
      <w:marTop w:val="0"/>
      <w:marBottom w:val="0"/>
      <w:divBdr>
        <w:top w:val="none" w:sz="0" w:space="0" w:color="auto"/>
        <w:left w:val="none" w:sz="0" w:space="0" w:color="auto"/>
        <w:bottom w:val="none" w:sz="0" w:space="0" w:color="auto"/>
        <w:right w:val="none" w:sz="0" w:space="0" w:color="auto"/>
      </w:divBdr>
    </w:div>
    <w:div w:id="1602491378">
      <w:bodyDiv w:val="1"/>
      <w:marLeft w:val="0"/>
      <w:marRight w:val="0"/>
      <w:marTop w:val="0"/>
      <w:marBottom w:val="0"/>
      <w:divBdr>
        <w:top w:val="none" w:sz="0" w:space="0" w:color="auto"/>
        <w:left w:val="none" w:sz="0" w:space="0" w:color="auto"/>
        <w:bottom w:val="none" w:sz="0" w:space="0" w:color="auto"/>
        <w:right w:val="none" w:sz="0" w:space="0" w:color="auto"/>
      </w:divBdr>
    </w:div>
    <w:div w:id="1618178246">
      <w:bodyDiv w:val="1"/>
      <w:marLeft w:val="0"/>
      <w:marRight w:val="0"/>
      <w:marTop w:val="0"/>
      <w:marBottom w:val="0"/>
      <w:divBdr>
        <w:top w:val="none" w:sz="0" w:space="0" w:color="auto"/>
        <w:left w:val="none" w:sz="0" w:space="0" w:color="auto"/>
        <w:bottom w:val="none" w:sz="0" w:space="0" w:color="auto"/>
        <w:right w:val="none" w:sz="0" w:space="0" w:color="auto"/>
      </w:divBdr>
    </w:div>
    <w:div w:id="1648388618">
      <w:bodyDiv w:val="1"/>
      <w:marLeft w:val="0"/>
      <w:marRight w:val="0"/>
      <w:marTop w:val="0"/>
      <w:marBottom w:val="0"/>
      <w:divBdr>
        <w:top w:val="none" w:sz="0" w:space="0" w:color="auto"/>
        <w:left w:val="none" w:sz="0" w:space="0" w:color="auto"/>
        <w:bottom w:val="none" w:sz="0" w:space="0" w:color="auto"/>
        <w:right w:val="none" w:sz="0" w:space="0" w:color="auto"/>
      </w:divBdr>
    </w:div>
    <w:div w:id="1654799207">
      <w:bodyDiv w:val="1"/>
      <w:marLeft w:val="0"/>
      <w:marRight w:val="0"/>
      <w:marTop w:val="0"/>
      <w:marBottom w:val="0"/>
      <w:divBdr>
        <w:top w:val="none" w:sz="0" w:space="0" w:color="auto"/>
        <w:left w:val="none" w:sz="0" w:space="0" w:color="auto"/>
        <w:bottom w:val="none" w:sz="0" w:space="0" w:color="auto"/>
        <w:right w:val="none" w:sz="0" w:space="0" w:color="auto"/>
      </w:divBdr>
    </w:div>
    <w:div w:id="1660381278">
      <w:bodyDiv w:val="1"/>
      <w:marLeft w:val="0"/>
      <w:marRight w:val="0"/>
      <w:marTop w:val="0"/>
      <w:marBottom w:val="0"/>
      <w:divBdr>
        <w:top w:val="none" w:sz="0" w:space="0" w:color="auto"/>
        <w:left w:val="none" w:sz="0" w:space="0" w:color="auto"/>
        <w:bottom w:val="none" w:sz="0" w:space="0" w:color="auto"/>
        <w:right w:val="none" w:sz="0" w:space="0" w:color="auto"/>
      </w:divBdr>
    </w:div>
    <w:div w:id="1665819409">
      <w:bodyDiv w:val="1"/>
      <w:marLeft w:val="0"/>
      <w:marRight w:val="0"/>
      <w:marTop w:val="0"/>
      <w:marBottom w:val="0"/>
      <w:divBdr>
        <w:top w:val="none" w:sz="0" w:space="0" w:color="auto"/>
        <w:left w:val="none" w:sz="0" w:space="0" w:color="auto"/>
        <w:bottom w:val="none" w:sz="0" w:space="0" w:color="auto"/>
        <w:right w:val="none" w:sz="0" w:space="0" w:color="auto"/>
      </w:divBdr>
    </w:div>
    <w:div w:id="1666974515">
      <w:bodyDiv w:val="1"/>
      <w:marLeft w:val="0"/>
      <w:marRight w:val="0"/>
      <w:marTop w:val="0"/>
      <w:marBottom w:val="0"/>
      <w:divBdr>
        <w:top w:val="none" w:sz="0" w:space="0" w:color="auto"/>
        <w:left w:val="none" w:sz="0" w:space="0" w:color="auto"/>
        <w:bottom w:val="none" w:sz="0" w:space="0" w:color="auto"/>
        <w:right w:val="none" w:sz="0" w:space="0" w:color="auto"/>
      </w:divBdr>
    </w:div>
    <w:div w:id="1686665439">
      <w:bodyDiv w:val="1"/>
      <w:marLeft w:val="0"/>
      <w:marRight w:val="0"/>
      <w:marTop w:val="0"/>
      <w:marBottom w:val="0"/>
      <w:divBdr>
        <w:top w:val="none" w:sz="0" w:space="0" w:color="auto"/>
        <w:left w:val="none" w:sz="0" w:space="0" w:color="auto"/>
        <w:bottom w:val="none" w:sz="0" w:space="0" w:color="auto"/>
        <w:right w:val="none" w:sz="0" w:space="0" w:color="auto"/>
      </w:divBdr>
    </w:div>
    <w:div w:id="1698847364">
      <w:bodyDiv w:val="1"/>
      <w:marLeft w:val="0"/>
      <w:marRight w:val="0"/>
      <w:marTop w:val="0"/>
      <w:marBottom w:val="0"/>
      <w:divBdr>
        <w:top w:val="none" w:sz="0" w:space="0" w:color="auto"/>
        <w:left w:val="none" w:sz="0" w:space="0" w:color="auto"/>
        <w:bottom w:val="none" w:sz="0" w:space="0" w:color="auto"/>
        <w:right w:val="none" w:sz="0" w:space="0" w:color="auto"/>
      </w:divBdr>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720471232">
      <w:bodyDiv w:val="1"/>
      <w:marLeft w:val="0"/>
      <w:marRight w:val="0"/>
      <w:marTop w:val="0"/>
      <w:marBottom w:val="0"/>
      <w:divBdr>
        <w:top w:val="none" w:sz="0" w:space="0" w:color="auto"/>
        <w:left w:val="none" w:sz="0" w:space="0" w:color="auto"/>
        <w:bottom w:val="none" w:sz="0" w:space="0" w:color="auto"/>
        <w:right w:val="none" w:sz="0" w:space="0" w:color="auto"/>
      </w:divBdr>
    </w:div>
    <w:div w:id="1732850689">
      <w:bodyDiv w:val="1"/>
      <w:marLeft w:val="0"/>
      <w:marRight w:val="0"/>
      <w:marTop w:val="0"/>
      <w:marBottom w:val="0"/>
      <w:divBdr>
        <w:top w:val="none" w:sz="0" w:space="0" w:color="auto"/>
        <w:left w:val="none" w:sz="0" w:space="0" w:color="auto"/>
        <w:bottom w:val="none" w:sz="0" w:space="0" w:color="auto"/>
        <w:right w:val="none" w:sz="0" w:space="0" w:color="auto"/>
      </w:divBdr>
    </w:div>
    <w:div w:id="1734354870">
      <w:bodyDiv w:val="1"/>
      <w:marLeft w:val="0"/>
      <w:marRight w:val="0"/>
      <w:marTop w:val="0"/>
      <w:marBottom w:val="0"/>
      <w:divBdr>
        <w:top w:val="none" w:sz="0" w:space="0" w:color="auto"/>
        <w:left w:val="none" w:sz="0" w:space="0" w:color="auto"/>
        <w:bottom w:val="none" w:sz="0" w:space="0" w:color="auto"/>
        <w:right w:val="none" w:sz="0" w:space="0" w:color="auto"/>
      </w:divBdr>
    </w:div>
    <w:div w:id="1742020073">
      <w:bodyDiv w:val="1"/>
      <w:marLeft w:val="0"/>
      <w:marRight w:val="0"/>
      <w:marTop w:val="0"/>
      <w:marBottom w:val="0"/>
      <w:divBdr>
        <w:top w:val="none" w:sz="0" w:space="0" w:color="auto"/>
        <w:left w:val="none" w:sz="0" w:space="0" w:color="auto"/>
        <w:bottom w:val="none" w:sz="0" w:space="0" w:color="auto"/>
        <w:right w:val="none" w:sz="0" w:space="0" w:color="auto"/>
      </w:divBdr>
    </w:div>
    <w:div w:id="1757285690">
      <w:bodyDiv w:val="1"/>
      <w:marLeft w:val="0"/>
      <w:marRight w:val="0"/>
      <w:marTop w:val="0"/>
      <w:marBottom w:val="0"/>
      <w:divBdr>
        <w:top w:val="none" w:sz="0" w:space="0" w:color="auto"/>
        <w:left w:val="none" w:sz="0" w:space="0" w:color="auto"/>
        <w:bottom w:val="none" w:sz="0" w:space="0" w:color="auto"/>
        <w:right w:val="none" w:sz="0" w:space="0" w:color="auto"/>
      </w:divBdr>
    </w:div>
    <w:div w:id="1785690832">
      <w:bodyDiv w:val="1"/>
      <w:marLeft w:val="0"/>
      <w:marRight w:val="0"/>
      <w:marTop w:val="0"/>
      <w:marBottom w:val="0"/>
      <w:divBdr>
        <w:top w:val="none" w:sz="0" w:space="0" w:color="auto"/>
        <w:left w:val="none" w:sz="0" w:space="0" w:color="auto"/>
        <w:bottom w:val="none" w:sz="0" w:space="0" w:color="auto"/>
        <w:right w:val="none" w:sz="0" w:space="0" w:color="auto"/>
      </w:divBdr>
    </w:div>
    <w:div w:id="1785733423">
      <w:bodyDiv w:val="1"/>
      <w:marLeft w:val="0"/>
      <w:marRight w:val="0"/>
      <w:marTop w:val="0"/>
      <w:marBottom w:val="0"/>
      <w:divBdr>
        <w:top w:val="none" w:sz="0" w:space="0" w:color="auto"/>
        <w:left w:val="none" w:sz="0" w:space="0" w:color="auto"/>
        <w:bottom w:val="none" w:sz="0" w:space="0" w:color="auto"/>
        <w:right w:val="none" w:sz="0" w:space="0" w:color="auto"/>
      </w:divBdr>
    </w:div>
    <w:div w:id="1802572786">
      <w:bodyDiv w:val="1"/>
      <w:marLeft w:val="0"/>
      <w:marRight w:val="0"/>
      <w:marTop w:val="0"/>
      <w:marBottom w:val="0"/>
      <w:divBdr>
        <w:top w:val="none" w:sz="0" w:space="0" w:color="auto"/>
        <w:left w:val="none" w:sz="0" w:space="0" w:color="auto"/>
        <w:bottom w:val="none" w:sz="0" w:space="0" w:color="auto"/>
        <w:right w:val="none" w:sz="0" w:space="0" w:color="auto"/>
      </w:divBdr>
    </w:div>
    <w:div w:id="1803376319">
      <w:bodyDiv w:val="1"/>
      <w:marLeft w:val="0"/>
      <w:marRight w:val="0"/>
      <w:marTop w:val="0"/>
      <w:marBottom w:val="0"/>
      <w:divBdr>
        <w:top w:val="none" w:sz="0" w:space="0" w:color="auto"/>
        <w:left w:val="none" w:sz="0" w:space="0" w:color="auto"/>
        <w:bottom w:val="none" w:sz="0" w:space="0" w:color="auto"/>
        <w:right w:val="none" w:sz="0" w:space="0" w:color="auto"/>
      </w:divBdr>
    </w:div>
    <w:div w:id="1809588892">
      <w:bodyDiv w:val="1"/>
      <w:marLeft w:val="0"/>
      <w:marRight w:val="0"/>
      <w:marTop w:val="0"/>
      <w:marBottom w:val="0"/>
      <w:divBdr>
        <w:top w:val="none" w:sz="0" w:space="0" w:color="auto"/>
        <w:left w:val="none" w:sz="0" w:space="0" w:color="auto"/>
        <w:bottom w:val="none" w:sz="0" w:space="0" w:color="auto"/>
        <w:right w:val="none" w:sz="0" w:space="0" w:color="auto"/>
      </w:divBdr>
    </w:div>
    <w:div w:id="1814830136">
      <w:bodyDiv w:val="1"/>
      <w:marLeft w:val="0"/>
      <w:marRight w:val="0"/>
      <w:marTop w:val="0"/>
      <w:marBottom w:val="0"/>
      <w:divBdr>
        <w:top w:val="none" w:sz="0" w:space="0" w:color="auto"/>
        <w:left w:val="none" w:sz="0" w:space="0" w:color="auto"/>
        <w:bottom w:val="none" w:sz="0" w:space="0" w:color="auto"/>
        <w:right w:val="none" w:sz="0" w:space="0" w:color="auto"/>
      </w:divBdr>
    </w:div>
    <w:div w:id="1848785674">
      <w:bodyDiv w:val="1"/>
      <w:marLeft w:val="0"/>
      <w:marRight w:val="0"/>
      <w:marTop w:val="0"/>
      <w:marBottom w:val="0"/>
      <w:divBdr>
        <w:top w:val="none" w:sz="0" w:space="0" w:color="auto"/>
        <w:left w:val="none" w:sz="0" w:space="0" w:color="auto"/>
        <w:bottom w:val="none" w:sz="0" w:space="0" w:color="auto"/>
        <w:right w:val="none" w:sz="0" w:space="0" w:color="auto"/>
      </w:divBdr>
    </w:div>
    <w:div w:id="1878348394">
      <w:bodyDiv w:val="1"/>
      <w:marLeft w:val="0"/>
      <w:marRight w:val="0"/>
      <w:marTop w:val="0"/>
      <w:marBottom w:val="0"/>
      <w:divBdr>
        <w:top w:val="none" w:sz="0" w:space="0" w:color="auto"/>
        <w:left w:val="none" w:sz="0" w:space="0" w:color="auto"/>
        <w:bottom w:val="none" w:sz="0" w:space="0" w:color="auto"/>
        <w:right w:val="none" w:sz="0" w:space="0" w:color="auto"/>
      </w:divBdr>
    </w:div>
    <w:div w:id="1880168597">
      <w:bodyDiv w:val="1"/>
      <w:marLeft w:val="0"/>
      <w:marRight w:val="0"/>
      <w:marTop w:val="0"/>
      <w:marBottom w:val="0"/>
      <w:divBdr>
        <w:top w:val="none" w:sz="0" w:space="0" w:color="auto"/>
        <w:left w:val="none" w:sz="0" w:space="0" w:color="auto"/>
        <w:bottom w:val="none" w:sz="0" w:space="0" w:color="auto"/>
        <w:right w:val="none" w:sz="0" w:space="0" w:color="auto"/>
      </w:divBdr>
    </w:div>
    <w:div w:id="1886137378">
      <w:bodyDiv w:val="1"/>
      <w:marLeft w:val="0"/>
      <w:marRight w:val="0"/>
      <w:marTop w:val="0"/>
      <w:marBottom w:val="0"/>
      <w:divBdr>
        <w:top w:val="none" w:sz="0" w:space="0" w:color="auto"/>
        <w:left w:val="none" w:sz="0" w:space="0" w:color="auto"/>
        <w:bottom w:val="none" w:sz="0" w:space="0" w:color="auto"/>
        <w:right w:val="none" w:sz="0" w:space="0" w:color="auto"/>
      </w:divBdr>
    </w:div>
    <w:div w:id="1894343826">
      <w:bodyDiv w:val="1"/>
      <w:marLeft w:val="0"/>
      <w:marRight w:val="0"/>
      <w:marTop w:val="0"/>
      <w:marBottom w:val="0"/>
      <w:divBdr>
        <w:top w:val="none" w:sz="0" w:space="0" w:color="auto"/>
        <w:left w:val="none" w:sz="0" w:space="0" w:color="auto"/>
        <w:bottom w:val="none" w:sz="0" w:space="0" w:color="auto"/>
        <w:right w:val="none" w:sz="0" w:space="0" w:color="auto"/>
      </w:divBdr>
    </w:div>
    <w:div w:id="1907032996">
      <w:bodyDiv w:val="1"/>
      <w:marLeft w:val="0"/>
      <w:marRight w:val="0"/>
      <w:marTop w:val="0"/>
      <w:marBottom w:val="0"/>
      <w:divBdr>
        <w:top w:val="none" w:sz="0" w:space="0" w:color="auto"/>
        <w:left w:val="none" w:sz="0" w:space="0" w:color="auto"/>
        <w:bottom w:val="none" w:sz="0" w:space="0" w:color="auto"/>
        <w:right w:val="none" w:sz="0" w:space="0" w:color="auto"/>
      </w:divBdr>
    </w:div>
    <w:div w:id="1912039467">
      <w:bodyDiv w:val="1"/>
      <w:marLeft w:val="0"/>
      <w:marRight w:val="0"/>
      <w:marTop w:val="0"/>
      <w:marBottom w:val="0"/>
      <w:divBdr>
        <w:top w:val="none" w:sz="0" w:space="0" w:color="auto"/>
        <w:left w:val="none" w:sz="0" w:space="0" w:color="auto"/>
        <w:bottom w:val="none" w:sz="0" w:space="0" w:color="auto"/>
        <w:right w:val="none" w:sz="0" w:space="0" w:color="auto"/>
      </w:divBdr>
    </w:div>
    <w:div w:id="1924295696">
      <w:bodyDiv w:val="1"/>
      <w:marLeft w:val="0"/>
      <w:marRight w:val="0"/>
      <w:marTop w:val="0"/>
      <w:marBottom w:val="0"/>
      <w:divBdr>
        <w:top w:val="none" w:sz="0" w:space="0" w:color="auto"/>
        <w:left w:val="none" w:sz="0" w:space="0" w:color="auto"/>
        <w:bottom w:val="none" w:sz="0" w:space="0" w:color="auto"/>
        <w:right w:val="none" w:sz="0" w:space="0" w:color="auto"/>
      </w:divBdr>
    </w:div>
    <w:div w:id="1930306663">
      <w:bodyDiv w:val="1"/>
      <w:marLeft w:val="0"/>
      <w:marRight w:val="0"/>
      <w:marTop w:val="0"/>
      <w:marBottom w:val="0"/>
      <w:divBdr>
        <w:top w:val="none" w:sz="0" w:space="0" w:color="auto"/>
        <w:left w:val="none" w:sz="0" w:space="0" w:color="auto"/>
        <w:bottom w:val="none" w:sz="0" w:space="0" w:color="auto"/>
        <w:right w:val="none" w:sz="0" w:space="0" w:color="auto"/>
      </w:divBdr>
    </w:div>
    <w:div w:id="1949921743">
      <w:bodyDiv w:val="1"/>
      <w:marLeft w:val="0"/>
      <w:marRight w:val="0"/>
      <w:marTop w:val="0"/>
      <w:marBottom w:val="0"/>
      <w:divBdr>
        <w:top w:val="none" w:sz="0" w:space="0" w:color="auto"/>
        <w:left w:val="none" w:sz="0" w:space="0" w:color="auto"/>
        <w:bottom w:val="none" w:sz="0" w:space="0" w:color="auto"/>
        <w:right w:val="none" w:sz="0" w:space="0" w:color="auto"/>
      </w:divBdr>
    </w:div>
    <w:div w:id="1955406489">
      <w:bodyDiv w:val="1"/>
      <w:marLeft w:val="0"/>
      <w:marRight w:val="0"/>
      <w:marTop w:val="0"/>
      <w:marBottom w:val="0"/>
      <w:divBdr>
        <w:top w:val="none" w:sz="0" w:space="0" w:color="auto"/>
        <w:left w:val="none" w:sz="0" w:space="0" w:color="auto"/>
        <w:bottom w:val="none" w:sz="0" w:space="0" w:color="auto"/>
        <w:right w:val="none" w:sz="0" w:space="0" w:color="auto"/>
      </w:divBdr>
    </w:div>
    <w:div w:id="1965767966">
      <w:bodyDiv w:val="1"/>
      <w:marLeft w:val="0"/>
      <w:marRight w:val="0"/>
      <w:marTop w:val="0"/>
      <w:marBottom w:val="0"/>
      <w:divBdr>
        <w:top w:val="none" w:sz="0" w:space="0" w:color="auto"/>
        <w:left w:val="none" w:sz="0" w:space="0" w:color="auto"/>
        <w:bottom w:val="none" w:sz="0" w:space="0" w:color="auto"/>
        <w:right w:val="none" w:sz="0" w:space="0" w:color="auto"/>
      </w:divBdr>
    </w:div>
    <w:div w:id="1972244322">
      <w:bodyDiv w:val="1"/>
      <w:marLeft w:val="0"/>
      <w:marRight w:val="0"/>
      <w:marTop w:val="0"/>
      <w:marBottom w:val="0"/>
      <w:divBdr>
        <w:top w:val="none" w:sz="0" w:space="0" w:color="auto"/>
        <w:left w:val="none" w:sz="0" w:space="0" w:color="auto"/>
        <w:bottom w:val="none" w:sz="0" w:space="0" w:color="auto"/>
        <w:right w:val="none" w:sz="0" w:space="0" w:color="auto"/>
      </w:divBdr>
    </w:div>
    <w:div w:id="1974367601">
      <w:bodyDiv w:val="1"/>
      <w:marLeft w:val="0"/>
      <w:marRight w:val="0"/>
      <w:marTop w:val="0"/>
      <w:marBottom w:val="0"/>
      <w:divBdr>
        <w:top w:val="none" w:sz="0" w:space="0" w:color="auto"/>
        <w:left w:val="none" w:sz="0" w:space="0" w:color="auto"/>
        <w:bottom w:val="none" w:sz="0" w:space="0" w:color="auto"/>
        <w:right w:val="none" w:sz="0" w:space="0" w:color="auto"/>
      </w:divBdr>
    </w:div>
    <w:div w:id="1989240382">
      <w:bodyDiv w:val="1"/>
      <w:marLeft w:val="0"/>
      <w:marRight w:val="0"/>
      <w:marTop w:val="0"/>
      <w:marBottom w:val="0"/>
      <w:divBdr>
        <w:top w:val="none" w:sz="0" w:space="0" w:color="auto"/>
        <w:left w:val="none" w:sz="0" w:space="0" w:color="auto"/>
        <w:bottom w:val="none" w:sz="0" w:space="0" w:color="auto"/>
        <w:right w:val="none" w:sz="0" w:space="0" w:color="auto"/>
      </w:divBdr>
    </w:div>
    <w:div w:id="1995642612">
      <w:bodyDiv w:val="1"/>
      <w:marLeft w:val="0"/>
      <w:marRight w:val="0"/>
      <w:marTop w:val="0"/>
      <w:marBottom w:val="0"/>
      <w:divBdr>
        <w:top w:val="none" w:sz="0" w:space="0" w:color="auto"/>
        <w:left w:val="none" w:sz="0" w:space="0" w:color="auto"/>
        <w:bottom w:val="none" w:sz="0" w:space="0" w:color="auto"/>
        <w:right w:val="none" w:sz="0" w:space="0" w:color="auto"/>
      </w:divBdr>
    </w:div>
    <w:div w:id="2014871343">
      <w:bodyDiv w:val="1"/>
      <w:marLeft w:val="0"/>
      <w:marRight w:val="0"/>
      <w:marTop w:val="0"/>
      <w:marBottom w:val="0"/>
      <w:divBdr>
        <w:top w:val="none" w:sz="0" w:space="0" w:color="auto"/>
        <w:left w:val="none" w:sz="0" w:space="0" w:color="auto"/>
        <w:bottom w:val="none" w:sz="0" w:space="0" w:color="auto"/>
        <w:right w:val="none" w:sz="0" w:space="0" w:color="auto"/>
      </w:divBdr>
    </w:div>
    <w:div w:id="2036811525">
      <w:bodyDiv w:val="1"/>
      <w:marLeft w:val="0"/>
      <w:marRight w:val="0"/>
      <w:marTop w:val="0"/>
      <w:marBottom w:val="0"/>
      <w:divBdr>
        <w:top w:val="none" w:sz="0" w:space="0" w:color="auto"/>
        <w:left w:val="none" w:sz="0" w:space="0" w:color="auto"/>
        <w:bottom w:val="none" w:sz="0" w:space="0" w:color="auto"/>
        <w:right w:val="none" w:sz="0" w:space="0" w:color="auto"/>
      </w:divBdr>
    </w:div>
    <w:div w:id="2042781382">
      <w:bodyDiv w:val="1"/>
      <w:marLeft w:val="0"/>
      <w:marRight w:val="0"/>
      <w:marTop w:val="0"/>
      <w:marBottom w:val="0"/>
      <w:divBdr>
        <w:top w:val="none" w:sz="0" w:space="0" w:color="auto"/>
        <w:left w:val="none" w:sz="0" w:space="0" w:color="auto"/>
        <w:bottom w:val="none" w:sz="0" w:space="0" w:color="auto"/>
        <w:right w:val="none" w:sz="0" w:space="0" w:color="auto"/>
      </w:divBdr>
    </w:div>
    <w:div w:id="2060549167">
      <w:bodyDiv w:val="1"/>
      <w:marLeft w:val="0"/>
      <w:marRight w:val="0"/>
      <w:marTop w:val="0"/>
      <w:marBottom w:val="0"/>
      <w:divBdr>
        <w:top w:val="none" w:sz="0" w:space="0" w:color="auto"/>
        <w:left w:val="none" w:sz="0" w:space="0" w:color="auto"/>
        <w:bottom w:val="none" w:sz="0" w:space="0" w:color="auto"/>
        <w:right w:val="none" w:sz="0" w:space="0" w:color="auto"/>
      </w:divBdr>
    </w:div>
    <w:div w:id="2074966177">
      <w:bodyDiv w:val="1"/>
      <w:marLeft w:val="0"/>
      <w:marRight w:val="0"/>
      <w:marTop w:val="0"/>
      <w:marBottom w:val="0"/>
      <w:divBdr>
        <w:top w:val="none" w:sz="0" w:space="0" w:color="auto"/>
        <w:left w:val="none" w:sz="0" w:space="0" w:color="auto"/>
        <w:bottom w:val="none" w:sz="0" w:space="0" w:color="auto"/>
        <w:right w:val="none" w:sz="0" w:space="0" w:color="auto"/>
      </w:divBdr>
    </w:div>
    <w:div w:id="2089887538">
      <w:bodyDiv w:val="1"/>
      <w:marLeft w:val="0"/>
      <w:marRight w:val="0"/>
      <w:marTop w:val="0"/>
      <w:marBottom w:val="0"/>
      <w:divBdr>
        <w:top w:val="none" w:sz="0" w:space="0" w:color="auto"/>
        <w:left w:val="none" w:sz="0" w:space="0" w:color="auto"/>
        <w:bottom w:val="none" w:sz="0" w:space="0" w:color="auto"/>
        <w:right w:val="none" w:sz="0" w:space="0" w:color="auto"/>
      </w:divBdr>
      <w:divsChild>
        <w:div w:id="1675498187">
          <w:marLeft w:val="0"/>
          <w:marRight w:val="0"/>
          <w:marTop w:val="0"/>
          <w:marBottom w:val="0"/>
          <w:divBdr>
            <w:top w:val="none" w:sz="0" w:space="0" w:color="auto"/>
            <w:left w:val="none" w:sz="0" w:space="0" w:color="auto"/>
            <w:bottom w:val="none" w:sz="0" w:space="0" w:color="auto"/>
            <w:right w:val="none" w:sz="0" w:space="0" w:color="auto"/>
          </w:divBdr>
          <w:divsChild>
            <w:div w:id="19505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3011">
      <w:bodyDiv w:val="1"/>
      <w:marLeft w:val="0"/>
      <w:marRight w:val="0"/>
      <w:marTop w:val="0"/>
      <w:marBottom w:val="0"/>
      <w:divBdr>
        <w:top w:val="none" w:sz="0" w:space="0" w:color="auto"/>
        <w:left w:val="none" w:sz="0" w:space="0" w:color="auto"/>
        <w:bottom w:val="none" w:sz="0" w:space="0" w:color="auto"/>
        <w:right w:val="none" w:sz="0" w:space="0" w:color="auto"/>
      </w:divBdr>
    </w:div>
    <w:div w:id="2100590060">
      <w:bodyDiv w:val="1"/>
      <w:marLeft w:val="0"/>
      <w:marRight w:val="0"/>
      <w:marTop w:val="0"/>
      <w:marBottom w:val="0"/>
      <w:divBdr>
        <w:top w:val="none" w:sz="0" w:space="0" w:color="auto"/>
        <w:left w:val="none" w:sz="0" w:space="0" w:color="auto"/>
        <w:bottom w:val="none" w:sz="0" w:space="0" w:color="auto"/>
        <w:right w:val="none" w:sz="0" w:space="0" w:color="auto"/>
      </w:divBdr>
    </w:div>
    <w:div w:id="2105496609">
      <w:bodyDiv w:val="1"/>
      <w:marLeft w:val="0"/>
      <w:marRight w:val="0"/>
      <w:marTop w:val="0"/>
      <w:marBottom w:val="0"/>
      <w:divBdr>
        <w:top w:val="none" w:sz="0" w:space="0" w:color="auto"/>
        <w:left w:val="none" w:sz="0" w:space="0" w:color="auto"/>
        <w:bottom w:val="none" w:sz="0" w:space="0" w:color="auto"/>
        <w:right w:val="none" w:sz="0" w:space="0" w:color="auto"/>
      </w:divBdr>
    </w:div>
    <w:div w:id="2116556842">
      <w:bodyDiv w:val="1"/>
      <w:marLeft w:val="0"/>
      <w:marRight w:val="0"/>
      <w:marTop w:val="0"/>
      <w:marBottom w:val="0"/>
      <w:divBdr>
        <w:top w:val="none" w:sz="0" w:space="0" w:color="auto"/>
        <w:left w:val="none" w:sz="0" w:space="0" w:color="auto"/>
        <w:bottom w:val="none" w:sz="0" w:space="0" w:color="auto"/>
        <w:right w:val="none" w:sz="0" w:space="0" w:color="auto"/>
      </w:divBdr>
    </w:div>
    <w:div w:id="2116557009">
      <w:bodyDiv w:val="1"/>
      <w:marLeft w:val="0"/>
      <w:marRight w:val="0"/>
      <w:marTop w:val="0"/>
      <w:marBottom w:val="0"/>
      <w:divBdr>
        <w:top w:val="none" w:sz="0" w:space="0" w:color="auto"/>
        <w:left w:val="none" w:sz="0" w:space="0" w:color="auto"/>
        <w:bottom w:val="none" w:sz="0" w:space="0" w:color="auto"/>
        <w:right w:val="none" w:sz="0" w:space="0" w:color="auto"/>
      </w:divBdr>
    </w:div>
    <w:div w:id="2130079414">
      <w:bodyDiv w:val="1"/>
      <w:marLeft w:val="0"/>
      <w:marRight w:val="0"/>
      <w:marTop w:val="0"/>
      <w:marBottom w:val="0"/>
      <w:divBdr>
        <w:top w:val="none" w:sz="0" w:space="0" w:color="auto"/>
        <w:left w:val="none" w:sz="0" w:space="0" w:color="auto"/>
        <w:bottom w:val="none" w:sz="0" w:space="0" w:color="auto"/>
        <w:right w:val="none" w:sz="0" w:space="0" w:color="auto"/>
      </w:divBdr>
    </w:div>
    <w:div w:id="2141651633">
      <w:bodyDiv w:val="1"/>
      <w:marLeft w:val="0"/>
      <w:marRight w:val="0"/>
      <w:marTop w:val="0"/>
      <w:marBottom w:val="0"/>
      <w:divBdr>
        <w:top w:val="none" w:sz="0" w:space="0" w:color="auto"/>
        <w:left w:val="none" w:sz="0" w:space="0" w:color="auto"/>
        <w:bottom w:val="none" w:sz="0" w:space="0" w:color="auto"/>
        <w:right w:val="none" w:sz="0" w:space="0" w:color="auto"/>
      </w:divBdr>
    </w:div>
    <w:div w:id="2144955005">
      <w:bodyDiv w:val="1"/>
      <w:marLeft w:val="0"/>
      <w:marRight w:val="0"/>
      <w:marTop w:val="0"/>
      <w:marBottom w:val="0"/>
      <w:divBdr>
        <w:top w:val="none" w:sz="0" w:space="0" w:color="auto"/>
        <w:left w:val="none" w:sz="0" w:space="0" w:color="auto"/>
        <w:bottom w:val="none" w:sz="0" w:space="0" w:color="auto"/>
        <w:right w:val="none" w:sz="0" w:space="0" w:color="auto"/>
      </w:divBdr>
    </w:div>
    <w:div w:id="21454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e\Downloads\2025-SAD-Template%20(1).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69DB0D-70BD-4F74-9BA5-FFAB1D23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2025-SAD-Template (1)</Template>
  <TotalTime>3</TotalTime>
  <Pages>1</Pages>
  <Words>855</Words>
  <Characters>4875</Characters>
  <Application>Microsoft Office Word</Application>
  <DocSecurity>0</DocSecurity>
  <Lines>40</Lines>
  <Paragraphs>11</Paragraphs>
  <ScaleCrop>false</ScaleCrop>
  <HeadingPairs>
    <vt:vector size="6" baseType="variant">
      <vt:variant>
        <vt:lpstr>العنوان</vt:lpstr>
      </vt:variant>
      <vt:variant>
        <vt:i4>1</vt:i4>
      </vt:variant>
      <vt:variant>
        <vt:lpstr>Title</vt:lpstr>
      </vt:variant>
      <vt:variant>
        <vt:i4>1</vt:i4>
      </vt:variant>
      <vt:variant>
        <vt:lpstr>שם</vt:lpstr>
      </vt:variant>
      <vt:variant>
        <vt:i4>1</vt:i4>
      </vt:variant>
    </vt:vector>
  </HeadingPairs>
  <TitlesOfParts>
    <vt:vector size="3" baseType="lpstr">
      <vt:lpstr>Project SAD template</vt:lpstr>
      <vt:lpstr>Project SAD template</vt:lpstr>
      <vt:lpstr>Project Charter Template</vt:lpstr>
    </vt:vector>
  </TitlesOfParts>
  <Company>Kinneret Academic College</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SAD template</dc:title>
  <dc:subject>SE 322: Software Intensive Systems Engineering</dc:subject>
  <dc:creator>ali qais</dc:creator>
  <cp:keywords/>
  <dc:description/>
  <cp:lastModifiedBy>ali kees</cp:lastModifiedBy>
  <cp:revision>4</cp:revision>
  <dcterms:created xsi:type="dcterms:W3CDTF">2025-06-12T05:58:00Z</dcterms:created>
  <dcterms:modified xsi:type="dcterms:W3CDTF">2025-07-05T03:37:00Z</dcterms:modified>
  <cp:category>project</cp:category>
</cp:coreProperties>
</file>